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1C" w:rsidRPr="008C3637" w:rsidRDefault="00F6141C" w:rsidP="00F6141C">
      <w:pPr>
        <w:tabs>
          <w:tab w:val="left" w:pos="6480"/>
        </w:tabs>
        <w:spacing w:beforeLines="0" w:line="360" w:lineRule="auto"/>
        <w:ind w:rightChars="12" w:right="29"/>
        <w:jc w:val="right"/>
        <w:rPr>
          <w:sz w:val="28"/>
          <w:szCs w:val="28"/>
        </w:rPr>
      </w:pPr>
      <w:r>
        <w:rPr>
          <w:rFonts w:hint="eastAsia"/>
          <w:sz w:val="28"/>
          <w:szCs w:val="28"/>
        </w:rPr>
        <w:t xml:space="preserve"> </w:t>
      </w:r>
      <w:r w:rsidRPr="008C3637">
        <w:rPr>
          <w:rFonts w:hint="eastAsia"/>
          <w:sz w:val="28"/>
          <w:szCs w:val="28"/>
          <w:u w:val="single"/>
        </w:rPr>
        <w:t xml:space="preserve">     </w:t>
      </w:r>
    </w:p>
    <w:p w:rsidR="00F6141C" w:rsidRPr="008C3637" w:rsidRDefault="00F6141C" w:rsidP="00F6141C">
      <w:pPr>
        <w:spacing w:beforeLines="0" w:line="360" w:lineRule="auto"/>
        <w:rPr>
          <w:b/>
          <w:sz w:val="52"/>
          <w:szCs w:val="52"/>
        </w:rPr>
      </w:pPr>
    </w:p>
    <w:p w:rsidR="00F6141C" w:rsidRPr="00355E27" w:rsidRDefault="00F6141C" w:rsidP="00F6141C">
      <w:pPr>
        <w:snapToGrid w:val="0"/>
        <w:spacing w:beforeLines="0" w:before="120" w:after="120" w:line="240" w:lineRule="auto"/>
        <w:jc w:val="center"/>
        <w:rPr>
          <w:sz w:val="44"/>
          <w:szCs w:val="24"/>
        </w:rPr>
      </w:pPr>
      <w:r w:rsidRPr="00355E27">
        <w:rPr>
          <w:rFonts w:eastAsia="黑体" w:hint="eastAsia"/>
          <w:sz w:val="48"/>
          <w:szCs w:val="24"/>
        </w:rPr>
        <w:t>软件工程课程设计</w:t>
      </w:r>
    </w:p>
    <w:p w:rsidR="00F6141C" w:rsidRPr="00355E27" w:rsidRDefault="00F6141C" w:rsidP="00F6141C">
      <w:pPr>
        <w:snapToGrid w:val="0"/>
        <w:spacing w:beforeLines="0" w:before="120" w:after="120" w:line="240" w:lineRule="auto"/>
        <w:jc w:val="center"/>
        <w:rPr>
          <w:sz w:val="44"/>
          <w:szCs w:val="24"/>
        </w:rPr>
      </w:pPr>
    </w:p>
    <w:p w:rsidR="00F6141C" w:rsidRPr="005F6EE0" w:rsidRDefault="00F6141C" w:rsidP="00F6141C">
      <w:pPr>
        <w:snapToGrid w:val="0"/>
        <w:spacing w:beforeLines="0" w:after="120" w:line="240" w:lineRule="auto"/>
        <w:jc w:val="center"/>
        <w:rPr>
          <w:sz w:val="44"/>
          <w:szCs w:val="24"/>
        </w:rPr>
      </w:pPr>
      <w:r w:rsidRPr="005F6EE0">
        <w:rPr>
          <w:rFonts w:hint="eastAsia"/>
          <w:sz w:val="44"/>
          <w:szCs w:val="24"/>
        </w:rPr>
        <w:t>《</w:t>
      </w:r>
      <w:r>
        <w:rPr>
          <w:rFonts w:hint="eastAsia"/>
          <w:sz w:val="44"/>
          <w:szCs w:val="24"/>
        </w:rPr>
        <w:t>*</w:t>
      </w:r>
      <w:r>
        <w:rPr>
          <w:sz w:val="44"/>
          <w:szCs w:val="24"/>
        </w:rPr>
        <w:t>*****</w:t>
      </w:r>
      <w:r w:rsidRPr="005F6EE0">
        <w:rPr>
          <w:rFonts w:hint="eastAsia"/>
          <w:sz w:val="44"/>
          <w:szCs w:val="24"/>
        </w:rPr>
        <w:t>项目》</w:t>
      </w:r>
    </w:p>
    <w:p w:rsidR="00F6141C" w:rsidRPr="005F6EE0" w:rsidRDefault="00F6141C" w:rsidP="00F6141C">
      <w:pPr>
        <w:snapToGrid w:val="0"/>
        <w:spacing w:beforeLines="0" w:before="120" w:after="120" w:line="240" w:lineRule="auto"/>
        <w:jc w:val="center"/>
        <w:rPr>
          <w:sz w:val="44"/>
          <w:szCs w:val="24"/>
        </w:rPr>
      </w:pPr>
      <w:r w:rsidRPr="005F6EE0">
        <w:rPr>
          <w:rFonts w:hint="eastAsia"/>
          <w:sz w:val="44"/>
          <w:szCs w:val="24"/>
        </w:rPr>
        <w:t>软件需求规格说明书</w:t>
      </w:r>
    </w:p>
    <w:p w:rsidR="00F6141C" w:rsidRPr="00355E27" w:rsidRDefault="00F6141C" w:rsidP="00F6141C">
      <w:pPr>
        <w:snapToGrid w:val="0"/>
        <w:spacing w:beforeLines="0" w:before="120" w:after="120" w:line="240" w:lineRule="auto"/>
        <w:jc w:val="center"/>
        <w:rPr>
          <w:rFonts w:eastAsia="黑体"/>
          <w:sz w:val="48"/>
          <w:szCs w:val="24"/>
        </w:rPr>
      </w:pPr>
    </w:p>
    <w:p w:rsidR="00F6141C" w:rsidRPr="00355E27" w:rsidRDefault="00F6141C" w:rsidP="00F6141C">
      <w:pPr>
        <w:snapToGrid w:val="0"/>
        <w:spacing w:beforeLines="0" w:before="120" w:after="120" w:line="240" w:lineRule="auto"/>
        <w:ind w:firstLineChars="400" w:firstLine="1440"/>
        <w:rPr>
          <w:rFonts w:ascii="宋体" w:hAnsi="宋体"/>
          <w:sz w:val="36"/>
          <w:szCs w:val="24"/>
        </w:rPr>
      </w:pPr>
      <w:r w:rsidRPr="00355E27">
        <w:rPr>
          <w:rFonts w:ascii="宋体" w:hAnsi="宋体" w:hint="eastAsia"/>
          <w:sz w:val="36"/>
          <w:szCs w:val="24"/>
        </w:rPr>
        <w:t>设计组学生:</w:t>
      </w:r>
    </w:p>
    <w:p w:rsidR="00F6141C" w:rsidRPr="00355E27" w:rsidRDefault="00F6141C" w:rsidP="00F6141C">
      <w:pPr>
        <w:snapToGrid w:val="0"/>
        <w:spacing w:beforeLines="0" w:before="120" w:after="120" w:line="240" w:lineRule="auto"/>
        <w:ind w:firstLineChars="700" w:firstLine="2520"/>
        <w:rPr>
          <w:rFonts w:ascii="宋体" w:hAnsi="宋体"/>
          <w:sz w:val="36"/>
          <w:szCs w:val="24"/>
        </w:rPr>
      </w:pPr>
      <w:r w:rsidRPr="00355E27">
        <w:rPr>
          <w:rFonts w:ascii="宋体" w:hAnsi="宋体" w:hint="eastAsia"/>
          <w:sz w:val="36"/>
          <w:szCs w:val="24"/>
        </w:rPr>
        <w:t>姓名</w:t>
      </w:r>
      <w:r>
        <w:rPr>
          <w:rFonts w:ascii="宋体" w:hAnsi="宋体" w:hint="eastAsia"/>
          <w:sz w:val="36"/>
          <w:szCs w:val="24"/>
        </w:rPr>
        <w:t xml:space="preserve">:关念念       </w:t>
      </w:r>
      <w:r w:rsidRPr="00355E27">
        <w:rPr>
          <w:rFonts w:ascii="宋体" w:hAnsi="宋体" w:hint="eastAsia"/>
          <w:sz w:val="36"/>
          <w:szCs w:val="24"/>
        </w:rPr>
        <w:t>学号</w:t>
      </w:r>
      <w:r>
        <w:rPr>
          <w:rFonts w:ascii="宋体" w:hAnsi="宋体" w:hint="eastAsia"/>
          <w:sz w:val="36"/>
          <w:szCs w:val="24"/>
        </w:rPr>
        <w:t>:1120121974</w:t>
      </w:r>
    </w:p>
    <w:p w:rsidR="00F6141C" w:rsidRPr="00355E27" w:rsidRDefault="00F6141C" w:rsidP="00F6141C">
      <w:pPr>
        <w:snapToGrid w:val="0"/>
        <w:spacing w:beforeLines="0" w:before="120" w:after="120" w:line="240" w:lineRule="auto"/>
        <w:ind w:firstLineChars="700" w:firstLine="2520"/>
        <w:rPr>
          <w:rFonts w:ascii="宋体" w:hAnsi="宋体"/>
          <w:sz w:val="36"/>
          <w:szCs w:val="24"/>
        </w:rPr>
      </w:pPr>
      <w:r w:rsidRPr="00355E27">
        <w:rPr>
          <w:rFonts w:ascii="宋体" w:hAnsi="宋体" w:hint="eastAsia"/>
          <w:sz w:val="36"/>
          <w:szCs w:val="24"/>
        </w:rPr>
        <w:t>姓名</w:t>
      </w:r>
      <w:r>
        <w:rPr>
          <w:rFonts w:ascii="宋体" w:hAnsi="宋体" w:hint="eastAsia"/>
          <w:sz w:val="36"/>
          <w:szCs w:val="24"/>
        </w:rPr>
        <w:t xml:space="preserve">:高翔        </w:t>
      </w:r>
      <w:r>
        <w:rPr>
          <w:rFonts w:ascii="宋体" w:hAnsi="宋体"/>
          <w:sz w:val="36"/>
          <w:szCs w:val="24"/>
        </w:rPr>
        <w:t xml:space="preserve"> </w:t>
      </w:r>
      <w:r w:rsidRPr="00355E27">
        <w:rPr>
          <w:rFonts w:ascii="宋体" w:hAnsi="宋体" w:hint="eastAsia"/>
          <w:sz w:val="36"/>
          <w:szCs w:val="24"/>
        </w:rPr>
        <w:t>学号</w:t>
      </w:r>
      <w:r>
        <w:rPr>
          <w:rFonts w:ascii="宋体" w:hAnsi="宋体" w:hint="eastAsia"/>
          <w:sz w:val="36"/>
          <w:szCs w:val="24"/>
        </w:rPr>
        <w:t>:1120121973</w:t>
      </w:r>
    </w:p>
    <w:p w:rsidR="00F6141C" w:rsidRDefault="00F6141C" w:rsidP="00F6141C">
      <w:pPr>
        <w:snapToGrid w:val="0"/>
        <w:spacing w:beforeLines="0" w:before="120" w:after="120" w:line="240" w:lineRule="auto"/>
        <w:ind w:firstLineChars="700" w:firstLine="2520"/>
        <w:rPr>
          <w:rFonts w:ascii="宋体" w:hAnsi="宋体"/>
          <w:sz w:val="36"/>
          <w:szCs w:val="24"/>
        </w:rPr>
      </w:pPr>
      <w:r w:rsidRPr="00355E27">
        <w:rPr>
          <w:rFonts w:ascii="宋体" w:hAnsi="宋体" w:hint="eastAsia"/>
          <w:sz w:val="36"/>
          <w:szCs w:val="24"/>
        </w:rPr>
        <w:t>姓名</w:t>
      </w:r>
      <w:r>
        <w:rPr>
          <w:rFonts w:ascii="宋体" w:hAnsi="宋体" w:hint="eastAsia"/>
          <w:sz w:val="36"/>
          <w:szCs w:val="24"/>
        </w:rPr>
        <w:t xml:space="preserve">:畅海峰       </w:t>
      </w:r>
      <w:r w:rsidRPr="00355E27">
        <w:rPr>
          <w:rFonts w:ascii="宋体" w:hAnsi="宋体" w:hint="eastAsia"/>
          <w:sz w:val="36"/>
          <w:szCs w:val="24"/>
        </w:rPr>
        <w:t>学号</w:t>
      </w:r>
      <w:r>
        <w:rPr>
          <w:rFonts w:ascii="宋体" w:hAnsi="宋体" w:hint="eastAsia"/>
          <w:sz w:val="36"/>
          <w:szCs w:val="24"/>
        </w:rPr>
        <w:t>:</w:t>
      </w:r>
      <w:r>
        <w:rPr>
          <w:rFonts w:ascii="宋体" w:hAnsi="宋体"/>
          <w:sz w:val="36"/>
          <w:szCs w:val="24"/>
        </w:rPr>
        <w:t>1120121970</w:t>
      </w:r>
    </w:p>
    <w:p w:rsidR="00F6141C" w:rsidRDefault="00F6141C" w:rsidP="00F6141C">
      <w:pPr>
        <w:snapToGrid w:val="0"/>
        <w:spacing w:beforeLines="0" w:before="120" w:after="120" w:line="240" w:lineRule="auto"/>
        <w:ind w:firstLineChars="700" w:firstLine="2520"/>
        <w:rPr>
          <w:rFonts w:ascii="宋体" w:hAnsi="宋体"/>
          <w:sz w:val="36"/>
          <w:szCs w:val="24"/>
        </w:rPr>
      </w:pPr>
      <w:r w:rsidRPr="00355E27">
        <w:rPr>
          <w:rFonts w:ascii="宋体" w:hAnsi="宋体" w:hint="eastAsia"/>
          <w:sz w:val="36"/>
          <w:szCs w:val="24"/>
        </w:rPr>
        <w:t>姓名</w:t>
      </w:r>
      <w:r>
        <w:rPr>
          <w:rFonts w:ascii="宋体" w:hAnsi="宋体" w:hint="eastAsia"/>
          <w:sz w:val="36"/>
          <w:szCs w:val="24"/>
        </w:rPr>
        <w:t xml:space="preserve">:陈科宇       </w:t>
      </w:r>
      <w:r w:rsidRPr="00355E27">
        <w:rPr>
          <w:rFonts w:ascii="宋体" w:hAnsi="宋体" w:hint="eastAsia"/>
          <w:sz w:val="36"/>
          <w:szCs w:val="24"/>
        </w:rPr>
        <w:t>学号</w:t>
      </w:r>
      <w:r>
        <w:rPr>
          <w:rFonts w:ascii="宋体" w:hAnsi="宋体" w:hint="eastAsia"/>
          <w:sz w:val="36"/>
          <w:szCs w:val="24"/>
        </w:rPr>
        <w:t>:</w:t>
      </w:r>
      <w:r>
        <w:rPr>
          <w:rFonts w:ascii="宋体" w:hAnsi="宋体"/>
          <w:sz w:val="36"/>
          <w:szCs w:val="24"/>
        </w:rPr>
        <w:t>112012197</w:t>
      </w:r>
      <w:r>
        <w:rPr>
          <w:rFonts w:ascii="宋体" w:hAnsi="宋体" w:hint="eastAsia"/>
          <w:sz w:val="36"/>
          <w:szCs w:val="24"/>
        </w:rPr>
        <w:t>1</w:t>
      </w:r>
    </w:p>
    <w:p w:rsidR="00F6141C" w:rsidRDefault="00F6141C" w:rsidP="00F6141C">
      <w:pPr>
        <w:snapToGrid w:val="0"/>
        <w:spacing w:beforeLines="0" w:before="120" w:after="120" w:line="240" w:lineRule="auto"/>
        <w:ind w:firstLineChars="700" w:firstLine="2520"/>
        <w:rPr>
          <w:rFonts w:ascii="宋体" w:hAnsi="宋体"/>
          <w:sz w:val="36"/>
          <w:szCs w:val="24"/>
        </w:rPr>
      </w:pPr>
      <w:r w:rsidRPr="00355E27">
        <w:rPr>
          <w:rFonts w:ascii="宋体" w:hAnsi="宋体" w:hint="eastAsia"/>
          <w:sz w:val="36"/>
          <w:szCs w:val="24"/>
        </w:rPr>
        <w:t>姓名</w:t>
      </w:r>
      <w:r>
        <w:rPr>
          <w:rFonts w:ascii="宋体" w:hAnsi="宋体" w:hint="eastAsia"/>
          <w:sz w:val="36"/>
          <w:szCs w:val="24"/>
        </w:rPr>
        <w:t xml:space="preserve">:康盟       </w:t>
      </w:r>
      <w:r>
        <w:rPr>
          <w:rFonts w:ascii="宋体" w:hAnsi="宋体"/>
          <w:sz w:val="36"/>
          <w:szCs w:val="24"/>
        </w:rPr>
        <w:t xml:space="preserve">  </w:t>
      </w:r>
      <w:r w:rsidRPr="00355E27">
        <w:rPr>
          <w:rFonts w:ascii="宋体" w:hAnsi="宋体" w:hint="eastAsia"/>
          <w:sz w:val="36"/>
          <w:szCs w:val="24"/>
        </w:rPr>
        <w:t>学号</w:t>
      </w:r>
      <w:r>
        <w:rPr>
          <w:rFonts w:ascii="宋体" w:hAnsi="宋体" w:hint="eastAsia"/>
          <w:sz w:val="36"/>
          <w:szCs w:val="24"/>
        </w:rPr>
        <w:t>:</w:t>
      </w:r>
      <w:r>
        <w:rPr>
          <w:rFonts w:ascii="宋体" w:hAnsi="宋体"/>
          <w:sz w:val="36"/>
          <w:szCs w:val="24"/>
        </w:rPr>
        <w:t>112012197</w:t>
      </w:r>
      <w:r>
        <w:rPr>
          <w:rFonts w:ascii="宋体" w:hAnsi="宋体" w:hint="eastAsia"/>
          <w:sz w:val="36"/>
          <w:szCs w:val="24"/>
        </w:rPr>
        <w:t>7</w:t>
      </w:r>
    </w:p>
    <w:p w:rsidR="00F6141C" w:rsidRPr="00355E27" w:rsidRDefault="00F6141C" w:rsidP="00F6141C">
      <w:pPr>
        <w:snapToGrid w:val="0"/>
        <w:spacing w:beforeLines="0" w:before="120" w:after="120" w:line="240" w:lineRule="auto"/>
        <w:ind w:firstLineChars="700" w:firstLine="2520"/>
        <w:rPr>
          <w:rFonts w:ascii="宋体" w:hAnsi="宋体"/>
          <w:sz w:val="36"/>
          <w:szCs w:val="24"/>
        </w:rPr>
      </w:pPr>
      <w:r w:rsidRPr="00355E27">
        <w:rPr>
          <w:rFonts w:ascii="宋体" w:hAnsi="宋体" w:hint="eastAsia"/>
          <w:sz w:val="36"/>
          <w:szCs w:val="24"/>
        </w:rPr>
        <w:t>姓名</w:t>
      </w:r>
      <w:r>
        <w:rPr>
          <w:rFonts w:ascii="宋体" w:hAnsi="宋体" w:hint="eastAsia"/>
          <w:sz w:val="36"/>
          <w:szCs w:val="24"/>
        </w:rPr>
        <w:t xml:space="preserve">:郗桐       </w:t>
      </w:r>
      <w:r>
        <w:rPr>
          <w:rFonts w:ascii="宋体" w:hAnsi="宋体"/>
          <w:sz w:val="36"/>
          <w:szCs w:val="24"/>
        </w:rPr>
        <w:t xml:space="preserve">  </w:t>
      </w:r>
      <w:r w:rsidRPr="00355E27">
        <w:rPr>
          <w:rFonts w:ascii="宋体" w:hAnsi="宋体" w:hint="eastAsia"/>
          <w:sz w:val="36"/>
          <w:szCs w:val="24"/>
        </w:rPr>
        <w:t>学号</w:t>
      </w:r>
      <w:r>
        <w:rPr>
          <w:rFonts w:ascii="宋体" w:hAnsi="宋体" w:hint="eastAsia"/>
          <w:sz w:val="36"/>
          <w:szCs w:val="24"/>
        </w:rPr>
        <w:t>:</w:t>
      </w:r>
      <w:r>
        <w:rPr>
          <w:rFonts w:ascii="宋体" w:hAnsi="宋体"/>
          <w:sz w:val="36"/>
          <w:szCs w:val="24"/>
        </w:rPr>
        <w:t>1120122020</w:t>
      </w:r>
    </w:p>
    <w:p w:rsidR="00F6141C" w:rsidRPr="00355E27" w:rsidRDefault="00F6141C" w:rsidP="00F6141C">
      <w:pPr>
        <w:snapToGrid w:val="0"/>
        <w:spacing w:beforeLines="0" w:before="120" w:after="120" w:line="240" w:lineRule="auto"/>
        <w:rPr>
          <w:rFonts w:eastAsia="黑体"/>
          <w:sz w:val="36"/>
          <w:szCs w:val="24"/>
        </w:rPr>
      </w:pPr>
    </w:p>
    <w:p w:rsidR="00F6141C" w:rsidRPr="00355E27" w:rsidRDefault="00F6141C" w:rsidP="00F6141C">
      <w:pPr>
        <w:snapToGrid w:val="0"/>
        <w:spacing w:beforeLines="0" w:before="120" w:after="120" w:line="240" w:lineRule="auto"/>
        <w:ind w:firstLineChars="400" w:firstLine="1440"/>
        <w:rPr>
          <w:rFonts w:eastAsia="黑体"/>
          <w:sz w:val="36"/>
          <w:szCs w:val="24"/>
        </w:rPr>
      </w:pPr>
      <w:r w:rsidRPr="00355E27">
        <w:rPr>
          <w:rFonts w:ascii="宋体" w:hAnsi="宋体" w:hint="eastAsia"/>
          <w:sz w:val="36"/>
          <w:szCs w:val="24"/>
        </w:rPr>
        <w:t>指导教师</w:t>
      </w:r>
      <w:r>
        <w:rPr>
          <w:rFonts w:ascii="宋体" w:hAnsi="宋体" w:hint="eastAsia"/>
          <w:sz w:val="36"/>
          <w:szCs w:val="24"/>
        </w:rPr>
        <w:t>:   吕卓然</w:t>
      </w:r>
    </w:p>
    <w:p w:rsidR="00F6141C" w:rsidRPr="00355E27" w:rsidRDefault="00F6141C" w:rsidP="00F6141C">
      <w:pPr>
        <w:snapToGrid w:val="0"/>
        <w:spacing w:beforeLines="0" w:before="120" w:after="120" w:line="240" w:lineRule="auto"/>
        <w:jc w:val="center"/>
        <w:rPr>
          <w:rFonts w:eastAsia="黑体"/>
          <w:sz w:val="36"/>
          <w:szCs w:val="24"/>
        </w:rPr>
      </w:pPr>
    </w:p>
    <w:p w:rsidR="00F6141C" w:rsidRPr="00355E27" w:rsidRDefault="00F6141C" w:rsidP="00F6141C">
      <w:pPr>
        <w:snapToGrid w:val="0"/>
        <w:spacing w:beforeLines="0" w:before="120" w:after="120" w:line="240" w:lineRule="auto"/>
        <w:jc w:val="center"/>
        <w:rPr>
          <w:rFonts w:eastAsia="黑体"/>
          <w:sz w:val="48"/>
          <w:szCs w:val="24"/>
        </w:rPr>
      </w:pPr>
    </w:p>
    <w:p w:rsidR="00F6141C" w:rsidRPr="00355E27" w:rsidRDefault="00F6141C" w:rsidP="00F6141C">
      <w:pPr>
        <w:snapToGrid w:val="0"/>
        <w:spacing w:beforeLines="0" w:before="120" w:after="120" w:line="240" w:lineRule="auto"/>
        <w:jc w:val="center"/>
        <w:rPr>
          <w:sz w:val="44"/>
          <w:szCs w:val="24"/>
        </w:rPr>
      </w:pPr>
      <w:r w:rsidRPr="00355E27">
        <w:rPr>
          <w:rFonts w:hint="eastAsia"/>
          <w:sz w:val="44"/>
          <w:szCs w:val="24"/>
        </w:rPr>
        <w:t>北京理工大学计算机学院</w:t>
      </w:r>
    </w:p>
    <w:p w:rsidR="00F6141C" w:rsidRPr="00355E27" w:rsidRDefault="00F6141C" w:rsidP="00F6141C">
      <w:pPr>
        <w:snapToGrid w:val="0"/>
        <w:spacing w:beforeLines="0" w:before="120" w:after="120" w:line="240" w:lineRule="auto"/>
        <w:jc w:val="center"/>
        <w:rPr>
          <w:rFonts w:eastAsia="黑体"/>
          <w:sz w:val="48"/>
          <w:szCs w:val="24"/>
        </w:rPr>
      </w:pPr>
      <w:r>
        <w:rPr>
          <w:rFonts w:hint="eastAsia"/>
          <w:sz w:val="44"/>
          <w:szCs w:val="24"/>
        </w:rPr>
        <w:t>2015</w:t>
      </w:r>
      <w:r w:rsidRPr="00355E27">
        <w:rPr>
          <w:rFonts w:hint="eastAsia"/>
          <w:sz w:val="44"/>
          <w:szCs w:val="24"/>
        </w:rPr>
        <w:t>年</w:t>
      </w:r>
      <w:r w:rsidRPr="00355E27">
        <w:rPr>
          <w:rFonts w:hint="eastAsia"/>
          <w:sz w:val="44"/>
          <w:szCs w:val="24"/>
        </w:rPr>
        <w:t>11</w:t>
      </w:r>
      <w:r w:rsidRPr="00355E27">
        <w:rPr>
          <w:rFonts w:hint="eastAsia"/>
          <w:sz w:val="44"/>
          <w:szCs w:val="24"/>
        </w:rPr>
        <w:t>月</w:t>
      </w:r>
    </w:p>
    <w:p w:rsidR="00F6141C" w:rsidRPr="008C3637" w:rsidRDefault="00F6141C" w:rsidP="00F6141C">
      <w:pPr>
        <w:spacing w:beforeLines="0" w:line="360" w:lineRule="auto"/>
      </w:pPr>
    </w:p>
    <w:p w:rsidR="004871D3" w:rsidRDefault="004871D3" w:rsidP="00EB7B56">
      <w:pPr>
        <w:spacing w:before="120"/>
      </w:pPr>
    </w:p>
    <w:p w:rsidR="00B517CF" w:rsidRDefault="00B517CF" w:rsidP="00EB7B56">
      <w:pPr>
        <w:spacing w:before="120"/>
      </w:pPr>
    </w:p>
    <w:p w:rsidR="00B517CF" w:rsidRDefault="00B517CF" w:rsidP="00EB7B56">
      <w:pPr>
        <w:spacing w:before="120"/>
      </w:pPr>
    </w:p>
    <w:p w:rsidR="00B1401D" w:rsidRDefault="00A75400" w:rsidP="000865E3">
      <w:pPr>
        <w:widowControl/>
        <w:spacing w:beforeLines="0" w:line="240" w:lineRule="auto"/>
        <w:jc w:val="center"/>
        <w:rPr>
          <w:rFonts w:ascii="Arial" w:hAnsi="Arial" w:cs="Arial"/>
          <w:b/>
          <w:bCs/>
          <w:kern w:val="0"/>
          <w:szCs w:val="24"/>
        </w:rPr>
      </w:pPr>
      <w:r w:rsidRPr="0095162C">
        <w:rPr>
          <w:rFonts w:ascii="Arial" w:hAnsi="Arial" w:cs="Arial"/>
          <w:b/>
          <w:bCs/>
          <w:kern w:val="0"/>
          <w:szCs w:val="24"/>
        </w:rPr>
        <w:t>修订</w:t>
      </w:r>
      <w:r w:rsidR="00B1401D" w:rsidRPr="0095162C">
        <w:rPr>
          <w:rFonts w:ascii="Arial" w:hAnsi="Arial" w:cs="Arial"/>
          <w:b/>
          <w:bCs/>
          <w:kern w:val="0"/>
          <w:szCs w:val="24"/>
        </w:rPr>
        <w:t>记录</w:t>
      </w:r>
    </w:p>
    <w:p w:rsidR="0095162C" w:rsidRPr="0095162C" w:rsidRDefault="0095162C" w:rsidP="000865E3">
      <w:pPr>
        <w:widowControl/>
        <w:spacing w:beforeLines="0" w:line="240" w:lineRule="auto"/>
        <w:jc w:val="center"/>
        <w:rPr>
          <w:rFonts w:ascii="Arial" w:hAnsi="Arial" w:cs="Arial"/>
          <w:b/>
          <w:bCs/>
          <w:kern w:val="0"/>
          <w:szCs w:val="24"/>
        </w:rPr>
      </w:pPr>
    </w:p>
    <w:tbl>
      <w:tblPr>
        <w:tblW w:w="0" w:type="auto"/>
        <w:tblCellMar>
          <w:left w:w="0" w:type="dxa"/>
          <w:right w:w="0" w:type="dxa"/>
        </w:tblCellMar>
        <w:tblLook w:val="0000" w:firstRow="0" w:lastRow="0" w:firstColumn="0" w:lastColumn="0" w:noHBand="0" w:noVBand="0"/>
      </w:tblPr>
      <w:tblGrid>
        <w:gridCol w:w="2167"/>
        <w:gridCol w:w="1082"/>
        <w:gridCol w:w="3390"/>
        <w:gridCol w:w="2081"/>
      </w:tblGrid>
      <w:tr w:rsidR="001E1F4A" w:rsidRPr="00B1401D">
        <w:tc>
          <w:tcPr>
            <w:tcW w:w="2167" w:type="dxa"/>
            <w:tcBorders>
              <w:top w:val="single" w:sz="6" w:space="0" w:color="auto"/>
              <w:left w:val="single" w:sz="6" w:space="0" w:color="auto"/>
              <w:bottom w:val="single" w:sz="6" w:space="0" w:color="auto"/>
              <w:right w:val="single" w:sz="6" w:space="0" w:color="auto"/>
            </w:tcBorders>
            <w:shd w:val="clear" w:color="auto" w:fill="F3F3F3"/>
            <w:tcMar>
              <w:top w:w="0" w:type="dxa"/>
              <w:left w:w="108" w:type="dxa"/>
              <w:bottom w:w="0" w:type="dxa"/>
              <w:right w:w="108" w:type="dxa"/>
            </w:tcMar>
            <w:vAlign w:val="center"/>
          </w:tcPr>
          <w:p w:rsidR="00666749" w:rsidRPr="004F352B" w:rsidRDefault="00B1401D" w:rsidP="004F352B">
            <w:pPr>
              <w:widowControl/>
              <w:spacing w:beforeLines="0" w:after="120" w:line="240" w:lineRule="atLeast"/>
              <w:jc w:val="center"/>
              <w:rPr>
                <w:b/>
                <w:bCs/>
                <w:kern w:val="0"/>
                <w:szCs w:val="24"/>
              </w:rPr>
            </w:pPr>
            <w:r w:rsidRPr="004F352B">
              <w:rPr>
                <w:b/>
                <w:bCs/>
                <w:kern w:val="0"/>
                <w:szCs w:val="24"/>
              </w:rPr>
              <w:t>日期</w:t>
            </w:r>
          </w:p>
        </w:tc>
        <w:tc>
          <w:tcPr>
            <w:tcW w:w="1082" w:type="dxa"/>
            <w:tcBorders>
              <w:top w:val="single" w:sz="6" w:space="0" w:color="auto"/>
              <w:left w:val="nil"/>
              <w:bottom w:val="single" w:sz="6" w:space="0" w:color="auto"/>
              <w:right w:val="single" w:sz="6" w:space="0" w:color="auto"/>
            </w:tcBorders>
            <w:shd w:val="clear" w:color="auto" w:fill="F3F3F3"/>
            <w:tcMar>
              <w:top w:w="0" w:type="dxa"/>
              <w:left w:w="108" w:type="dxa"/>
              <w:bottom w:w="0" w:type="dxa"/>
              <w:right w:w="108" w:type="dxa"/>
            </w:tcMar>
            <w:vAlign w:val="center"/>
          </w:tcPr>
          <w:p w:rsidR="00666749" w:rsidRPr="004F352B" w:rsidRDefault="00B1401D" w:rsidP="004F352B">
            <w:pPr>
              <w:widowControl/>
              <w:spacing w:beforeLines="0" w:after="120" w:line="240" w:lineRule="atLeast"/>
              <w:jc w:val="center"/>
              <w:rPr>
                <w:b/>
                <w:bCs/>
                <w:kern w:val="0"/>
                <w:szCs w:val="24"/>
              </w:rPr>
            </w:pPr>
            <w:r w:rsidRPr="004F352B">
              <w:rPr>
                <w:b/>
                <w:bCs/>
                <w:kern w:val="0"/>
                <w:szCs w:val="24"/>
              </w:rPr>
              <w:t>版本</w:t>
            </w:r>
          </w:p>
        </w:tc>
        <w:tc>
          <w:tcPr>
            <w:tcW w:w="3390" w:type="dxa"/>
            <w:tcBorders>
              <w:top w:val="single" w:sz="6" w:space="0" w:color="auto"/>
              <w:left w:val="nil"/>
              <w:bottom w:val="single" w:sz="6" w:space="0" w:color="auto"/>
              <w:right w:val="single" w:sz="6" w:space="0" w:color="auto"/>
            </w:tcBorders>
            <w:shd w:val="clear" w:color="auto" w:fill="F3F3F3"/>
            <w:tcMar>
              <w:top w:w="0" w:type="dxa"/>
              <w:left w:w="108" w:type="dxa"/>
              <w:bottom w:w="0" w:type="dxa"/>
              <w:right w:w="108" w:type="dxa"/>
            </w:tcMar>
            <w:vAlign w:val="center"/>
          </w:tcPr>
          <w:p w:rsidR="00666749" w:rsidRPr="004F352B" w:rsidRDefault="00B1401D" w:rsidP="004F352B">
            <w:pPr>
              <w:widowControl/>
              <w:spacing w:beforeLines="0" w:after="120" w:line="240" w:lineRule="atLeast"/>
              <w:jc w:val="center"/>
              <w:rPr>
                <w:b/>
                <w:bCs/>
                <w:kern w:val="0"/>
                <w:szCs w:val="24"/>
              </w:rPr>
            </w:pPr>
            <w:r w:rsidRPr="004F352B">
              <w:rPr>
                <w:b/>
                <w:bCs/>
                <w:kern w:val="0"/>
                <w:szCs w:val="24"/>
              </w:rPr>
              <w:t>说明</w:t>
            </w:r>
          </w:p>
        </w:tc>
        <w:tc>
          <w:tcPr>
            <w:tcW w:w="2081" w:type="dxa"/>
            <w:tcBorders>
              <w:top w:val="single" w:sz="6" w:space="0" w:color="auto"/>
              <w:left w:val="nil"/>
              <w:bottom w:val="single" w:sz="6" w:space="0" w:color="auto"/>
              <w:right w:val="single" w:sz="6" w:space="0" w:color="auto"/>
            </w:tcBorders>
            <w:shd w:val="clear" w:color="auto" w:fill="F3F3F3"/>
            <w:tcMar>
              <w:top w:w="0" w:type="dxa"/>
              <w:left w:w="108" w:type="dxa"/>
              <w:bottom w:w="0" w:type="dxa"/>
              <w:right w:w="108" w:type="dxa"/>
            </w:tcMar>
            <w:vAlign w:val="center"/>
          </w:tcPr>
          <w:p w:rsidR="00666749" w:rsidRPr="004F352B" w:rsidRDefault="00B1401D" w:rsidP="004F352B">
            <w:pPr>
              <w:widowControl/>
              <w:spacing w:beforeLines="0" w:after="120" w:line="240" w:lineRule="atLeast"/>
              <w:jc w:val="center"/>
              <w:rPr>
                <w:b/>
                <w:bCs/>
                <w:kern w:val="0"/>
                <w:szCs w:val="24"/>
              </w:rPr>
            </w:pPr>
            <w:r w:rsidRPr="004F352B">
              <w:rPr>
                <w:b/>
                <w:bCs/>
                <w:kern w:val="0"/>
                <w:szCs w:val="24"/>
              </w:rPr>
              <w:t>作者</w:t>
            </w:r>
          </w:p>
        </w:tc>
      </w:tr>
      <w:tr w:rsidR="001E1F4A" w:rsidRPr="00B1401D">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666749" w:rsidRPr="00216A81" w:rsidRDefault="004E58A8" w:rsidP="00EB7B56">
            <w:pPr>
              <w:spacing w:before="120"/>
              <w:rPr>
                <w:kern w:val="0"/>
              </w:rPr>
            </w:pPr>
            <w:r>
              <w:rPr>
                <w:rFonts w:hint="eastAsia"/>
                <w:kern w:val="0"/>
              </w:rPr>
              <w:t>20</w:t>
            </w:r>
            <w:r w:rsidR="00A00AFE">
              <w:rPr>
                <w:rFonts w:hint="eastAsia"/>
                <w:kern w:val="0"/>
              </w:rPr>
              <w:t>10</w:t>
            </w:r>
            <w:r>
              <w:rPr>
                <w:rFonts w:hint="eastAsia"/>
                <w:kern w:val="0"/>
              </w:rPr>
              <w:t>.</w:t>
            </w:r>
            <w:r w:rsidR="00A00AFE">
              <w:rPr>
                <w:rFonts w:hint="eastAsia"/>
                <w:kern w:val="0"/>
              </w:rPr>
              <w:t>8</w:t>
            </w:r>
            <w:r>
              <w:rPr>
                <w:rFonts w:hint="eastAsia"/>
                <w:kern w:val="0"/>
              </w:rPr>
              <w:t>.</w:t>
            </w:r>
            <w:r w:rsidR="00A00AFE">
              <w:rPr>
                <w:rFonts w:hint="eastAsia"/>
                <w:kern w:val="0"/>
              </w:rPr>
              <w:t>1</w:t>
            </w:r>
            <w:r w:rsidR="007D5083">
              <w:rPr>
                <w:rFonts w:hint="eastAsia"/>
                <w:kern w:val="0"/>
              </w:rPr>
              <w:t>7</w:t>
            </w:r>
          </w:p>
        </w:tc>
        <w:tc>
          <w:tcPr>
            <w:tcW w:w="1082"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66749" w:rsidRPr="00216A81" w:rsidRDefault="00DA5792" w:rsidP="00EB7B56">
            <w:pPr>
              <w:spacing w:before="120"/>
              <w:rPr>
                <w:kern w:val="0"/>
              </w:rPr>
            </w:pPr>
            <w:smartTag w:uri="urn:schemas-microsoft-com:office:smarttags" w:element="chsdate">
              <w:smartTagPr>
                <w:attr w:name="Year" w:val="1899"/>
                <w:attr w:name="Month" w:val="12"/>
                <w:attr w:name="Day" w:val="30"/>
                <w:attr w:name="IsLunarDate" w:val="False"/>
                <w:attr w:name="IsROCDate" w:val="False"/>
              </w:smartTagPr>
              <w:r>
                <w:rPr>
                  <w:rFonts w:hint="eastAsia"/>
                  <w:kern w:val="0"/>
                </w:rPr>
                <w:t>1.0.0</w:t>
              </w:r>
            </w:smartTag>
          </w:p>
        </w:tc>
        <w:tc>
          <w:tcPr>
            <w:tcW w:w="3390"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66749" w:rsidRPr="00216A81" w:rsidRDefault="00562078" w:rsidP="00EB7B56">
            <w:pPr>
              <w:spacing w:before="120"/>
              <w:rPr>
                <w:kern w:val="0"/>
              </w:rPr>
            </w:pPr>
            <w:r>
              <w:rPr>
                <w:rFonts w:hint="eastAsia"/>
                <w:kern w:val="0"/>
              </w:rPr>
              <w:t>初稿</w:t>
            </w:r>
          </w:p>
        </w:tc>
        <w:tc>
          <w:tcPr>
            <w:tcW w:w="2081"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666749" w:rsidRPr="00216A81" w:rsidRDefault="0033254F" w:rsidP="00EB7B56">
            <w:pPr>
              <w:spacing w:before="120"/>
              <w:rPr>
                <w:kern w:val="0"/>
              </w:rPr>
            </w:pPr>
            <w:r>
              <w:rPr>
                <w:rFonts w:hint="eastAsia"/>
                <w:kern w:val="0"/>
              </w:rPr>
              <w:t>孙钦伟</w:t>
            </w:r>
          </w:p>
        </w:tc>
      </w:tr>
      <w:tr w:rsidR="00701846" w:rsidRPr="00B1401D">
        <w:trPr>
          <w:trHeight w:val="51"/>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701846" w:rsidP="00EB7B56">
            <w:pPr>
              <w:spacing w:before="120"/>
              <w:rPr>
                <w:kern w:val="0"/>
              </w:rPr>
            </w:pPr>
            <w:smartTag w:uri="urn:schemas-microsoft-com:office:smarttags" w:element="chsdate">
              <w:smartTagPr>
                <w:attr w:name="Year" w:val="2010"/>
                <w:attr w:name="Month" w:val="9"/>
                <w:attr w:name="Day" w:val="3"/>
                <w:attr w:name="IsLunarDate" w:val="False"/>
                <w:attr w:name="IsROCDate" w:val="False"/>
              </w:smartTagPr>
              <w:r>
                <w:rPr>
                  <w:kern w:val="0"/>
                </w:rPr>
                <w:t>2010-9-3</w:t>
              </w:r>
            </w:smartTag>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701846" w:rsidP="00EB7B56">
            <w:pPr>
              <w:spacing w:before="120"/>
              <w:rPr>
                <w:kern w:val="0"/>
              </w:rPr>
            </w:pPr>
            <w:smartTag w:uri="urn:schemas-microsoft-com:office:smarttags" w:element="chsdate">
              <w:smartTagPr>
                <w:attr w:name="Year" w:val="1899"/>
                <w:attr w:name="Month" w:val="12"/>
                <w:attr w:name="Day" w:val="30"/>
                <w:attr w:name="IsLunarDate" w:val="False"/>
                <w:attr w:name="IsROCDate" w:val="False"/>
              </w:smartTagPr>
              <w:r>
                <w:rPr>
                  <w:rFonts w:hint="eastAsia"/>
                  <w:kern w:val="0"/>
                </w:rPr>
                <w:t>1.0.1</w:t>
              </w:r>
            </w:smartTag>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r>
              <w:rPr>
                <w:rFonts w:hint="eastAsia"/>
                <w:kern w:val="0"/>
              </w:rPr>
              <w:t>根据</w:t>
            </w:r>
            <w:r>
              <w:rPr>
                <w:rFonts w:hint="eastAsia"/>
                <w:kern w:val="0"/>
              </w:rPr>
              <w:t>SOW</w:t>
            </w:r>
            <w:r>
              <w:rPr>
                <w:rFonts w:hint="eastAsia"/>
                <w:kern w:val="0"/>
              </w:rPr>
              <w:t>最新版调整目录</w:t>
            </w: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r>
              <w:rPr>
                <w:rFonts w:hint="eastAsia"/>
                <w:kern w:val="0"/>
              </w:rPr>
              <w:t>李阳</w:t>
            </w:r>
          </w:p>
        </w:tc>
      </w:tr>
      <w:tr w:rsidR="00701846" w:rsidRPr="00B1401D">
        <w:trPr>
          <w:trHeight w:val="46"/>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237BF8" w:rsidP="00EB7B56">
            <w:pPr>
              <w:spacing w:before="120"/>
              <w:rPr>
                <w:kern w:val="0"/>
              </w:rPr>
            </w:pPr>
            <w:r>
              <w:rPr>
                <w:kern w:val="0"/>
              </w:rPr>
              <w:t>2010-11-5</w:t>
            </w:r>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237BF8" w:rsidP="00EB7B56">
            <w:pPr>
              <w:spacing w:before="120"/>
              <w:rPr>
                <w:kern w:val="0"/>
              </w:rPr>
            </w:pPr>
            <w:r>
              <w:rPr>
                <w:rFonts w:hint="eastAsia"/>
                <w:kern w:val="0"/>
              </w:rPr>
              <w:t>1.0.3</w:t>
            </w:r>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237BF8" w:rsidP="00EB7B56">
            <w:pPr>
              <w:spacing w:before="120"/>
              <w:rPr>
                <w:kern w:val="0"/>
              </w:rPr>
            </w:pPr>
            <w:r>
              <w:rPr>
                <w:rFonts w:hint="eastAsia"/>
                <w:kern w:val="0"/>
              </w:rPr>
              <w:t>根据客户现场调研调整</w:t>
            </w: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37BF8" w:rsidRDefault="00237BF8" w:rsidP="00EB7B56">
            <w:pPr>
              <w:spacing w:before="120"/>
              <w:rPr>
                <w:kern w:val="0"/>
              </w:rPr>
            </w:pPr>
            <w:r>
              <w:rPr>
                <w:rFonts w:hint="eastAsia"/>
                <w:kern w:val="0"/>
              </w:rPr>
              <w:t>李阳，孙钦伟</w:t>
            </w:r>
          </w:p>
        </w:tc>
      </w:tr>
      <w:tr w:rsidR="00701846" w:rsidRPr="00B1401D">
        <w:trPr>
          <w:trHeight w:val="46"/>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701846" w:rsidP="00EB7B56">
            <w:pPr>
              <w:spacing w:before="120"/>
              <w:rPr>
                <w:kern w:val="0"/>
              </w:rPr>
            </w:pPr>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701846" w:rsidP="00EB7B56">
            <w:pPr>
              <w:spacing w:before="120"/>
              <w:rPr>
                <w:kern w:val="0"/>
              </w:rPr>
            </w:pPr>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r>
      <w:tr w:rsidR="00701846" w:rsidRPr="00B1401D">
        <w:trPr>
          <w:trHeight w:val="46"/>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701846" w:rsidP="00EB7B56">
            <w:pPr>
              <w:spacing w:before="120"/>
              <w:rPr>
                <w:kern w:val="0"/>
              </w:rPr>
            </w:pPr>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701846" w:rsidP="00EB7B56">
            <w:pPr>
              <w:spacing w:before="120"/>
              <w:rPr>
                <w:kern w:val="0"/>
              </w:rPr>
            </w:pPr>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r>
      <w:tr w:rsidR="00701846" w:rsidRPr="00B1401D">
        <w:trPr>
          <w:trHeight w:val="46"/>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701846" w:rsidP="00EB7B56">
            <w:pPr>
              <w:spacing w:before="120"/>
              <w:rPr>
                <w:kern w:val="0"/>
              </w:rPr>
            </w:pPr>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701846" w:rsidP="00EB7B56">
            <w:pPr>
              <w:spacing w:before="120"/>
              <w:rPr>
                <w:kern w:val="0"/>
              </w:rPr>
            </w:pPr>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r>
      <w:tr w:rsidR="00701846" w:rsidRPr="00B1401D">
        <w:trPr>
          <w:trHeight w:val="46"/>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701846" w:rsidP="00EB7B56">
            <w:pPr>
              <w:spacing w:before="120"/>
              <w:rPr>
                <w:kern w:val="0"/>
              </w:rPr>
            </w:pPr>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701846" w:rsidP="00EB7B56">
            <w:pPr>
              <w:spacing w:before="120"/>
              <w:rPr>
                <w:kern w:val="0"/>
              </w:rPr>
            </w:pPr>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r>
      <w:tr w:rsidR="00701846" w:rsidRPr="00B1401D">
        <w:trPr>
          <w:trHeight w:val="46"/>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701846" w:rsidP="00EB7B56">
            <w:pPr>
              <w:spacing w:before="120"/>
              <w:rPr>
                <w:kern w:val="0"/>
              </w:rPr>
            </w:pPr>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701846" w:rsidP="00EB7B56">
            <w:pPr>
              <w:spacing w:before="120"/>
              <w:rPr>
                <w:kern w:val="0"/>
              </w:rPr>
            </w:pPr>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r>
      <w:tr w:rsidR="00701846" w:rsidRPr="00B1401D">
        <w:trPr>
          <w:trHeight w:val="46"/>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701846" w:rsidP="00EB7B56">
            <w:pPr>
              <w:spacing w:before="120"/>
              <w:rPr>
                <w:kern w:val="0"/>
              </w:rPr>
            </w:pPr>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701846" w:rsidP="00EB7B56">
            <w:pPr>
              <w:spacing w:before="120"/>
              <w:rPr>
                <w:kern w:val="0"/>
              </w:rPr>
            </w:pPr>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r>
      <w:tr w:rsidR="00701846" w:rsidRPr="00B1401D">
        <w:trPr>
          <w:trHeight w:val="46"/>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701846" w:rsidP="00EB7B56">
            <w:pPr>
              <w:spacing w:before="120"/>
              <w:rPr>
                <w:kern w:val="0"/>
              </w:rPr>
            </w:pPr>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701846" w:rsidP="00EB7B56">
            <w:pPr>
              <w:spacing w:before="120"/>
              <w:rPr>
                <w:kern w:val="0"/>
              </w:rPr>
            </w:pPr>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r>
      <w:tr w:rsidR="00701846" w:rsidRPr="00B1401D">
        <w:trPr>
          <w:trHeight w:val="46"/>
        </w:trPr>
        <w:tc>
          <w:tcPr>
            <w:tcW w:w="216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701846" w:rsidRDefault="00701846" w:rsidP="00EB7B56">
            <w:pPr>
              <w:spacing w:before="120"/>
              <w:rPr>
                <w:kern w:val="0"/>
              </w:rPr>
            </w:pPr>
          </w:p>
        </w:tc>
        <w:tc>
          <w:tcPr>
            <w:tcW w:w="1082"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Default="00701846" w:rsidP="00EB7B56">
            <w:pPr>
              <w:spacing w:before="120"/>
              <w:rPr>
                <w:kern w:val="0"/>
              </w:rPr>
            </w:pPr>
          </w:p>
        </w:tc>
        <w:tc>
          <w:tcPr>
            <w:tcW w:w="3390"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c>
          <w:tcPr>
            <w:tcW w:w="208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rsidR="00701846" w:rsidRPr="00216A81" w:rsidRDefault="00701846" w:rsidP="00EB7B56">
            <w:pPr>
              <w:spacing w:before="120"/>
              <w:rPr>
                <w:kern w:val="0"/>
              </w:rPr>
            </w:pPr>
          </w:p>
        </w:tc>
      </w:tr>
    </w:tbl>
    <w:p w:rsidR="00CA6452" w:rsidRDefault="00F6141C" w:rsidP="00F6141C">
      <w:pPr>
        <w:widowControl/>
        <w:spacing w:beforeLines="0" w:line="240" w:lineRule="auto"/>
        <w:jc w:val="center"/>
        <w:sectPr w:rsidR="00CA6452" w:rsidSect="00902507">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701" w:header="851" w:footer="992" w:gutter="0"/>
          <w:pgNumType w:start="1"/>
          <w:cols w:space="425"/>
          <w:titlePg/>
          <w:docGrid w:linePitch="326"/>
        </w:sectPr>
      </w:pPr>
      <w:bookmarkStart w:id="0" w:name="_GoBack"/>
      <w:bookmarkEnd w:id="0"/>
      <w:r>
        <w:rPr>
          <w:rFonts w:ascii="Arial" w:hAnsi="Arial" w:cs="Arial" w:hint="eastAsia"/>
          <w:b/>
          <w:bCs/>
          <w:kern w:val="0"/>
          <w:szCs w:val="24"/>
        </w:rPr>
        <w:t xml:space="preserve"> </w:t>
      </w:r>
    </w:p>
    <w:p w:rsidR="00B517CF" w:rsidRDefault="00B517CF" w:rsidP="00396D90">
      <w:pPr>
        <w:widowControl/>
        <w:spacing w:beforeLines="0" w:line="240" w:lineRule="auto"/>
        <w:jc w:val="center"/>
        <w:rPr>
          <w:rFonts w:ascii="Arial" w:hAnsi="Arial" w:cs="Arial"/>
          <w:b/>
          <w:bCs/>
          <w:kern w:val="0"/>
          <w:sz w:val="32"/>
          <w:szCs w:val="32"/>
        </w:rPr>
      </w:pPr>
      <w:r w:rsidRPr="0041295E">
        <w:rPr>
          <w:rFonts w:ascii="Arial" w:hAnsi="Arial" w:cs="Arial" w:hint="eastAsia"/>
          <w:b/>
          <w:bCs/>
          <w:kern w:val="0"/>
          <w:sz w:val="32"/>
          <w:szCs w:val="32"/>
        </w:rPr>
        <w:lastRenderedPageBreak/>
        <w:t>目</w:t>
      </w:r>
      <w:r w:rsidRPr="0041295E">
        <w:rPr>
          <w:rFonts w:ascii="Arial" w:hAnsi="Arial" w:cs="Arial" w:hint="eastAsia"/>
          <w:b/>
          <w:bCs/>
          <w:kern w:val="0"/>
          <w:sz w:val="32"/>
          <w:szCs w:val="32"/>
        </w:rPr>
        <w:t xml:space="preserve">    </w:t>
      </w:r>
      <w:r w:rsidRPr="0041295E">
        <w:rPr>
          <w:rFonts w:ascii="Arial" w:hAnsi="Arial" w:cs="Arial" w:hint="eastAsia"/>
          <w:b/>
          <w:bCs/>
          <w:kern w:val="0"/>
          <w:sz w:val="32"/>
          <w:szCs w:val="32"/>
        </w:rPr>
        <w:t>录</w:t>
      </w:r>
    </w:p>
    <w:p w:rsidR="005F5CBE" w:rsidRDefault="008E410F">
      <w:pPr>
        <w:pStyle w:val="10"/>
        <w:tabs>
          <w:tab w:val="left" w:pos="480"/>
          <w:tab w:val="right" w:leader="dot" w:pos="8494"/>
        </w:tabs>
        <w:spacing w:before="120"/>
        <w:rPr>
          <w:rFonts w:asciiTheme="minorHAnsi" w:eastAsiaTheme="minorEastAsia" w:hAnsiTheme="minorHAnsi" w:cstheme="minorBidi"/>
          <w:b w:val="0"/>
          <w:bCs w:val="0"/>
          <w:noProof/>
          <w:sz w:val="21"/>
          <w:szCs w:val="22"/>
        </w:rPr>
      </w:pPr>
      <w:r>
        <w:rPr>
          <w:rFonts w:ascii="Arial" w:hAnsi="Arial" w:cs="Arial"/>
          <w:b w:val="0"/>
          <w:bCs w:val="0"/>
          <w:kern w:val="0"/>
          <w:sz w:val="32"/>
          <w:szCs w:val="32"/>
        </w:rPr>
        <w:fldChar w:fldCharType="begin"/>
      </w:r>
      <w:r w:rsidR="008A1F5D">
        <w:rPr>
          <w:rFonts w:ascii="Arial" w:hAnsi="Arial" w:cs="Arial"/>
          <w:b w:val="0"/>
          <w:bCs w:val="0"/>
          <w:kern w:val="0"/>
          <w:sz w:val="32"/>
          <w:szCs w:val="32"/>
        </w:rPr>
        <w:instrText xml:space="preserve"> </w:instrText>
      </w:r>
      <w:r w:rsidR="008A1F5D">
        <w:rPr>
          <w:rFonts w:ascii="Arial" w:hAnsi="Arial" w:cs="Arial" w:hint="eastAsia"/>
          <w:b w:val="0"/>
          <w:bCs w:val="0"/>
          <w:kern w:val="0"/>
          <w:sz w:val="32"/>
          <w:szCs w:val="32"/>
        </w:rPr>
        <w:instrText>TOC \o "1-5" \u</w:instrText>
      </w:r>
      <w:r w:rsidR="008A1F5D">
        <w:rPr>
          <w:rFonts w:ascii="Arial" w:hAnsi="Arial" w:cs="Arial"/>
          <w:b w:val="0"/>
          <w:bCs w:val="0"/>
          <w:kern w:val="0"/>
          <w:sz w:val="32"/>
          <w:szCs w:val="32"/>
        </w:rPr>
        <w:instrText xml:space="preserve"> </w:instrText>
      </w:r>
      <w:r>
        <w:rPr>
          <w:rFonts w:ascii="Arial" w:hAnsi="Arial" w:cs="Arial"/>
          <w:b w:val="0"/>
          <w:bCs w:val="0"/>
          <w:kern w:val="0"/>
          <w:sz w:val="32"/>
          <w:szCs w:val="32"/>
        </w:rPr>
        <w:fldChar w:fldCharType="separate"/>
      </w:r>
      <w:r w:rsidR="005F5CBE">
        <w:rPr>
          <w:noProof/>
        </w:rPr>
        <w:t>1.</w:t>
      </w:r>
      <w:r w:rsidR="005F5CBE">
        <w:rPr>
          <w:rFonts w:asciiTheme="minorHAnsi" w:eastAsiaTheme="minorEastAsia" w:hAnsiTheme="minorHAnsi" w:cstheme="minorBidi"/>
          <w:b w:val="0"/>
          <w:bCs w:val="0"/>
          <w:noProof/>
          <w:sz w:val="21"/>
          <w:szCs w:val="22"/>
        </w:rPr>
        <w:tab/>
      </w:r>
      <w:r w:rsidR="005F5CBE">
        <w:rPr>
          <w:rFonts w:hint="eastAsia"/>
          <w:noProof/>
        </w:rPr>
        <w:t>简介</w:t>
      </w:r>
      <w:r w:rsidR="005F5CBE">
        <w:rPr>
          <w:noProof/>
        </w:rPr>
        <w:tab/>
      </w:r>
      <w:r w:rsidR="005F5CBE">
        <w:rPr>
          <w:noProof/>
        </w:rPr>
        <w:fldChar w:fldCharType="begin"/>
      </w:r>
      <w:r w:rsidR="005F5CBE">
        <w:rPr>
          <w:noProof/>
        </w:rPr>
        <w:instrText xml:space="preserve"> PAGEREF _Toc432599288 \h </w:instrText>
      </w:r>
      <w:r w:rsidR="005F5CBE">
        <w:rPr>
          <w:noProof/>
        </w:rPr>
      </w:r>
      <w:r w:rsidR="005F5CBE">
        <w:rPr>
          <w:noProof/>
        </w:rPr>
        <w:fldChar w:fldCharType="separate"/>
      </w:r>
      <w:r w:rsidR="005F5CBE">
        <w:rPr>
          <w:noProof/>
        </w:rPr>
        <w:t>6</w:t>
      </w:r>
      <w:r w:rsidR="005F5CBE">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1.1.</w:t>
      </w:r>
      <w:r>
        <w:rPr>
          <w:rFonts w:asciiTheme="minorHAnsi" w:eastAsiaTheme="minorEastAsia" w:hAnsiTheme="minorHAnsi" w:cstheme="minorBidi"/>
          <w:i w:val="0"/>
          <w:iCs w:val="0"/>
          <w:noProof/>
          <w:sz w:val="21"/>
          <w:szCs w:val="22"/>
        </w:rPr>
        <w:tab/>
      </w:r>
      <w:r>
        <w:rPr>
          <w:rFonts w:hint="eastAsia"/>
          <w:noProof/>
        </w:rPr>
        <w:t>目的</w:t>
      </w:r>
      <w:r>
        <w:rPr>
          <w:noProof/>
        </w:rPr>
        <w:tab/>
      </w:r>
      <w:r>
        <w:rPr>
          <w:noProof/>
        </w:rPr>
        <w:fldChar w:fldCharType="begin"/>
      </w:r>
      <w:r>
        <w:rPr>
          <w:noProof/>
        </w:rPr>
        <w:instrText xml:space="preserve"> PAGEREF _Toc432599289 \h </w:instrText>
      </w:r>
      <w:r>
        <w:rPr>
          <w:noProof/>
        </w:rPr>
      </w:r>
      <w:r>
        <w:rPr>
          <w:noProof/>
        </w:rPr>
        <w:fldChar w:fldCharType="separate"/>
      </w:r>
      <w:r>
        <w:rPr>
          <w:noProof/>
        </w:rPr>
        <w:t>6</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1.2.</w:t>
      </w:r>
      <w:r>
        <w:rPr>
          <w:rFonts w:asciiTheme="minorHAnsi" w:eastAsiaTheme="minorEastAsia" w:hAnsiTheme="minorHAnsi" w:cstheme="minorBidi"/>
          <w:i w:val="0"/>
          <w:iCs w:val="0"/>
          <w:noProof/>
          <w:sz w:val="21"/>
          <w:szCs w:val="22"/>
        </w:rPr>
        <w:tab/>
      </w:r>
      <w:r>
        <w:rPr>
          <w:rFonts w:hint="eastAsia"/>
          <w:noProof/>
        </w:rPr>
        <w:t>范围</w:t>
      </w:r>
      <w:r>
        <w:rPr>
          <w:noProof/>
        </w:rPr>
        <w:tab/>
      </w:r>
      <w:r>
        <w:rPr>
          <w:noProof/>
        </w:rPr>
        <w:fldChar w:fldCharType="begin"/>
      </w:r>
      <w:r>
        <w:rPr>
          <w:noProof/>
        </w:rPr>
        <w:instrText xml:space="preserve"> PAGEREF _Toc432599290 \h </w:instrText>
      </w:r>
      <w:r>
        <w:rPr>
          <w:noProof/>
        </w:rPr>
      </w:r>
      <w:r>
        <w:rPr>
          <w:noProof/>
        </w:rPr>
        <w:fldChar w:fldCharType="separate"/>
      </w:r>
      <w:r>
        <w:rPr>
          <w:noProof/>
        </w:rPr>
        <w:t>6</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1.3.</w:t>
      </w:r>
      <w:r>
        <w:rPr>
          <w:rFonts w:asciiTheme="minorHAnsi" w:eastAsiaTheme="minorEastAsia" w:hAnsiTheme="minorHAnsi" w:cstheme="minorBidi"/>
          <w:i w:val="0"/>
          <w:iCs w:val="0"/>
          <w:noProof/>
          <w:sz w:val="21"/>
          <w:szCs w:val="22"/>
        </w:rPr>
        <w:tab/>
      </w:r>
      <w:r>
        <w:rPr>
          <w:rFonts w:hint="eastAsia"/>
          <w:noProof/>
        </w:rPr>
        <w:t>定义和缩略语</w:t>
      </w:r>
      <w:r>
        <w:rPr>
          <w:noProof/>
        </w:rPr>
        <w:tab/>
      </w:r>
      <w:r>
        <w:rPr>
          <w:noProof/>
        </w:rPr>
        <w:fldChar w:fldCharType="begin"/>
      </w:r>
      <w:r>
        <w:rPr>
          <w:noProof/>
        </w:rPr>
        <w:instrText xml:space="preserve"> PAGEREF _Toc432599291 \h </w:instrText>
      </w:r>
      <w:r>
        <w:rPr>
          <w:noProof/>
        </w:rPr>
      </w:r>
      <w:r>
        <w:rPr>
          <w:noProof/>
        </w:rPr>
        <w:fldChar w:fldCharType="separate"/>
      </w:r>
      <w:r>
        <w:rPr>
          <w:noProof/>
        </w:rPr>
        <w:t>6</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1.4.</w:t>
      </w:r>
      <w:r>
        <w:rPr>
          <w:rFonts w:asciiTheme="minorHAnsi" w:eastAsiaTheme="minorEastAsia" w:hAnsiTheme="minorHAnsi" w:cstheme="minorBidi"/>
          <w:i w:val="0"/>
          <w:iCs w:val="0"/>
          <w:noProof/>
          <w:sz w:val="21"/>
          <w:szCs w:val="22"/>
        </w:rPr>
        <w:tab/>
      </w:r>
      <w:r>
        <w:rPr>
          <w:rFonts w:hint="eastAsia"/>
          <w:noProof/>
        </w:rPr>
        <w:t>参考资料</w:t>
      </w:r>
      <w:r>
        <w:rPr>
          <w:noProof/>
        </w:rPr>
        <w:tab/>
      </w:r>
      <w:r>
        <w:rPr>
          <w:noProof/>
        </w:rPr>
        <w:fldChar w:fldCharType="begin"/>
      </w:r>
      <w:r>
        <w:rPr>
          <w:noProof/>
        </w:rPr>
        <w:instrText xml:space="preserve"> PAGEREF _Toc432599292 \h </w:instrText>
      </w:r>
      <w:r>
        <w:rPr>
          <w:noProof/>
        </w:rPr>
      </w:r>
      <w:r>
        <w:rPr>
          <w:noProof/>
        </w:rPr>
        <w:fldChar w:fldCharType="separate"/>
      </w:r>
      <w:r>
        <w:rPr>
          <w:noProof/>
        </w:rPr>
        <w:t>6</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1.5.</w:t>
      </w:r>
      <w:r>
        <w:rPr>
          <w:rFonts w:asciiTheme="minorHAnsi" w:eastAsiaTheme="minorEastAsia" w:hAnsiTheme="minorHAnsi" w:cstheme="minorBidi"/>
          <w:i w:val="0"/>
          <w:iCs w:val="0"/>
          <w:noProof/>
          <w:sz w:val="21"/>
          <w:szCs w:val="22"/>
        </w:rPr>
        <w:tab/>
      </w:r>
      <w:r>
        <w:rPr>
          <w:rFonts w:hint="eastAsia"/>
          <w:noProof/>
        </w:rPr>
        <w:t>简介</w:t>
      </w:r>
      <w:r>
        <w:rPr>
          <w:noProof/>
        </w:rPr>
        <w:tab/>
      </w:r>
      <w:r>
        <w:rPr>
          <w:noProof/>
        </w:rPr>
        <w:fldChar w:fldCharType="begin"/>
      </w:r>
      <w:r>
        <w:rPr>
          <w:noProof/>
        </w:rPr>
        <w:instrText xml:space="preserve"> PAGEREF _Toc432599293 \h </w:instrText>
      </w:r>
      <w:r>
        <w:rPr>
          <w:noProof/>
        </w:rPr>
      </w:r>
      <w:r>
        <w:rPr>
          <w:noProof/>
        </w:rPr>
        <w:fldChar w:fldCharType="separate"/>
      </w:r>
      <w:r>
        <w:rPr>
          <w:noProof/>
        </w:rPr>
        <w:t>6</w:t>
      </w:r>
      <w:r>
        <w:rPr>
          <w:noProof/>
        </w:rPr>
        <w:fldChar w:fldCharType="end"/>
      </w:r>
    </w:p>
    <w:p w:rsidR="005F5CBE" w:rsidRDefault="005F5CBE">
      <w:pPr>
        <w:pStyle w:val="10"/>
        <w:tabs>
          <w:tab w:val="left" w:pos="480"/>
          <w:tab w:val="right" w:leader="dot" w:pos="8494"/>
        </w:tabs>
        <w:spacing w:before="120"/>
        <w:rPr>
          <w:rFonts w:asciiTheme="minorHAnsi" w:eastAsiaTheme="minorEastAsia" w:hAnsiTheme="minorHAnsi" w:cstheme="minorBidi"/>
          <w:b w:val="0"/>
          <w:bCs w:val="0"/>
          <w:noProof/>
          <w:sz w:val="21"/>
          <w:szCs w:val="22"/>
        </w:rPr>
      </w:pPr>
      <w:r>
        <w:rPr>
          <w:noProof/>
        </w:rPr>
        <w:t>2.</w:t>
      </w:r>
      <w:r>
        <w:rPr>
          <w:rFonts w:asciiTheme="minorHAnsi" w:eastAsiaTheme="minorEastAsia" w:hAnsiTheme="minorHAnsi" w:cstheme="minorBidi"/>
          <w:b w:val="0"/>
          <w:bCs w:val="0"/>
          <w:noProof/>
          <w:sz w:val="21"/>
          <w:szCs w:val="22"/>
        </w:rPr>
        <w:tab/>
      </w:r>
      <w:r>
        <w:rPr>
          <w:rFonts w:hint="eastAsia"/>
          <w:noProof/>
        </w:rPr>
        <w:t>数据描述</w:t>
      </w:r>
      <w:r>
        <w:rPr>
          <w:noProof/>
        </w:rPr>
        <w:tab/>
      </w:r>
      <w:r>
        <w:rPr>
          <w:noProof/>
        </w:rPr>
        <w:fldChar w:fldCharType="begin"/>
      </w:r>
      <w:r>
        <w:rPr>
          <w:noProof/>
        </w:rPr>
        <w:instrText xml:space="preserve"> PAGEREF _Toc432599294 \h </w:instrText>
      </w:r>
      <w:r>
        <w:rPr>
          <w:noProof/>
        </w:rPr>
      </w:r>
      <w:r>
        <w:rPr>
          <w:noProof/>
        </w:rPr>
        <w:fldChar w:fldCharType="separate"/>
      </w:r>
      <w:r>
        <w:rPr>
          <w:noProof/>
        </w:rPr>
        <w:t>7</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2.1.</w:t>
      </w:r>
      <w:r>
        <w:rPr>
          <w:rFonts w:asciiTheme="minorHAnsi" w:eastAsiaTheme="minorEastAsia" w:hAnsiTheme="minorHAnsi" w:cstheme="minorBidi"/>
          <w:i w:val="0"/>
          <w:iCs w:val="0"/>
          <w:noProof/>
          <w:sz w:val="21"/>
          <w:szCs w:val="22"/>
        </w:rPr>
        <w:tab/>
      </w:r>
      <w:r>
        <w:rPr>
          <w:rFonts w:hint="eastAsia"/>
          <w:noProof/>
        </w:rPr>
        <w:t>静态数据</w:t>
      </w:r>
      <w:r>
        <w:rPr>
          <w:noProof/>
        </w:rPr>
        <w:tab/>
      </w:r>
      <w:r>
        <w:rPr>
          <w:noProof/>
        </w:rPr>
        <w:fldChar w:fldCharType="begin"/>
      </w:r>
      <w:r>
        <w:rPr>
          <w:noProof/>
        </w:rPr>
        <w:instrText xml:space="preserve"> PAGEREF _Toc432599295 \h </w:instrText>
      </w:r>
      <w:r>
        <w:rPr>
          <w:noProof/>
        </w:rPr>
      </w:r>
      <w:r>
        <w:rPr>
          <w:noProof/>
        </w:rPr>
        <w:fldChar w:fldCharType="separate"/>
      </w:r>
      <w:r>
        <w:rPr>
          <w:noProof/>
        </w:rPr>
        <w:t>7</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2.2.</w:t>
      </w:r>
      <w:r>
        <w:rPr>
          <w:rFonts w:asciiTheme="minorHAnsi" w:eastAsiaTheme="minorEastAsia" w:hAnsiTheme="minorHAnsi" w:cstheme="minorBidi"/>
          <w:i w:val="0"/>
          <w:iCs w:val="0"/>
          <w:noProof/>
          <w:sz w:val="21"/>
          <w:szCs w:val="22"/>
        </w:rPr>
        <w:tab/>
      </w:r>
      <w:r>
        <w:rPr>
          <w:rFonts w:hint="eastAsia"/>
          <w:noProof/>
        </w:rPr>
        <w:t>动态数据</w:t>
      </w:r>
      <w:r>
        <w:rPr>
          <w:noProof/>
        </w:rPr>
        <w:tab/>
      </w:r>
      <w:r>
        <w:rPr>
          <w:noProof/>
        </w:rPr>
        <w:fldChar w:fldCharType="begin"/>
      </w:r>
      <w:r>
        <w:rPr>
          <w:noProof/>
        </w:rPr>
        <w:instrText xml:space="preserve"> PAGEREF _Toc432599296 \h </w:instrText>
      </w:r>
      <w:r>
        <w:rPr>
          <w:noProof/>
        </w:rPr>
      </w:r>
      <w:r>
        <w:rPr>
          <w:noProof/>
        </w:rPr>
        <w:fldChar w:fldCharType="separate"/>
      </w:r>
      <w:r>
        <w:rPr>
          <w:noProof/>
        </w:rPr>
        <w:t>7</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2.3.</w:t>
      </w:r>
      <w:r>
        <w:rPr>
          <w:rFonts w:asciiTheme="minorHAnsi" w:eastAsiaTheme="minorEastAsia" w:hAnsiTheme="minorHAnsi" w:cstheme="minorBidi"/>
          <w:i w:val="0"/>
          <w:iCs w:val="0"/>
          <w:noProof/>
          <w:sz w:val="21"/>
          <w:szCs w:val="22"/>
        </w:rPr>
        <w:tab/>
      </w:r>
      <w:r>
        <w:rPr>
          <w:rFonts w:hint="eastAsia"/>
          <w:noProof/>
        </w:rPr>
        <w:t>业务实体描述</w:t>
      </w:r>
      <w:r>
        <w:rPr>
          <w:noProof/>
        </w:rPr>
        <w:tab/>
      </w:r>
      <w:r>
        <w:rPr>
          <w:noProof/>
        </w:rPr>
        <w:fldChar w:fldCharType="begin"/>
      </w:r>
      <w:r>
        <w:rPr>
          <w:noProof/>
        </w:rPr>
        <w:instrText xml:space="preserve"> PAGEREF _Toc432599297 \h </w:instrText>
      </w:r>
      <w:r>
        <w:rPr>
          <w:noProof/>
        </w:rPr>
      </w:r>
      <w:r>
        <w:rPr>
          <w:noProof/>
        </w:rPr>
        <w:fldChar w:fldCharType="separate"/>
      </w:r>
      <w:r>
        <w:rPr>
          <w:noProof/>
        </w:rPr>
        <w:t>7</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2.4.</w:t>
      </w:r>
      <w:r>
        <w:rPr>
          <w:rFonts w:asciiTheme="minorHAnsi" w:eastAsiaTheme="minorEastAsia" w:hAnsiTheme="minorHAnsi" w:cstheme="minorBidi"/>
          <w:i w:val="0"/>
          <w:iCs w:val="0"/>
          <w:noProof/>
          <w:sz w:val="21"/>
          <w:szCs w:val="22"/>
        </w:rPr>
        <w:tab/>
      </w:r>
      <w:r>
        <w:rPr>
          <w:rFonts w:hint="eastAsia"/>
          <w:noProof/>
        </w:rPr>
        <w:t>数据字典</w:t>
      </w:r>
      <w:r>
        <w:rPr>
          <w:noProof/>
        </w:rPr>
        <w:tab/>
      </w:r>
      <w:r>
        <w:rPr>
          <w:noProof/>
        </w:rPr>
        <w:fldChar w:fldCharType="begin"/>
      </w:r>
      <w:r>
        <w:rPr>
          <w:noProof/>
        </w:rPr>
        <w:instrText xml:space="preserve"> PAGEREF _Toc432599298 \h </w:instrText>
      </w:r>
      <w:r>
        <w:rPr>
          <w:noProof/>
        </w:rPr>
      </w:r>
      <w:r>
        <w:rPr>
          <w:noProof/>
        </w:rPr>
        <w:fldChar w:fldCharType="separate"/>
      </w:r>
      <w:r>
        <w:rPr>
          <w:noProof/>
        </w:rPr>
        <w:t>7</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2.5.</w:t>
      </w:r>
      <w:r>
        <w:rPr>
          <w:rFonts w:asciiTheme="minorHAnsi" w:eastAsiaTheme="minorEastAsia" w:hAnsiTheme="minorHAnsi" w:cstheme="minorBidi"/>
          <w:i w:val="0"/>
          <w:iCs w:val="0"/>
          <w:noProof/>
          <w:sz w:val="21"/>
          <w:szCs w:val="22"/>
        </w:rPr>
        <w:tab/>
      </w:r>
      <w:r>
        <w:rPr>
          <w:rFonts w:hint="eastAsia"/>
          <w:noProof/>
        </w:rPr>
        <w:t>项目信息</w:t>
      </w:r>
      <w:r>
        <w:rPr>
          <w:noProof/>
        </w:rPr>
        <w:tab/>
      </w:r>
      <w:r>
        <w:rPr>
          <w:noProof/>
        </w:rPr>
        <w:fldChar w:fldCharType="begin"/>
      </w:r>
      <w:r>
        <w:rPr>
          <w:noProof/>
        </w:rPr>
        <w:instrText xml:space="preserve"> PAGEREF _Toc432599299 \h </w:instrText>
      </w:r>
      <w:r>
        <w:rPr>
          <w:noProof/>
        </w:rPr>
      </w:r>
      <w:r>
        <w:rPr>
          <w:noProof/>
        </w:rPr>
        <w:fldChar w:fldCharType="separate"/>
      </w:r>
      <w:r>
        <w:rPr>
          <w:noProof/>
        </w:rPr>
        <w:t>7</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2.5.1.</w:t>
      </w:r>
      <w:r>
        <w:rPr>
          <w:rFonts w:asciiTheme="minorHAnsi" w:eastAsiaTheme="minorEastAsia" w:hAnsiTheme="minorHAnsi" w:cstheme="minorBidi"/>
          <w:noProof/>
          <w:sz w:val="21"/>
          <w:szCs w:val="22"/>
        </w:rPr>
        <w:tab/>
      </w:r>
      <w:r>
        <w:rPr>
          <w:rFonts w:hint="eastAsia"/>
          <w:noProof/>
        </w:rPr>
        <w:t>客户</w:t>
      </w:r>
      <w:r>
        <w:rPr>
          <w:noProof/>
        </w:rPr>
        <w:tab/>
      </w:r>
      <w:r>
        <w:rPr>
          <w:noProof/>
        </w:rPr>
        <w:fldChar w:fldCharType="begin"/>
      </w:r>
      <w:r>
        <w:rPr>
          <w:noProof/>
        </w:rPr>
        <w:instrText xml:space="preserve"> PAGEREF _Toc432599300 \h </w:instrText>
      </w:r>
      <w:r>
        <w:rPr>
          <w:noProof/>
        </w:rPr>
      </w:r>
      <w:r>
        <w:rPr>
          <w:noProof/>
        </w:rPr>
        <w:fldChar w:fldCharType="separate"/>
      </w:r>
      <w:r>
        <w:rPr>
          <w:noProof/>
        </w:rPr>
        <w:t>7</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2.5.2.</w:t>
      </w:r>
      <w:r>
        <w:rPr>
          <w:rFonts w:asciiTheme="minorHAnsi" w:eastAsiaTheme="minorEastAsia" w:hAnsiTheme="minorHAnsi" w:cstheme="minorBidi"/>
          <w:noProof/>
          <w:sz w:val="21"/>
          <w:szCs w:val="22"/>
        </w:rPr>
        <w:tab/>
      </w:r>
      <w:r>
        <w:rPr>
          <w:rFonts w:hint="eastAsia"/>
          <w:noProof/>
        </w:rPr>
        <w:t>客户联系人</w:t>
      </w:r>
      <w:r>
        <w:rPr>
          <w:noProof/>
        </w:rPr>
        <w:tab/>
      </w:r>
      <w:r>
        <w:rPr>
          <w:noProof/>
        </w:rPr>
        <w:fldChar w:fldCharType="begin"/>
      </w:r>
      <w:r>
        <w:rPr>
          <w:noProof/>
        </w:rPr>
        <w:instrText xml:space="preserve"> PAGEREF _Toc432599301 \h </w:instrText>
      </w:r>
      <w:r>
        <w:rPr>
          <w:noProof/>
        </w:rPr>
      </w:r>
      <w:r>
        <w:rPr>
          <w:noProof/>
        </w:rPr>
        <w:fldChar w:fldCharType="separate"/>
      </w:r>
      <w:r>
        <w:rPr>
          <w:noProof/>
        </w:rPr>
        <w:t>8</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2.5.3.</w:t>
      </w:r>
      <w:r>
        <w:rPr>
          <w:rFonts w:asciiTheme="minorHAnsi" w:eastAsiaTheme="minorEastAsia" w:hAnsiTheme="minorHAnsi" w:cstheme="minorBidi"/>
          <w:noProof/>
          <w:sz w:val="21"/>
          <w:szCs w:val="22"/>
        </w:rPr>
        <w:tab/>
      </w:r>
      <w:r>
        <w:rPr>
          <w:rFonts w:hint="eastAsia"/>
          <w:noProof/>
        </w:rPr>
        <w:t>项目</w:t>
      </w:r>
      <w:r>
        <w:rPr>
          <w:noProof/>
        </w:rPr>
        <w:tab/>
      </w:r>
      <w:r>
        <w:rPr>
          <w:noProof/>
        </w:rPr>
        <w:fldChar w:fldCharType="begin"/>
      </w:r>
      <w:r>
        <w:rPr>
          <w:noProof/>
        </w:rPr>
        <w:instrText xml:space="preserve"> PAGEREF _Toc432599302 \h </w:instrText>
      </w:r>
      <w:r>
        <w:rPr>
          <w:noProof/>
        </w:rPr>
      </w:r>
      <w:r>
        <w:rPr>
          <w:noProof/>
        </w:rPr>
        <w:fldChar w:fldCharType="separate"/>
      </w:r>
      <w:r>
        <w:rPr>
          <w:noProof/>
        </w:rPr>
        <w:t>8</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2.5.4.</w:t>
      </w:r>
      <w:r>
        <w:rPr>
          <w:rFonts w:asciiTheme="minorHAnsi" w:eastAsiaTheme="minorEastAsia" w:hAnsiTheme="minorHAnsi" w:cstheme="minorBidi"/>
          <w:noProof/>
          <w:sz w:val="21"/>
          <w:szCs w:val="22"/>
        </w:rPr>
        <w:tab/>
      </w:r>
      <w:r>
        <w:rPr>
          <w:rFonts w:hint="eastAsia"/>
          <w:noProof/>
        </w:rPr>
        <w:t>合同</w:t>
      </w:r>
      <w:r>
        <w:rPr>
          <w:noProof/>
        </w:rPr>
        <w:tab/>
      </w:r>
      <w:r>
        <w:rPr>
          <w:noProof/>
        </w:rPr>
        <w:fldChar w:fldCharType="begin"/>
      </w:r>
      <w:r>
        <w:rPr>
          <w:noProof/>
        </w:rPr>
        <w:instrText xml:space="preserve"> PAGEREF _Toc432599303 \h </w:instrText>
      </w:r>
      <w:r>
        <w:rPr>
          <w:noProof/>
        </w:rPr>
      </w:r>
      <w:r>
        <w:rPr>
          <w:noProof/>
        </w:rPr>
        <w:fldChar w:fldCharType="separate"/>
      </w:r>
      <w:r>
        <w:rPr>
          <w:noProof/>
        </w:rPr>
        <w:t>8</w:t>
      </w:r>
      <w:r>
        <w:rPr>
          <w:noProof/>
        </w:rPr>
        <w:fldChar w:fldCharType="end"/>
      </w:r>
    </w:p>
    <w:p w:rsidR="005F5CBE" w:rsidRDefault="005F5CBE">
      <w:pPr>
        <w:pStyle w:val="10"/>
        <w:tabs>
          <w:tab w:val="left" w:pos="480"/>
          <w:tab w:val="right" w:leader="dot" w:pos="8494"/>
        </w:tabs>
        <w:spacing w:before="120"/>
        <w:rPr>
          <w:rFonts w:asciiTheme="minorHAnsi" w:eastAsiaTheme="minorEastAsia" w:hAnsiTheme="minorHAnsi" w:cstheme="minorBidi"/>
          <w:b w:val="0"/>
          <w:bCs w:val="0"/>
          <w:noProof/>
          <w:sz w:val="21"/>
          <w:szCs w:val="22"/>
        </w:rPr>
      </w:pPr>
      <w:r>
        <w:rPr>
          <w:noProof/>
        </w:rPr>
        <w:t>3.</w:t>
      </w:r>
      <w:r>
        <w:rPr>
          <w:rFonts w:asciiTheme="minorHAnsi" w:eastAsiaTheme="minorEastAsia" w:hAnsiTheme="minorHAnsi" w:cstheme="minorBidi"/>
          <w:b w:val="0"/>
          <w:bCs w:val="0"/>
          <w:noProof/>
          <w:sz w:val="21"/>
          <w:szCs w:val="22"/>
        </w:rPr>
        <w:tab/>
      </w:r>
      <w:r>
        <w:rPr>
          <w:rFonts w:hint="eastAsia"/>
          <w:noProof/>
        </w:rPr>
        <w:t>参与者说明</w:t>
      </w:r>
      <w:r>
        <w:rPr>
          <w:noProof/>
        </w:rPr>
        <w:tab/>
      </w:r>
      <w:r>
        <w:rPr>
          <w:noProof/>
        </w:rPr>
        <w:fldChar w:fldCharType="begin"/>
      </w:r>
      <w:r>
        <w:rPr>
          <w:noProof/>
        </w:rPr>
        <w:instrText xml:space="preserve"> PAGEREF _Toc432599304 \h </w:instrText>
      </w:r>
      <w:r>
        <w:rPr>
          <w:noProof/>
        </w:rPr>
      </w:r>
      <w:r>
        <w:rPr>
          <w:noProof/>
        </w:rPr>
        <w:fldChar w:fldCharType="separate"/>
      </w:r>
      <w:r>
        <w:rPr>
          <w:noProof/>
        </w:rPr>
        <w:t>9</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3.1.</w:t>
      </w:r>
      <w:r>
        <w:rPr>
          <w:rFonts w:asciiTheme="minorHAnsi" w:eastAsiaTheme="minorEastAsia" w:hAnsiTheme="minorHAnsi" w:cstheme="minorBidi"/>
          <w:i w:val="0"/>
          <w:iCs w:val="0"/>
          <w:noProof/>
          <w:sz w:val="21"/>
          <w:szCs w:val="22"/>
        </w:rPr>
        <w:tab/>
      </w:r>
      <w:r>
        <w:rPr>
          <w:rFonts w:hint="eastAsia"/>
          <w:noProof/>
        </w:rPr>
        <w:t>系统管理员</w:t>
      </w:r>
      <w:r>
        <w:rPr>
          <w:noProof/>
        </w:rPr>
        <w:tab/>
      </w:r>
      <w:r>
        <w:rPr>
          <w:noProof/>
        </w:rPr>
        <w:fldChar w:fldCharType="begin"/>
      </w:r>
      <w:r>
        <w:rPr>
          <w:noProof/>
        </w:rPr>
        <w:instrText xml:space="preserve"> PAGEREF _Toc432599305 \h </w:instrText>
      </w:r>
      <w:r>
        <w:rPr>
          <w:noProof/>
        </w:rPr>
      </w:r>
      <w:r>
        <w:rPr>
          <w:noProof/>
        </w:rPr>
        <w:fldChar w:fldCharType="separate"/>
      </w:r>
      <w:r>
        <w:rPr>
          <w:noProof/>
        </w:rPr>
        <w:t>9</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3.2.</w:t>
      </w:r>
      <w:r>
        <w:rPr>
          <w:rFonts w:asciiTheme="minorHAnsi" w:eastAsiaTheme="minorEastAsia" w:hAnsiTheme="minorHAnsi" w:cstheme="minorBidi"/>
          <w:i w:val="0"/>
          <w:iCs w:val="0"/>
          <w:noProof/>
          <w:sz w:val="21"/>
          <w:szCs w:val="22"/>
        </w:rPr>
        <w:tab/>
      </w:r>
      <w:r>
        <w:rPr>
          <w:rFonts w:hint="eastAsia"/>
          <w:noProof/>
        </w:rPr>
        <w:t>用户</w:t>
      </w:r>
      <w:r>
        <w:rPr>
          <w:noProof/>
        </w:rPr>
        <w:tab/>
      </w:r>
      <w:r>
        <w:rPr>
          <w:noProof/>
        </w:rPr>
        <w:fldChar w:fldCharType="begin"/>
      </w:r>
      <w:r>
        <w:rPr>
          <w:noProof/>
        </w:rPr>
        <w:instrText xml:space="preserve"> PAGEREF _Toc432599306 \h </w:instrText>
      </w:r>
      <w:r>
        <w:rPr>
          <w:noProof/>
        </w:rPr>
      </w:r>
      <w:r>
        <w:rPr>
          <w:noProof/>
        </w:rPr>
        <w:fldChar w:fldCharType="separate"/>
      </w:r>
      <w:r>
        <w:rPr>
          <w:noProof/>
        </w:rPr>
        <w:t>10</w:t>
      </w:r>
      <w:r>
        <w:rPr>
          <w:noProof/>
        </w:rPr>
        <w:fldChar w:fldCharType="end"/>
      </w:r>
    </w:p>
    <w:p w:rsidR="005F5CBE" w:rsidRDefault="005F5CBE">
      <w:pPr>
        <w:pStyle w:val="10"/>
        <w:tabs>
          <w:tab w:val="left" w:pos="480"/>
          <w:tab w:val="right" w:leader="dot" w:pos="8494"/>
        </w:tabs>
        <w:spacing w:before="120"/>
        <w:rPr>
          <w:rFonts w:asciiTheme="minorHAnsi" w:eastAsiaTheme="minorEastAsia" w:hAnsiTheme="minorHAnsi" w:cstheme="minorBidi"/>
          <w:b w:val="0"/>
          <w:bCs w:val="0"/>
          <w:noProof/>
          <w:sz w:val="21"/>
          <w:szCs w:val="22"/>
        </w:rPr>
      </w:pPr>
      <w:r>
        <w:rPr>
          <w:noProof/>
        </w:rPr>
        <w:t>4.</w:t>
      </w:r>
      <w:r>
        <w:rPr>
          <w:rFonts w:asciiTheme="minorHAnsi" w:eastAsiaTheme="minorEastAsia" w:hAnsiTheme="minorHAnsi" w:cstheme="minorBidi"/>
          <w:b w:val="0"/>
          <w:bCs w:val="0"/>
          <w:noProof/>
          <w:sz w:val="21"/>
          <w:szCs w:val="22"/>
        </w:rPr>
        <w:tab/>
      </w:r>
      <w:r>
        <w:rPr>
          <w:rFonts w:hint="eastAsia"/>
          <w:noProof/>
        </w:rPr>
        <w:t>功能需求</w:t>
      </w:r>
      <w:r>
        <w:rPr>
          <w:noProof/>
        </w:rPr>
        <w:tab/>
      </w:r>
      <w:r>
        <w:rPr>
          <w:noProof/>
        </w:rPr>
        <w:fldChar w:fldCharType="begin"/>
      </w:r>
      <w:r>
        <w:rPr>
          <w:noProof/>
        </w:rPr>
        <w:instrText xml:space="preserve"> PAGEREF _Toc432599307 \h </w:instrText>
      </w:r>
      <w:r>
        <w:rPr>
          <w:noProof/>
        </w:rPr>
      </w:r>
      <w:r>
        <w:rPr>
          <w:noProof/>
        </w:rPr>
        <w:fldChar w:fldCharType="separate"/>
      </w:r>
      <w:r>
        <w:rPr>
          <w:noProof/>
        </w:rPr>
        <w:t>11</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4.1.</w:t>
      </w:r>
      <w:r>
        <w:rPr>
          <w:rFonts w:asciiTheme="minorHAnsi" w:eastAsiaTheme="minorEastAsia" w:hAnsiTheme="minorHAnsi" w:cstheme="minorBidi"/>
          <w:i w:val="0"/>
          <w:iCs w:val="0"/>
          <w:noProof/>
          <w:sz w:val="21"/>
          <w:szCs w:val="22"/>
        </w:rPr>
        <w:tab/>
      </w:r>
      <w:r>
        <w:rPr>
          <w:rFonts w:hint="eastAsia"/>
          <w:noProof/>
        </w:rPr>
        <w:t>总的功能结构图</w:t>
      </w:r>
      <w:r>
        <w:rPr>
          <w:noProof/>
        </w:rPr>
        <w:tab/>
      </w:r>
      <w:r>
        <w:rPr>
          <w:noProof/>
        </w:rPr>
        <w:fldChar w:fldCharType="begin"/>
      </w:r>
      <w:r>
        <w:rPr>
          <w:noProof/>
        </w:rPr>
        <w:instrText xml:space="preserve"> PAGEREF _Toc432599308 \h </w:instrText>
      </w:r>
      <w:r>
        <w:rPr>
          <w:noProof/>
        </w:rPr>
      </w:r>
      <w:r>
        <w:rPr>
          <w:noProof/>
        </w:rPr>
        <w:fldChar w:fldCharType="separate"/>
      </w:r>
      <w:r>
        <w:rPr>
          <w:noProof/>
        </w:rPr>
        <w:t>11</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4.2.</w:t>
      </w:r>
      <w:r>
        <w:rPr>
          <w:rFonts w:asciiTheme="minorHAnsi" w:eastAsiaTheme="minorEastAsia" w:hAnsiTheme="minorHAnsi" w:cstheme="minorBidi"/>
          <w:i w:val="0"/>
          <w:iCs w:val="0"/>
          <w:noProof/>
          <w:sz w:val="21"/>
          <w:szCs w:val="22"/>
        </w:rPr>
        <w:tab/>
      </w:r>
      <w:r>
        <w:rPr>
          <w:rFonts w:hint="eastAsia"/>
          <w:noProof/>
        </w:rPr>
        <w:t>办公系统</w:t>
      </w:r>
      <w:r>
        <w:rPr>
          <w:noProof/>
        </w:rPr>
        <w:tab/>
      </w:r>
      <w:r>
        <w:rPr>
          <w:noProof/>
        </w:rPr>
        <w:fldChar w:fldCharType="begin"/>
      </w:r>
      <w:r>
        <w:rPr>
          <w:noProof/>
        </w:rPr>
        <w:instrText xml:space="preserve"> PAGEREF _Toc432599309 \h </w:instrText>
      </w:r>
      <w:r>
        <w:rPr>
          <w:noProof/>
        </w:rPr>
      </w:r>
      <w:r>
        <w:rPr>
          <w:noProof/>
        </w:rPr>
        <w:fldChar w:fldCharType="separate"/>
      </w:r>
      <w:r>
        <w:rPr>
          <w:noProof/>
        </w:rPr>
        <w:t>11</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4.2.1.</w:t>
      </w:r>
      <w:r>
        <w:rPr>
          <w:rFonts w:asciiTheme="minorHAnsi" w:eastAsiaTheme="minorEastAsia" w:hAnsiTheme="minorHAnsi" w:cstheme="minorBidi"/>
          <w:noProof/>
          <w:sz w:val="21"/>
          <w:szCs w:val="22"/>
        </w:rPr>
        <w:tab/>
      </w:r>
      <w:r>
        <w:rPr>
          <w:rFonts w:hint="eastAsia"/>
          <w:noProof/>
        </w:rPr>
        <w:t>文件传阅</w:t>
      </w:r>
      <w:r>
        <w:rPr>
          <w:noProof/>
        </w:rPr>
        <w:tab/>
      </w:r>
      <w:r>
        <w:rPr>
          <w:noProof/>
        </w:rPr>
        <w:fldChar w:fldCharType="begin"/>
      </w:r>
      <w:r>
        <w:rPr>
          <w:noProof/>
        </w:rPr>
        <w:instrText xml:space="preserve"> PAGEREF _Toc432599310 \h </w:instrText>
      </w:r>
      <w:r>
        <w:rPr>
          <w:noProof/>
        </w:rPr>
      </w:r>
      <w:r>
        <w:rPr>
          <w:noProof/>
        </w:rPr>
        <w:fldChar w:fldCharType="separate"/>
      </w:r>
      <w:r>
        <w:rPr>
          <w:noProof/>
        </w:rPr>
        <w:t>11</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t>4.2.1.1.</w:t>
      </w:r>
      <w:r>
        <w:rPr>
          <w:rFonts w:asciiTheme="minorHAnsi" w:eastAsiaTheme="minorEastAsia" w:hAnsiTheme="minorHAnsi" w:cstheme="minorBidi"/>
          <w:noProof/>
          <w:sz w:val="21"/>
          <w:szCs w:val="22"/>
        </w:rPr>
        <w:tab/>
      </w:r>
      <w:r>
        <w:rPr>
          <w:rFonts w:hint="eastAsia"/>
          <w:noProof/>
        </w:rPr>
        <w:t>发起传阅</w:t>
      </w:r>
      <w:r>
        <w:rPr>
          <w:noProof/>
        </w:rPr>
        <w:tab/>
      </w:r>
      <w:r>
        <w:rPr>
          <w:noProof/>
        </w:rPr>
        <w:fldChar w:fldCharType="begin"/>
      </w:r>
      <w:r>
        <w:rPr>
          <w:noProof/>
        </w:rPr>
        <w:instrText xml:space="preserve"> PAGEREF _Toc432599311 \h </w:instrText>
      </w:r>
      <w:r>
        <w:rPr>
          <w:noProof/>
        </w:rPr>
      </w:r>
      <w:r>
        <w:rPr>
          <w:noProof/>
        </w:rPr>
        <w:fldChar w:fldCharType="separate"/>
      </w:r>
      <w:r>
        <w:rPr>
          <w:noProof/>
        </w:rPr>
        <w:t>12</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t>4.2.1.2.</w:t>
      </w:r>
      <w:r>
        <w:rPr>
          <w:rFonts w:asciiTheme="minorHAnsi" w:eastAsiaTheme="minorEastAsia" w:hAnsiTheme="minorHAnsi" w:cstheme="minorBidi"/>
          <w:noProof/>
          <w:sz w:val="21"/>
          <w:szCs w:val="22"/>
        </w:rPr>
        <w:tab/>
      </w:r>
      <w:r>
        <w:rPr>
          <w:rFonts w:hint="eastAsia"/>
          <w:noProof/>
        </w:rPr>
        <w:t>删除传阅</w:t>
      </w:r>
      <w:r>
        <w:rPr>
          <w:noProof/>
        </w:rPr>
        <w:tab/>
      </w:r>
      <w:r>
        <w:rPr>
          <w:noProof/>
        </w:rPr>
        <w:fldChar w:fldCharType="begin"/>
      </w:r>
      <w:r>
        <w:rPr>
          <w:noProof/>
        </w:rPr>
        <w:instrText xml:space="preserve"> PAGEREF _Toc432599312 \h </w:instrText>
      </w:r>
      <w:r>
        <w:rPr>
          <w:noProof/>
        </w:rPr>
      </w:r>
      <w:r>
        <w:rPr>
          <w:noProof/>
        </w:rPr>
        <w:fldChar w:fldCharType="separate"/>
      </w:r>
      <w:r>
        <w:rPr>
          <w:noProof/>
        </w:rPr>
        <w:t>14</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t>4.2.1.3.</w:t>
      </w:r>
      <w:r>
        <w:rPr>
          <w:rFonts w:asciiTheme="minorHAnsi" w:eastAsiaTheme="minorEastAsia" w:hAnsiTheme="minorHAnsi" w:cstheme="minorBidi"/>
          <w:noProof/>
          <w:sz w:val="21"/>
          <w:szCs w:val="22"/>
        </w:rPr>
        <w:tab/>
      </w:r>
      <w:r>
        <w:rPr>
          <w:rFonts w:hint="eastAsia"/>
          <w:noProof/>
        </w:rPr>
        <w:t>审批传阅</w:t>
      </w:r>
      <w:r>
        <w:rPr>
          <w:noProof/>
        </w:rPr>
        <w:tab/>
      </w:r>
      <w:r>
        <w:rPr>
          <w:noProof/>
        </w:rPr>
        <w:fldChar w:fldCharType="begin"/>
      </w:r>
      <w:r>
        <w:rPr>
          <w:noProof/>
        </w:rPr>
        <w:instrText xml:space="preserve"> PAGEREF _Toc432599313 \h </w:instrText>
      </w:r>
      <w:r>
        <w:rPr>
          <w:noProof/>
        </w:rPr>
      </w:r>
      <w:r>
        <w:rPr>
          <w:noProof/>
        </w:rPr>
        <w:fldChar w:fldCharType="separate"/>
      </w:r>
      <w:r>
        <w:rPr>
          <w:noProof/>
        </w:rPr>
        <w:t>15</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t>4.2.1.4.</w:t>
      </w:r>
      <w:r>
        <w:rPr>
          <w:rFonts w:asciiTheme="minorHAnsi" w:eastAsiaTheme="minorEastAsia" w:hAnsiTheme="minorHAnsi" w:cstheme="minorBidi"/>
          <w:noProof/>
          <w:sz w:val="21"/>
          <w:szCs w:val="22"/>
        </w:rPr>
        <w:tab/>
      </w:r>
      <w:r>
        <w:rPr>
          <w:rFonts w:hint="eastAsia"/>
          <w:noProof/>
        </w:rPr>
        <w:t>选择传阅流程</w:t>
      </w:r>
      <w:r>
        <w:rPr>
          <w:noProof/>
        </w:rPr>
        <w:tab/>
      </w:r>
      <w:r>
        <w:rPr>
          <w:noProof/>
        </w:rPr>
        <w:fldChar w:fldCharType="begin"/>
      </w:r>
      <w:r>
        <w:rPr>
          <w:noProof/>
        </w:rPr>
        <w:instrText xml:space="preserve"> PAGEREF _Toc432599314 \h </w:instrText>
      </w:r>
      <w:r>
        <w:rPr>
          <w:noProof/>
        </w:rPr>
      </w:r>
      <w:r>
        <w:rPr>
          <w:noProof/>
        </w:rPr>
        <w:fldChar w:fldCharType="separate"/>
      </w:r>
      <w:r>
        <w:rPr>
          <w:noProof/>
        </w:rPr>
        <w:t>17</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t>4.2.1.5.</w:t>
      </w:r>
      <w:r>
        <w:rPr>
          <w:rFonts w:asciiTheme="minorHAnsi" w:eastAsiaTheme="minorEastAsia" w:hAnsiTheme="minorHAnsi" w:cstheme="minorBidi"/>
          <w:noProof/>
          <w:sz w:val="21"/>
          <w:szCs w:val="22"/>
        </w:rPr>
        <w:tab/>
      </w:r>
      <w:r>
        <w:rPr>
          <w:rFonts w:hint="eastAsia"/>
          <w:noProof/>
        </w:rPr>
        <w:t>新建传阅流程</w:t>
      </w:r>
      <w:r>
        <w:rPr>
          <w:noProof/>
        </w:rPr>
        <w:tab/>
      </w:r>
      <w:r>
        <w:rPr>
          <w:noProof/>
        </w:rPr>
        <w:fldChar w:fldCharType="begin"/>
      </w:r>
      <w:r>
        <w:rPr>
          <w:noProof/>
        </w:rPr>
        <w:instrText xml:space="preserve"> PAGEREF _Toc432599315 \h </w:instrText>
      </w:r>
      <w:r>
        <w:rPr>
          <w:noProof/>
        </w:rPr>
      </w:r>
      <w:r>
        <w:rPr>
          <w:noProof/>
        </w:rPr>
        <w:fldChar w:fldCharType="separate"/>
      </w:r>
      <w:r>
        <w:rPr>
          <w:noProof/>
        </w:rPr>
        <w:t>19</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t>4.2.1.6.</w:t>
      </w:r>
      <w:r>
        <w:rPr>
          <w:rFonts w:asciiTheme="minorHAnsi" w:eastAsiaTheme="minorEastAsia" w:hAnsiTheme="minorHAnsi" w:cstheme="minorBidi"/>
          <w:noProof/>
          <w:sz w:val="21"/>
          <w:szCs w:val="22"/>
        </w:rPr>
        <w:tab/>
      </w:r>
      <w:r>
        <w:rPr>
          <w:rFonts w:hint="eastAsia"/>
          <w:noProof/>
        </w:rPr>
        <w:t>修改传阅流程</w:t>
      </w:r>
      <w:r>
        <w:rPr>
          <w:noProof/>
        </w:rPr>
        <w:tab/>
      </w:r>
      <w:r>
        <w:rPr>
          <w:noProof/>
        </w:rPr>
        <w:fldChar w:fldCharType="begin"/>
      </w:r>
      <w:r>
        <w:rPr>
          <w:noProof/>
        </w:rPr>
        <w:instrText xml:space="preserve"> PAGEREF _Toc432599316 \h </w:instrText>
      </w:r>
      <w:r>
        <w:rPr>
          <w:noProof/>
        </w:rPr>
      </w:r>
      <w:r>
        <w:rPr>
          <w:noProof/>
        </w:rPr>
        <w:fldChar w:fldCharType="separate"/>
      </w:r>
      <w:r>
        <w:rPr>
          <w:noProof/>
        </w:rPr>
        <w:t>20</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t>4.2.1.7.</w:t>
      </w:r>
      <w:r>
        <w:rPr>
          <w:rFonts w:asciiTheme="minorHAnsi" w:eastAsiaTheme="minorEastAsia" w:hAnsiTheme="minorHAnsi" w:cstheme="minorBidi"/>
          <w:noProof/>
          <w:sz w:val="21"/>
          <w:szCs w:val="22"/>
        </w:rPr>
        <w:tab/>
      </w:r>
      <w:r>
        <w:rPr>
          <w:rFonts w:hint="eastAsia"/>
          <w:noProof/>
        </w:rPr>
        <w:t>删除传阅流程</w:t>
      </w:r>
      <w:r>
        <w:rPr>
          <w:noProof/>
        </w:rPr>
        <w:tab/>
      </w:r>
      <w:r>
        <w:rPr>
          <w:noProof/>
        </w:rPr>
        <w:fldChar w:fldCharType="begin"/>
      </w:r>
      <w:r>
        <w:rPr>
          <w:noProof/>
        </w:rPr>
        <w:instrText xml:space="preserve"> PAGEREF _Toc432599317 \h </w:instrText>
      </w:r>
      <w:r>
        <w:rPr>
          <w:noProof/>
        </w:rPr>
      </w:r>
      <w:r>
        <w:rPr>
          <w:noProof/>
        </w:rPr>
        <w:fldChar w:fldCharType="separate"/>
      </w:r>
      <w:r>
        <w:rPr>
          <w:noProof/>
        </w:rPr>
        <w:t>22</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lastRenderedPageBreak/>
        <w:t>4.2.1.8.</w:t>
      </w:r>
      <w:r>
        <w:rPr>
          <w:rFonts w:asciiTheme="minorHAnsi" w:eastAsiaTheme="minorEastAsia" w:hAnsiTheme="minorHAnsi" w:cstheme="minorBidi"/>
          <w:noProof/>
          <w:sz w:val="21"/>
          <w:szCs w:val="22"/>
        </w:rPr>
        <w:tab/>
      </w:r>
      <w:r>
        <w:rPr>
          <w:rFonts w:hint="eastAsia"/>
          <w:noProof/>
        </w:rPr>
        <w:t>查找传阅</w:t>
      </w:r>
      <w:r>
        <w:rPr>
          <w:noProof/>
        </w:rPr>
        <w:tab/>
      </w:r>
      <w:r>
        <w:rPr>
          <w:noProof/>
        </w:rPr>
        <w:fldChar w:fldCharType="begin"/>
      </w:r>
      <w:r>
        <w:rPr>
          <w:noProof/>
        </w:rPr>
        <w:instrText xml:space="preserve"> PAGEREF _Toc432599318 \h </w:instrText>
      </w:r>
      <w:r>
        <w:rPr>
          <w:noProof/>
        </w:rPr>
      </w:r>
      <w:r>
        <w:rPr>
          <w:noProof/>
        </w:rPr>
        <w:fldChar w:fldCharType="separate"/>
      </w:r>
      <w:r>
        <w:rPr>
          <w:noProof/>
        </w:rPr>
        <w:t>22</w:t>
      </w:r>
      <w:r>
        <w:rPr>
          <w:noProof/>
        </w:rPr>
        <w:fldChar w:fldCharType="end"/>
      </w:r>
    </w:p>
    <w:p w:rsidR="005F5CBE" w:rsidRDefault="005F5CBE">
      <w:pPr>
        <w:pStyle w:val="40"/>
        <w:tabs>
          <w:tab w:val="left" w:pos="1920"/>
          <w:tab w:val="right" w:leader="dot" w:pos="8494"/>
        </w:tabs>
        <w:spacing w:before="120"/>
        <w:rPr>
          <w:rFonts w:asciiTheme="minorHAnsi" w:eastAsiaTheme="minorEastAsia" w:hAnsiTheme="minorHAnsi" w:cstheme="minorBidi"/>
          <w:noProof/>
          <w:sz w:val="21"/>
          <w:szCs w:val="22"/>
        </w:rPr>
      </w:pPr>
      <w:r>
        <w:rPr>
          <w:noProof/>
        </w:rPr>
        <w:t>4.2.1.8.1.</w:t>
      </w:r>
      <w:r>
        <w:rPr>
          <w:rFonts w:asciiTheme="minorHAnsi" w:eastAsiaTheme="minorEastAsia" w:hAnsiTheme="minorHAnsi" w:cstheme="minorBidi"/>
          <w:noProof/>
          <w:sz w:val="21"/>
          <w:szCs w:val="22"/>
        </w:rPr>
        <w:tab/>
      </w:r>
      <w:r>
        <w:rPr>
          <w:rFonts w:hint="eastAsia"/>
          <w:noProof/>
        </w:rPr>
        <w:t>按关键字搜索</w:t>
      </w:r>
      <w:r>
        <w:rPr>
          <w:noProof/>
        </w:rPr>
        <w:tab/>
      </w:r>
      <w:r>
        <w:rPr>
          <w:noProof/>
        </w:rPr>
        <w:fldChar w:fldCharType="begin"/>
      </w:r>
      <w:r>
        <w:rPr>
          <w:noProof/>
        </w:rPr>
        <w:instrText xml:space="preserve"> PAGEREF _Toc432599319 \h </w:instrText>
      </w:r>
      <w:r>
        <w:rPr>
          <w:noProof/>
        </w:rPr>
      </w:r>
      <w:r>
        <w:rPr>
          <w:noProof/>
        </w:rPr>
        <w:fldChar w:fldCharType="separate"/>
      </w:r>
      <w:r>
        <w:rPr>
          <w:noProof/>
        </w:rPr>
        <w:t>23</w:t>
      </w:r>
      <w:r>
        <w:rPr>
          <w:noProof/>
        </w:rPr>
        <w:fldChar w:fldCharType="end"/>
      </w:r>
    </w:p>
    <w:p w:rsidR="005F5CBE" w:rsidRDefault="005F5CBE">
      <w:pPr>
        <w:pStyle w:val="40"/>
        <w:tabs>
          <w:tab w:val="left" w:pos="1920"/>
          <w:tab w:val="right" w:leader="dot" w:pos="8494"/>
        </w:tabs>
        <w:spacing w:before="120"/>
        <w:rPr>
          <w:rFonts w:asciiTheme="minorHAnsi" w:eastAsiaTheme="minorEastAsia" w:hAnsiTheme="minorHAnsi" w:cstheme="minorBidi"/>
          <w:noProof/>
          <w:sz w:val="21"/>
          <w:szCs w:val="22"/>
        </w:rPr>
      </w:pPr>
      <w:r>
        <w:rPr>
          <w:noProof/>
        </w:rPr>
        <w:t>4.2.1.8.2.</w:t>
      </w:r>
      <w:r>
        <w:rPr>
          <w:rFonts w:asciiTheme="minorHAnsi" w:eastAsiaTheme="minorEastAsia" w:hAnsiTheme="minorHAnsi" w:cstheme="minorBidi"/>
          <w:noProof/>
          <w:sz w:val="21"/>
          <w:szCs w:val="22"/>
        </w:rPr>
        <w:tab/>
      </w:r>
      <w:r>
        <w:rPr>
          <w:rFonts w:hint="eastAsia"/>
          <w:noProof/>
        </w:rPr>
        <w:t>分类检索</w:t>
      </w:r>
      <w:r>
        <w:rPr>
          <w:noProof/>
        </w:rPr>
        <w:tab/>
      </w:r>
      <w:r>
        <w:rPr>
          <w:noProof/>
        </w:rPr>
        <w:fldChar w:fldCharType="begin"/>
      </w:r>
      <w:r>
        <w:rPr>
          <w:noProof/>
        </w:rPr>
        <w:instrText xml:space="preserve"> PAGEREF _Toc432599320 \h </w:instrText>
      </w:r>
      <w:r>
        <w:rPr>
          <w:noProof/>
        </w:rPr>
      </w:r>
      <w:r>
        <w:rPr>
          <w:noProof/>
        </w:rPr>
        <w:fldChar w:fldCharType="separate"/>
      </w:r>
      <w:r>
        <w:rPr>
          <w:noProof/>
        </w:rPr>
        <w:t>24</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4.2.2.</w:t>
      </w:r>
      <w:r>
        <w:rPr>
          <w:rFonts w:asciiTheme="minorHAnsi" w:eastAsiaTheme="minorEastAsia" w:hAnsiTheme="minorHAnsi" w:cstheme="minorBidi"/>
          <w:noProof/>
          <w:sz w:val="21"/>
          <w:szCs w:val="22"/>
        </w:rPr>
        <w:tab/>
      </w:r>
      <w:r>
        <w:rPr>
          <w:rFonts w:hint="eastAsia"/>
          <w:noProof/>
        </w:rPr>
        <w:t>请假管理</w:t>
      </w:r>
      <w:r>
        <w:rPr>
          <w:noProof/>
        </w:rPr>
        <w:tab/>
      </w:r>
      <w:r>
        <w:rPr>
          <w:noProof/>
        </w:rPr>
        <w:fldChar w:fldCharType="begin"/>
      </w:r>
      <w:r>
        <w:rPr>
          <w:noProof/>
        </w:rPr>
        <w:instrText xml:space="preserve"> PAGEREF _Toc432599321 \h </w:instrText>
      </w:r>
      <w:r>
        <w:rPr>
          <w:noProof/>
        </w:rPr>
      </w:r>
      <w:r>
        <w:rPr>
          <w:noProof/>
        </w:rPr>
        <w:fldChar w:fldCharType="separate"/>
      </w:r>
      <w:r>
        <w:rPr>
          <w:noProof/>
        </w:rPr>
        <w:t>24</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t>4.2.2.1.</w:t>
      </w:r>
      <w:r>
        <w:rPr>
          <w:rFonts w:asciiTheme="minorHAnsi" w:eastAsiaTheme="minorEastAsia" w:hAnsiTheme="minorHAnsi" w:cstheme="minorBidi"/>
          <w:noProof/>
          <w:sz w:val="21"/>
          <w:szCs w:val="22"/>
        </w:rPr>
        <w:tab/>
      </w:r>
      <w:r>
        <w:rPr>
          <w:rFonts w:hint="eastAsia"/>
          <w:noProof/>
        </w:rPr>
        <w:t>申请请假</w:t>
      </w:r>
      <w:r>
        <w:rPr>
          <w:noProof/>
        </w:rPr>
        <w:tab/>
      </w:r>
      <w:r>
        <w:rPr>
          <w:noProof/>
        </w:rPr>
        <w:fldChar w:fldCharType="begin"/>
      </w:r>
      <w:r>
        <w:rPr>
          <w:noProof/>
        </w:rPr>
        <w:instrText xml:space="preserve"> PAGEREF _Toc432599322 \h </w:instrText>
      </w:r>
      <w:r>
        <w:rPr>
          <w:noProof/>
        </w:rPr>
      </w:r>
      <w:r>
        <w:rPr>
          <w:noProof/>
        </w:rPr>
        <w:fldChar w:fldCharType="separate"/>
      </w:r>
      <w:r>
        <w:rPr>
          <w:noProof/>
        </w:rPr>
        <w:t>25</w:t>
      </w:r>
      <w:r>
        <w:rPr>
          <w:noProof/>
        </w:rPr>
        <w:fldChar w:fldCharType="end"/>
      </w:r>
    </w:p>
    <w:p w:rsidR="005F5CBE" w:rsidRDefault="005F5CBE">
      <w:pPr>
        <w:pStyle w:val="40"/>
        <w:tabs>
          <w:tab w:val="left" w:pos="1680"/>
          <w:tab w:val="right" w:leader="dot" w:pos="8494"/>
        </w:tabs>
        <w:spacing w:before="120"/>
        <w:rPr>
          <w:rFonts w:asciiTheme="minorHAnsi" w:eastAsiaTheme="minorEastAsia" w:hAnsiTheme="minorHAnsi" w:cstheme="minorBidi"/>
          <w:noProof/>
          <w:sz w:val="21"/>
          <w:szCs w:val="22"/>
        </w:rPr>
      </w:pPr>
      <w:r>
        <w:rPr>
          <w:noProof/>
        </w:rPr>
        <w:t>4.2.2.2.</w:t>
      </w:r>
      <w:r>
        <w:rPr>
          <w:rFonts w:asciiTheme="minorHAnsi" w:eastAsiaTheme="minorEastAsia" w:hAnsiTheme="minorHAnsi" w:cstheme="minorBidi"/>
          <w:noProof/>
          <w:sz w:val="21"/>
          <w:szCs w:val="22"/>
        </w:rPr>
        <w:tab/>
      </w:r>
      <w:r>
        <w:rPr>
          <w:rFonts w:hint="eastAsia"/>
          <w:noProof/>
        </w:rPr>
        <w:t>审批请假申请</w:t>
      </w:r>
      <w:r>
        <w:rPr>
          <w:noProof/>
        </w:rPr>
        <w:tab/>
      </w:r>
      <w:r>
        <w:rPr>
          <w:noProof/>
        </w:rPr>
        <w:fldChar w:fldCharType="begin"/>
      </w:r>
      <w:r>
        <w:rPr>
          <w:noProof/>
        </w:rPr>
        <w:instrText xml:space="preserve"> PAGEREF _Toc432599323 \h </w:instrText>
      </w:r>
      <w:r>
        <w:rPr>
          <w:noProof/>
        </w:rPr>
      </w:r>
      <w:r>
        <w:rPr>
          <w:noProof/>
        </w:rPr>
        <w:fldChar w:fldCharType="separate"/>
      </w:r>
      <w:r>
        <w:rPr>
          <w:noProof/>
        </w:rPr>
        <w:t>26</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4.2.3.</w:t>
      </w:r>
      <w:r>
        <w:rPr>
          <w:rFonts w:asciiTheme="minorHAnsi" w:eastAsiaTheme="minorEastAsia" w:hAnsiTheme="minorHAnsi" w:cstheme="minorBidi"/>
          <w:noProof/>
          <w:sz w:val="21"/>
          <w:szCs w:val="22"/>
        </w:rPr>
        <w:tab/>
      </w:r>
      <w:r>
        <w:rPr>
          <w:rFonts w:hint="eastAsia"/>
          <w:noProof/>
        </w:rPr>
        <w:t>出差管理</w:t>
      </w:r>
      <w:r>
        <w:rPr>
          <w:noProof/>
        </w:rPr>
        <w:tab/>
      </w:r>
      <w:r>
        <w:rPr>
          <w:noProof/>
        </w:rPr>
        <w:fldChar w:fldCharType="begin"/>
      </w:r>
      <w:r>
        <w:rPr>
          <w:noProof/>
        </w:rPr>
        <w:instrText xml:space="preserve"> PAGEREF _Toc432599324 \h </w:instrText>
      </w:r>
      <w:r>
        <w:rPr>
          <w:noProof/>
        </w:rPr>
      </w:r>
      <w:r>
        <w:rPr>
          <w:noProof/>
        </w:rPr>
        <w:fldChar w:fldCharType="separate"/>
      </w:r>
      <w:r>
        <w:rPr>
          <w:noProof/>
        </w:rPr>
        <w:t>27</w:t>
      </w:r>
      <w:r>
        <w:rPr>
          <w:noProof/>
        </w:rPr>
        <w:fldChar w:fldCharType="end"/>
      </w:r>
    </w:p>
    <w:p w:rsidR="005F5CBE" w:rsidRDefault="005F5CBE">
      <w:pPr>
        <w:pStyle w:val="10"/>
        <w:tabs>
          <w:tab w:val="left" w:pos="480"/>
          <w:tab w:val="right" w:leader="dot" w:pos="8494"/>
        </w:tabs>
        <w:spacing w:before="120"/>
        <w:rPr>
          <w:rFonts w:asciiTheme="minorHAnsi" w:eastAsiaTheme="minorEastAsia" w:hAnsiTheme="minorHAnsi" w:cstheme="minorBidi"/>
          <w:b w:val="0"/>
          <w:bCs w:val="0"/>
          <w:noProof/>
          <w:sz w:val="21"/>
          <w:szCs w:val="22"/>
        </w:rPr>
      </w:pPr>
      <w:r>
        <w:rPr>
          <w:noProof/>
        </w:rPr>
        <w:t>5.</w:t>
      </w:r>
      <w:r>
        <w:rPr>
          <w:rFonts w:asciiTheme="minorHAnsi" w:eastAsiaTheme="minorEastAsia" w:hAnsiTheme="minorHAnsi" w:cstheme="minorBidi"/>
          <w:b w:val="0"/>
          <w:bCs w:val="0"/>
          <w:noProof/>
          <w:sz w:val="21"/>
          <w:szCs w:val="22"/>
        </w:rPr>
        <w:tab/>
      </w:r>
      <w:r>
        <w:rPr>
          <w:rFonts w:hint="eastAsia"/>
          <w:noProof/>
        </w:rPr>
        <w:t>非功能需求</w:t>
      </w:r>
      <w:r>
        <w:rPr>
          <w:noProof/>
        </w:rPr>
        <w:tab/>
      </w:r>
      <w:r>
        <w:rPr>
          <w:noProof/>
        </w:rPr>
        <w:fldChar w:fldCharType="begin"/>
      </w:r>
      <w:r>
        <w:rPr>
          <w:noProof/>
        </w:rPr>
        <w:instrText xml:space="preserve"> PAGEREF _Toc432599325 \h </w:instrText>
      </w:r>
      <w:r>
        <w:rPr>
          <w:noProof/>
        </w:rPr>
      </w:r>
      <w:r>
        <w:rPr>
          <w:noProof/>
        </w:rPr>
        <w:fldChar w:fldCharType="separate"/>
      </w:r>
      <w:r>
        <w:rPr>
          <w:noProof/>
        </w:rPr>
        <w:t>28</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5.1.</w:t>
      </w:r>
      <w:r>
        <w:rPr>
          <w:rFonts w:asciiTheme="minorHAnsi" w:eastAsiaTheme="minorEastAsia" w:hAnsiTheme="minorHAnsi" w:cstheme="minorBidi"/>
          <w:i w:val="0"/>
          <w:iCs w:val="0"/>
          <w:noProof/>
          <w:sz w:val="21"/>
          <w:szCs w:val="22"/>
        </w:rPr>
        <w:tab/>
      </w:r>
      <w:r>
        <w:rPr>
          <w:rFonts w:hint="eastAsia"/>
          <w:noProof/>
        </w:rPr>
        <w:t>数据精确度</w:t>
      </w:r>
      <w:r>
        <w:rPr>
          <w:noProof/>
        </w:rPr>
        <w:tab/>
      </w:r>
      <w:r>
        <w:rPr>
          <w:noProof/>
        </w:rPr>
        <w:fldChar w:fldCharType="begin"/>
      </w:r>
      <w:r>
        <w:rPr>
          <w:noProof/>
        </w:rPr>
        <w:instrText xml:space="preserve"> PAGEREF _Toc432599326 \h </w:instrText>
      </w:r>
      <w:r>
        <w:rPr>
          <w:noProof/>
        </w:rPr>
      </w:r>
      <w:r>
        <w:rPr>
          <w:noProof/>
        </w:rPr>
        <w:fldChar w:fldCharType="separate"/>
      </w:r>
      <w:r>
        <w:rPr>
          <w:noProof/>
        </w:rPr>
        <w:t>28</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5.2.</w:t>
      </w:r>
      <w:r>
        <w:rPr>
          <w:rFonts w:asciiTheme="minorHAnsi" w:eastAsiaTheme="minorEastAsia" w:hAnsiTheme="minorHAnsi" w:cstheme="minorBidi"/>
          <w:i w:val="0"/>
          <w:iCs w:val="0"/>
          <w:noProof/>
          <w:sz w:val="21"/>
          <w:szCs w:val="22"/>
        </w:rPr>
        <w:tab/>
      </w:r>
      <w:r>
        <w:rPr>
          <w:rFonts w:hint="eastAsia"/>
          <w:noProof/>
        </w:rPr>
        <w:t>时间特性</w:t>
      </w:r>
      <w:r>
        <w:rPr>
          <w:noProof/>
        </w:rPr>
        <w:tab/>
      </w:r>
      <w:r>
        <w:rPr>
          <w:noProof/>
        </w:rPr>
        <w:fldChar w:fldCharType="begin"/>
      </w:r>
      <w:r>
        <w:rPr>
          <w:noProof/>
        </w:rPr>
        <w:instrText xml:space="preserve"> PAGEREF _Toc432599327 \h </w:instrText>
      </w:r>
      <w:r>
        <w:rPr>
          <w:noProof/>
        </w:rPr>
      </w:r>
      <w:r>
        <w:rPr>
          <w:noProof/>
        </w:rPr>
        <w:fldChar w:fldCharType="separate"/>
      </w:r>
      <w:r>
        <w:rPr>
          <w:noProof/>
        </w:rPr>
        <w:t>28</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5.3.</w:t>
      </w:r>
      <w:r>
        <w:rPr>
          <w:rFonts w:asciiTheme="minorHAnsi" w:eastAsiaTheme="minorEastAsia" w:hAnsiTheme="minorHAnsi" w:cstheme="minorBidi"/>
          <w:i w:val="0"/>
          <w:iCs w:val="0"/>
          <w:noProof/>
          <w:sz w:val="21"/>
          <w:szCs w:val="22"/>
        </w:rPr>
        <w:tab/>
      </w:r>
      <w:r>
        <w:rPr>
          <w:rFonts w:hint="eastAsia"/>
          <w:noProof/>
        </w:rPr>
        <w:t>适应性</w:t>
      </w:r>
      <w:r>
        <w:rPr>
          <w:noProof/>
        </w:rPr>
        <w:tab/>
      </w:r>
      <w:r>
        <w:rPr>
          <w:noProof/>
        </w:rPr>
        <w:fldChar w:fldCharType="begin"/>
      </w:r>
      <w:r>
        <w:rPr>
          <w:noProof/>
        </w:rPr>
        <w:instrText xml:space="preserve"> PAGEREF _Toc432599328 \h </w:instrText>
      </w:r>
      <w:r>
        <w:rPr>
          <w:noProof/>
        </w:rPr>
      </w:r>
      <w:r>
        <w:rPr>
          <w:noProof/>
        </w:rPr>
        <w:fldChar w:fldCharType="separate"/>
      </w:r>
      <w:r>
        <w:rPr>
          <w:noProof/>
        </w:rPr>
        <w:t>29</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5.4.</w:t>
      </w:r>
      <w:r>
        <w:rPr>
          <w:rFonts w:asciiTheme="minorHAnsi" w:eastAsiaTheme="minorEastAsia" w:hAnsiTheme="minorHAnsi" w:cstheme="minorBidi"/>
          <w:i w:val="0"/>
          <w:iCs w:val="0"/>
          <w:noProof/>
          <w:sz w:val="21"/>
          <w:szCs w:val="22"/>
        </w:rPr>
        <w:tab/>
      </w:r>
      <w:r>
        <w:rPr>
          <w:rFonts w:hint="eastAsia"/>
          <w:noProof/>
        </w:rPr>
        <w:t>安全保密</w:t>
      </w:r>
      <w:r>
        <w:rPr>
          <w:noProof/>
        </w:rPr>
        <w:tab/>
      </w:r>
      <w:r>
        <w:rPr>
          <w:noProof/>
        </w:rPr>
        <w:fldChar w:fldCharType="begin"/>
      </w:r>
      <w:r>
        <w:rPr>
          <w:noProof/>
        </w:rPr>
        <w:instrText xml:space="preserve"> PAGEREF _Toc432599329 \h </w:instrText>
      </w:r>
      <w:r>
        <w:rPr>
          <w:noProof/>
        </w:rPr>
      </w:r>
      <w:r>
        <w:rPr>
          <w:noProof/>
        </w:rPr>
        <w:fldChar w:fldCharType="separate"/>
      </w:r>
      <w:r>
        <w:rPr>
          <w:noProof/>
        </w:rPr>
        <w:t>29</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5.4.1.</w:t>
      </w:r>
      <w:r>
        <w:rPr>
          <w:rFonts w:asciiTheme="minorHAnsi" w:eastAsiaTheme="minorEastAsia" w:hAnsiTheme="minorHAnsi" w:cstheme="minorBidi"/>
          <w:noProof/>
          <w:sz w:val="21"/>
          <w:szCs w:val="22"/>
        </w:rPr>
        <w:tab/>
      </w:r>
      <w:r>
        <w:rPr>
          <w:rFonts w:hint="eastAsia"/>
          <w:noProof/>
        </w:rPr>
        <w:t>安全认证</w:t>
      </w:r>
      <w:r>
        <w:rPr>
          <w:noProof/>
        </w:rPr>
        <w:tab/>
      </w:r>
      <w:r>
        <w:rPr>
          <w:noProof/>
        </w:rPr>
        <w:fldChar w:fldCharType="begin"/>
      </w:r>
      <w:r>
        <w:rPr>
          <w:noProof/>
        </w:rPr>
        <w:instrText xml:space="preserve"> PAGEREF _Toc432599330 \h </w:instrText>
      </w:r>
      <w:r>
        <w:rPr>
          <w:noProof/>
        </w:rPr>
      </w:r>
      <w:r>
        <w:rPr>
          <w:noProof/>
        </w:rPr>
        <w:fldChar w:fldCharType="separate"/>
      </w:r>
      <w:r>
        <w:rPr>
          <w:noProof/>
        </w:rPr>
        <w:t>29</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5.4.2.</w:t>
      </w:r>
      <w:r>
        <w:rPr>
          <w:rFonts w:asciiTheme="minorHAnsi" w:eastAsiaTheme="minorEastAsia" w:hAnsiTheme="minorHAnsi" w:cstheme="minorBidi"/>
          <w:noProof/>
          <w:sz w:val="21"/>
          <w:szCs w:val="22"/>
        </w:rPr>
        <w:tab/>
      </w:r>
      <w:r>
        <w:rPr>
          <w:rFonts w:hint="eastAsia"/>
          <w:noProof/>
        </w:rPr>
        <w:t>权限控制</w:t>
      </w:r>
      <w:r>
        <w:rPr>
          <w:noProof/>
        </w:rPr>
        <w:tab/>
      </w:r>
      <w:r>
        <w:rPr>
          <w:noProof/>
        </w:rPr>
        <w:fldChar w:fldCharType="begin"/>
      </w:r>
      <w:r>
        <w:rPr>
          <w:noProof/>
        </w:rPr>
        <w:instrText xml:space="preserve"> PAGEREF _Toc432599331 \h </w:instrText>
      </w:r>
      <w:r>
        <w:rPr>
          <w:noProof/>
        </w:rPr>
      </w:r>
      <w:r>
        <w:rPr>
          <w:noProof/>
        </w:rPr>
        <w:fldChar w:fldCharType="separate"/>
      </w:r>
      <w:r>
        <w:rPr>
          <w:noProof/>
        </w:rPr>
        <w:t>29</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5.4.3.</w:t>
      </w:r>
      <w:r>
        <w:rPr>
          <w:rFonts w:asciiTheme="minorHAnsi" w:eastAsiaTheme="minorEastAsia" w:hAnsiTheme="minorHAnsi" w:cstheme="minorBidi"/>
          <w:noProof/>
          <w:sz w:val="21"/>
          <w:szCs w:val="22"/>
        </w:rPr>
        <w:tab/>
      </w:r>
      <w:r>
        <w:rPr>
          <w:rFonts w:hint="eastAsia"/>
          <w:noProof/>
        </w:rPr>
        <w:t>日志安全</w:t>
      </w:r>
      <w:r>
        <w:rPr>
          <w:noProof/>
        </w:rPr>
        <w:tab/>
      </w:r>
      <w:r>
        <w:rPr>
          <w:noProof/>
        </w:rPr>
        <w:fldChar w:fldCharType="begin"/>
      </w:r>
      <w:r>
        <w:rPr>
          <w:noProof/>
        </w:rPr>
        <w:instrText xml:space="preserve"> PAGEREF _Toc432599332 \h </w:instrText>
      </w:r>
      <w:r>
        <w:rPr>
          <w:noProof/>
        </w:rPr>
      </w:r>
      <w:r>
        <w:rPr>
          <w:noProof/>
        </w:rPr>
        <w:fldChar w:fldCharType="separate"/>
      </w:r>
      <w:r>
        <w:rPr>
          <w:noProof/>
        </w:rPr>
        <w:t>29</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5.4.4.</w:t>
      </w:r>
      <w:r>
        <w:rPr>
          <w:rFonts w:asciiTheme="minorHAnsi" w:eastAsiaTheme="minorEastAsia" w:hAnsiTheme="minorHAnsi" w:cstheme="minorBidi"/>
          <w:noProof/>
          <w:sz w:val="21"/>
          <w:szCs w:val="22"/>
        </w:rPr>
        <w:tab/>
      </w:r>
      <w:r>
        <w:rPr>
          <w:rFonts w:hint="eastAsia"/>
          <w:noProof/>
        </w:rPr>
        <w:t>数据安全</w:t>
      </w:r>
      <w:r>
        <w:rPr>
          <w:noProof/>
        </w:rPr>
        <w:tab/>
      </w:r>
      <w:r>
        <w:rPr>
          <w:noProof/>
        </w:rPr>
        <w:fldChar w:fldCharType="begin"/>
      </w:r>
      <w:r>
        <w:rPr>
          <w:noProof/>
        </w:rPr>
        <w:instrText xml:space="preserve"> PAGEREF _Toc432599333 \h </w:instrText>
      </w:r>
      <w:r>
        <w:rPr>
          <w:noProof/>
        </w:rPr>
      </w:r>
      <w:r>
        <w:rPr>
          <w:noProof/>
        </w:rPr>
        <w:fldChar w:fldCharType="separate"/>
      </w:r>
      <w:r>
        <w:rPr>
          <w:noProof/>
        </w:rPr>
        <w:t>29</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5.4.5.</w:t>
      </w:r>
      <w:r>
        <w:rPr>
          <w:rFonts w:asciiTheme="minorHAnsi" w:eastAsiaTheme="minorEastAsia" w:hAnsiTheme="minorHAnsi" w:cstheme="minorBidi"/>
          <w:noProof/>
          <w:sz w:val="21"/>
          <w:szCs w:val="22"/>
        </w:rPr>
        <w:tab/>
      </w:r>
      <w:r>
        <w:rPr>
          <w:rFonts w:hint="eastAsia"/>
          <w:noProof/>
        </w:rPr>
        <w:t>数据备份与恢复</w:t>
      </w:r>
      <w:r>
        <w:rPr>
          <w:noProof/>
        </w:rPr>
        <w:tab/>
      </w:r>
      <w:r>
        <w:rPr>
          <w:noProof/>
        </w:rPr>
        <w:fldChar w:fldCharType="begin"/>
      </w:r>
      <w:r>
        <w:rPr>
          <w:noProof/>
        </w:rPr>
        <w:instrText xml:space="preserve"> PAGEREF _Toc432599334 \h </w:instrText>
      </w:r>
      <w:r>
        <w:rPr>
          <w:noProof/>
        </w:rPr>
      </w:r>
      <w:r>
        <w:rPr>
          <w:noProof/>
        </w:rPr>
        <w:fldChar w:fldCharType="separate"/>
      </w:r>
      <w:r>
        <w:rPr>
          <w:noProof/>
        </w:rPr>
        <w:t>29</w:t>
      </w:r>
      <w:r>
        <w:rPr>
          <w:noProof/>
        </w:rPr>
        <w:fldChar w:fldCharType="end"/>
      </w:r>
    </w:p>
    <w:p w:rsidR="005F5CBE" w:rsidRDefault="005F5CBE">
      <w:pPr>
        <w:pStyle w:val="30"/>
        <w:tabs>
          <w:tab w:val="left" w:pos="1200"/>
          <w:tab w:val="right" w:leader="dot" w:pos="8494"/>
        </w:tabs>
        <w:spacing w:before="120"/>
        <w:rPr>
          <w:rFonts w:asciiTheme="minorHAnsi" w:eastAsiaTheme="minorEastAsia" w:hAnsiTheme="minorHAnsi" w:cstheme="minorBidi"/>
          <w:noProof/>
          <w:sz w:val="21"/>
          <w:szCs w:val="22"/>
        </w:rPr>
      </w:pPr>
      <w:r>
        <w:rPr>
          <w:noProof/>
        </w:rPr>
        <w:t>5.4.6.</w:t>
      </w:r>
      <w:r>
        <w:rPr>
          <w:rFonts w:asciiTheme="minorHAnsi" w:eastAsiaTheme="minorEastAsia" w:hAnsiTheme="minorHAnsi" w:cstheme="minorBidi"/>
          <w:noProof/>
          <w:sz w:val="21"/>
          <w:szCs w:val="22"/>
        </w:rPr>
        <w:tab/>
      </w:r>
      <w:r>
        <w:rPr>
          <w:rFonts w:hint="eastAsia"/>
          <w:noProof/>
        </w:rPr>
        <w:t>其他</w:t>
      </w:r>
      <w:r>
        <w:rPr>
          <w:noProof/>
        </w:rPr>
        <w:tab/>
      </w:r>
      <w:r>
        <w:rPr>
          <w:noProof/>
        </w:rPr>
        <w:fldChar w:fldCharType="begin"/>
      </w:r>
      <w:r>
        <w:rPr>
          <w:noProof/>
        </w:rPr>
        <w:instrText xml:space="preserve"> PAGEREF _Toc432599335 \h </w:instrText>
      </w:r>
      <w:r>
        <w:rPr>
          <w:noProof/>
        </w:rPr>
      </w:r>
      <w:r>
        <w:rPr>
          <w:noProof/>
        </w:rPr>
        <w:fldChar w:fldCharType="separate"/>
      </w:r>
      <w:r>
        <w:rPr>
          <w:noProof/>
        </w:rPr>
        <w:t>30</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5.5.</w:t>
      </w:r>
      <w:r>
        <w:rPr>
          <w:rFonts w:asciiTheme="minorHAnsi" w:eastAsiaTheme="minorEastAsia" w:hAnsiTheme="minorHAnsi" w:cstheme="minorBidi"/>
          <w:i w:val="0"/>
          <w:iCs w:val="0"/>
          <w:noProof/>
          <w:sz w:val="21"/>
          <w:szCs w:val="22"/>
        </w:rPr>
        <w:tab/>
      </w:r>
      <w:r>
        <w:rPr>
          <w:rFonts w:hint="eastAsia"/>
          <w:noProof/>
        </w:rPr>
        <w:t>可扩展性</w:t>
      </w:r>
      <w:r>
        <w:rPr>
          <w:noProof/>
        </w:rPr>
        <w:tab/>
      </w:r>
      <w:r>
        <w:rPr>
          <w:noProof/>
        </w:rPr>
        <w:fldChar w:fldCharType="begin"/>
      </w:r>
      <w:r>
        <w:rPr>
          <w:noProof/>
        </w:rPr>
        <w:instrText xml:space="preserve"> PAGEREF _Toc432599336 \h </w:instrText>
      </w:r>
      <w:r>
        <w:rPr>
          <w:noProof/>
        </w:rPr>
      </w:r>
      <w:r>
        <w:rPr>
          <w:noProof/>
        </w:rPr>
        <w:fldChar w:fldCharType="separate"/>
      </w:r>
      <w:r>
        <w:rPr>
          <w:noProof/>
        </w:rPr>
        <w:t>30</w:t>
      </w:r>
      <w:r>
        <w:rPr>
          <w:noProof/>
        </w:rPr>
        <w:fldChar w:fldCharType="end"/>
      </w:r>
    </w:p>
    <w:p w:rsidR="005F5CBE" w:rsidRDefault="005F5CBE">
      <w:pPr>
        <w:pStyle w:val="10"/>
        <w:tabs>
          <w:tab w:val="left" w:pos="480"/>
          <w:tab w:val="right" w:leader="dot" w:pos="8494"/>
        </w:tabs>
        <w:spacing w:before="120"/>
        <w:rPr>
          <w:rFonts w:asciiTheme="minorHAnsi" w:eastAsiaTheme="minorEastAsia" w:hAnsiTheme="minorHAnsi" w:cstheme="minorBidi"/>
          <w:b w:val="0"/>
          <w:bCs w:val="0"/>
          <w:noProof/>
          <w:sz w:val="21"/>
          <w:szCs w:val="22"/>
        </w:rPr>
      </w:pPr>
      <w:r>
        <w:rPr>
          <w:noProof/>
        </w:rPr>
        <w:t>6.</w:t>
      </w:r>
      <w:r>
        <w:rPr>
          <w:rFonts w:asciiTheme="minorHAnsi" w:eastAsiaTheme="minorEastAsia" w:hAnsiTheme="minorHAnsi" w:cstheme="minorBidi"/>
          <w:b w:val="0"/>
          <w:bCs w:val="0"/>
          <w:noProof/>
          <w:sz w:val="21"/>
          <w:szCs w:val="22"/>
        </w:rPr>
        <w:tab/>
      </w:r>
      <w:r>
        <w:rPr>
          <w:rFonts w:hint="eastAsia"/>
          <w:noProof/>
        </w:rPr>
        <w:t>外部接口要求</w:t>
      </w:r>
      <w:r>
        <w:rPr>
          <w:noProof/>
        </w:rPr>
        <w:tab/>
      </w:r>
      <w:r>
        <w:rPr>
          <w:noProof/>
        </w:rPr>
        <w:fldChar w:fldCharType="begin"/>
      </w:r>
      <w:r>
        <w:rPr>
          <w:noProof/>
        </w:rPr>
        <w:instrText xml:space="preserve"> PAGEREF _Toc432599337 \h </w:instrText>
      </w:r>
      <w:r>
        <w:rPr>
          <w:noProof/>
        </w:rPr>
      </w:r>
      <w:r>
        <w:rPr>
          <w:noProof/>
        </w:rPr>
        <w:fldChar w:fldCharType="separate"/>
      </w:r>
      <w:r>
        <w:rPr>
          <w:noProof/>
        </w:rPr>
        <w:t>30</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6.1.</w:t>
      </w:r>
      <w:r>
        <w:rPr>
          <w:rFonts w:asciiTheme="minorHAnsi" w:eastAsiaTheme="minorEastAsia" w:hAnsiTheme="minorHAnsi" w:cstheme="minorBidi"/>
          <w:i w:val="0"/>
          <w:iCs w:val="0"/>
          <w:noProof/>
          <w:sz w:val="21"/>
          <w:szCs w:val="22"/>
        </w:rPr>
        <w:tab/>
      </w:r>
      <w:r>
        <w:rPr>
          <w:rFonts w:hint="eastAsia"/>
          <w:noProof/>
        </w:rPr>
        <w:t>邮件接口</w:t>
      </w:r>
      <w:r>
        <w:rPr>
          <w:noProof/>
        </w:rPr>
        <w:tab/>
      </w:r>
      <w:r>
        <w:rPr>
          <w:noProof/>
        </w:rPr>
        <w:fldChar w:fldCharType="begin"/>
      </w:r>
      <w:r>
        <w:rPr>
          <w:noProof/>
        </w:rPr>
        <w:instrText xml:space="preserve"> PAGEREF _Toc432599338 \h </w:instrText>
      </w:r>
      <w:r>
        <w:rPr>
          <w:noProof/>
        </w:rPr>
      </w:r>
      <w:r>
        <w:rPr>
          <w:noProof/>
        </w:rPr>
        <w:fldChar w:fldCharType="separate"/>
      </w:r>
      <w:r>
        <w:rPr>
          <w:noProof/>
        </w:rPr>
        <w:t>30</w:t>
      </w:r>
      <w:r>
        <w:rPr>
          <w:noProof/>
        </w:rPr>
        <w:fldChar w:fldCharType="end"/>
      </w:r>
    </w:p>
    <w:p w:rsidR="005F5CBE" w:rsidRDefault="005F5CBE">
      <w:pPr>
        <w:pStyle w:val="20"/>
        <w:tabs>
          <w:tab w:val="left" w:pos="960"/>
          <w:tab w:val="right" w:leader="dot" w:pos="8494"/>
        </w:tabs>
        <w:spacing w:before="120"/>
        <w:rPr>
          <w:rFonts w:asciiTheme="minorHAnsi" w:eastAsiaTheme="minorEastAsia" w:hAnsiTheme="minorHAnsi" w:cstheme="minorBidi"/>
          <w:i w:val="0"/>
          <w:iCs w:val="0"/>
          <w:noProof/>
          <w:sz w:val="21"/>
          <w:szCs w:val="22"/>
        </w:rPr>
      </w:pPr>
      <w:r>
        <w:rPr>
          <w:noProof/>
        </w:rPr>
        <w:t>6.2.</w:t>
      </w:r>
      <w:r>
        <w:rPr>
          <w:rFonts w:asciiTheme="minorHAnsi" w:eastAsiaTheme="minorEastAsia" w:hAnsiTheme="minorHAnsi" w:cstheme="minorBidi"/>
          <w:i w:val="0"/>
          <w:iCs w:val="0"/>
          <w:noProof/>
          <w:sz w:val="21"/>
          <w:szCs w:val="22"/>
        </w:rPr>
        <w:tab/>
      </w:r>
      <w:r>
        <w:rPr>
          <w:rFonts w:hint="eastAsia"/>
          <w:noProof/>
        </w:rPr>
        <w:t>短信接口</w:t>
      </w:r>
      <w:r>
        <w:rPr>
          <w:noProof/>
        </w:rPr>
        <w:tab/>
      </w:r>
      <w:r>
        <w:rPr>
          <w:noProof/>
        </w:rPr>
        <w:fldChar w:fldCharType="begin"/>
      </w:r>
      <w:r>
        <w:rPr>
          <w:noProof/>
        </w:rPr>
        <w:instrText xml:space="preserve"> PAGEREF _Toc432599339 \h </w:instrText>
      </w:r>
      <w:r>
        <w:rPr>
          <w:noProof/>
        </w:rPr>
      </w:r>
      <w:r>
        <w:rPr>
          <w:noProof/>
        </w:rPr>
        <w:fldChar w:fldCharType="separate"/>
      </w:r>
      <w:r>
        <w:rPr>
          <w:noProof/>
        </w:rPr>
        <w:t>30</w:t>
      </w:r>
      <w:r>
        <w:rPr>
          <w:noProof/>
        </w:rPr>
        <w:fldChar w:fldCharType="end"/>
      </w:r>
    </w:p>
    <w:p w:rsidR="008A1F5D" w:rsidRDefault="008E410F" w:rsidP="00396D90">
      <w:pPr>
        <w:widowControl/>
        <w:spacing w:beforeLines="0" w:line="240" w:lineRule="auto"/>
        <w:jc w:val="center"/>
        <w:rPr>
          <w:rFonts w:ascii="Arial" w:hAnsi="Arial" w:cs="Arial"/>
          <w:b/>
          <w:bCs/>
          <w:kern w:val="0"/>
          <w:sz w:val="32"/>
          <w:szCs w:val="32"/>
        </w:rPr>
      </w:pPr>
      <w:r>
        <w:rPr>
          <w:rFonts w:ascii="Arial" w:hAnsi="Arial" w:cs="Arial"/>
          <w:b/>
          <w:bCs/>
          <w:kern w:val="0"/>
          <w:sz w:val="32"/>
          <w:szCs w:val="32"/>
        </w:rPr>
        <w:fldChar w:fldCharType="end"/>
      </w:r>
    </w:p>
    <w:p w:rsidR="008A1F5D" w:rsidRDefault="008A1F5D">
      <w:pPr>
        <w:widowControl/>
        <w:spacing w:beforeLines="0" w:line="240" w:lineRule="auto"/>
        <w:jc w:val="left"/>
        <w:rPr>
          <w:rFonts w:ascii="Arial" w:hAnsi="Arial" w:cs="Arial"/>
          <w:b/>
          <w:bCs/>
          <w:kern w:val="0"/>
          <w:sz w:val="32"/>
          <w:szCs w:val="32"/>
        </w:rPr>
      </w:pPr>
      <w:r>
        <w:rPr>
          <w:rFonts w:ascii="Arial" w:hAnsi="Arial" w:cs="Arial"/>
          <w:b/>
          <w:bCs/>
          <w:kern w:val="0"/>
          <w:sz w:val="32"/>
          <w:szCs w:val="32"/>
        </w:rPr>
        <w:br w:type="page"/>
      </w:r>
    </w:p>
    <w:p w:rsidR="008A1F5D" w:rsidRDefault="008A1F5D" w:rsidP="00396D90">
      <w:pPr>
        <w:widowControl/>
        <w:spacing w:beforeLines="0" w:line="240" w:lineRule="auto"/>
        <w:jc w:val="center"/>
        <w:rPr>
          <w:rFonts w:ascii="Arial" w:hAnsi="Arial" w:cs="Arial"/>
          <w:b/>
          <w:bCs/>
          <w:kern w:val="0"/>
          <w:sz w:val="32"/>
          <w:szCs w:val="32"/>
        </w:rPr>
      </w:pPr>
    </w:p>
    <w:p w:rsidR="008A1F5D" w:rsidRDefault="008A1F5D" w:rsidP="00396D90">
      <w:pPr>
        <w:widowControl/>
        <w:spacing w:beforeLines="0" w:line="240" w:lineRule="auto"/>
        <w:jc w:val="center"/>
        <w:rPr>
          <w:rFonts w:ascii="Arial" w:hAnsi="Arial" w:cs="Arial"/>
          <w:b/>
          <w:bCs/>
          <w:kern w:val="0"/>
          <w:sz w:val="32"/>
          <w:szCs w:val="32"/>
        </w:rPr>
      </w:pPr>
      <w:r>
        <w:rPr>
          <w:rFonts w:ascii="Arial" w:hAnsi="Arial" w:cs="Arial" w:hint="eastAsia"/>
          <w:b/>
          <w:bCs/>
          <w:kern w:val="0"/>
          <w:sz w:val="32"/>
          <w:szCs w:val="32"/>
        </w:rPr>
        <w:t>用例图</w:t>
      </w:r>
    </w:p>
    <w:p w:rsidR="00221D24" w:rsidRDefault="008E410F" w:rsidP="00221D24">
      <w:pPr>
        <w:pStyle w:val="af3"/>
        <w:tabs>
          <w:tab w:val="right" w:leader="dot" w:pos="8494"/>
        </w:tabs>
        <w:spacing w:before="120"/>
        <w:ind w:left="1123" w:hanging="643"/>
        <w:rPr>
          <w:rFonts w:asciiTheme="minorHAnsi" w:eastAsiaTheme="minorEastAsia" w:hAnsiTheme="minorHAnsi" w:cstheme="minorBidi"/>
          <w:noProof/>
          <w:sz w:val="21"/>
          <w:szCs w:val="22"/>
        </w:rPr>
      </w:pPr>
      <w:r>
        <w:rPr>
          <w:rFonts w:ascii="Arial" w:hAnsi="Arial" w:cs="Arial"/>
          <w:b/>
          <w:bCs/>
          <w:kern w:val="0"/>
          <w:sz w:val="32"/>
          <w:szCs w:val="32"/>
        </w:rPr>
        <w:fldChar w:fldCharType="begin"/>
      </w:r>
      <w:r w:rsidR="008A1F5D">
        <w:rPr>
          <w:rFonts w:ascii="Arial" w:hAnsi="Arial" w:cs="Arial"/>
          <w:b/>
          <w:bCs/>
          <w:kern w:val="0"/>
          <w:sz w:val="32"/>
          <w:szCs w:val="32"/>
        </w:rPr>
        <w:instrText xml:space="preserve"> </w:instrText>
      </w:r>
      <w:r w:rsidR="008A1F5D">
        <w:rPr>
          <w:rFonts w:ascii="Arial" w:hAnsi="Arial" w:cs="Arial" w:hint="eastAsia"/>
          <w:b/>
          <w:bCs/>
          <w:kern w:val="0"/>
          <w:sz w:val="32"/>
          <w:szCs w:val="32"/>
        </w:rPr>
        <w:instrText>TOC \h \z \c "</w:instrText>
      </w:r>
      <w:r w:rsidR="008A1F5D">
        <w:rPr>
          <w:rFonts w:ascii="Arial" w:hAnsi="Arial" w:cs="Arial" w:hint="eastAsia"/>
          <w:b/>
          <w:bCs/>
          <w:kern w:val="0"/>
          <w:sz w:val="32"/>
          <w:szCs w:val="32"/>
        </w:rPr>
        <w:instrText>用例图</w:instrText>
      </w:r>
      <w:r w:rsidR="008A1F5D">
        <w:rPr>
          <w:rFonts w:ascii="Arial" w:hAnsi="Arial" w:cs="Arial" w:hint="eastAsia"/>
          <w:b/>
          <w:bCs/>
          <w:kern w:val="0"/>
          <w:sz w:val="32"/>
          <w:szCs w:val="32"/>
        </w:rPr>
        <w:instrText>"</w:instrText>
      </w:r>
      <w:r w:rsidR="008A1F5D">
        <w:rPr>
          <w:rFonts w:ascii="Arial" w:hAnsi="Arial" w:cs="Arial"/>
          <w:b/>
          <w:bCs/>
          <w:kern w:val="0"/>
          <w:sz w:val="32"/>
          <w:szCs w:val="32"/>
        </w:rPr>
        <w:instrText xml:space="preserve"> </w:instrText>
      </w:r>
      <w:r>
        <w:rPr>
          <w:rFonts w:ascii="Arial" w:hAnsi="Arial" w:cs="Arial"/>
          <w:b/>
          <w:bCs/>
          <w:kern w:val="0"/>
          <w:sz w:val="32"/>
          <w:szCs w:val="32"/>
        </w:rPr>
        <w:fldChar w:fldCharType="separate"/>
      </w:r>
      <w:hyperlink w:anchor="_Toc275292804" w:history="1">
        <w:r w:rsidR="00221D24" w:rsidRPr="00A037DA">
          <w:rPr>
            <w:rStyle w:val="a6"/>
            <w:rFonts w:hint="eastAsia"/>
            <w:noProof/>
          </w:rPr>
          <w:t>用例图</w:t>
        </w:r>
        <w:r w:rsidR="00221D24" w:rsidRPr="00A037DA">
          <w:rPr>
            <w:rStyle w:val="a6"/>
            <w:noProof/>
          </w:rPr>
          <w:t xml:space="preserve"> 1 </w:t>
        </w:r>
        <w:r w:rsidR="00221D24" w:rsidRPr="00A037DA">
          <w:rPr>
            <w:rStyle w:val="a6"/>
            <w:rFonts w:hint="eastAsia"/>
            <w:noProof/>
          </w:rPr>
          <w:t>发布信息</w:t>
        </w:r>
        <w:r w:rsidR="00221D24">
          <w:rPr>
            <w:noProof/>
            <w:webHidden/>
          </w:rPr>
          <w:tab/>
        </w:r>
        <w:r>
          <w:rPr>
            <w:noProof/>
            <w:webHidden/>
          </w:rPr>
          <w:fldChar w:fldCharType="begin"/>
        </w:r>
        <w:r w:rsidR="00221D24">
          <w:rPr>
            <w:noProof/>
            <w:webHidden/>
          </w:rPr>
          <w:instrText xml:space="preserve"> PAGEREF _Toc275292804 \h </w:instrText>
        </w:r>
        <w:r>
          <w:rPr>
            <w:noProof/>
            <w:webHidden/>
          </w:rPr>
        </w:r>
        <w:r>
          <w:rPr>
            <w:noProof/>
            <w:webHidden/>
          </w:rPr>
          <w:fldChar w:fldCharType="separate"/>
        </w:r>
        <w:r w:rsidR="00221D24">
          <w:rPr>
            <w:noProof/>
            <w:webHidden/>
          </w:rPr>
          <w:t>28</w:t>
        </w:r>
        <w:r>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05" w:history="1">
        <w:r w:rsidR="00221D24" w:rsidRPr="00A037DA">
          <w:rPr>
            <w:rStyle w:val="a6"/>
            <w:rFonts w:hint="eastAsia"/>
            <w:noProof/>
          </w:rPr>
          <w:t>用例图</w:t>
        </w:r>
        <w:r w:rsidR="00221D24" w:rsidRPr="00A037DA">
          <w:rPr>
            <w:rStyle w:val="a6"/>
            <w:noProof/>
          </w:rPr>
          <w:t xml:space="preserve"> 2 </w:t>
        </w:r>
        <w:r w:rsidR="00221D24" w:rsidRPr="00A037DA">
          <w:rPr>
            <w:rStyle w:val="a6"/>
            <w:rFonts w:hint="eastAsia"/>
            <w:noProof/>
          </w:rPr>
          <w:t>发布资料</w:t>
        </w:r>
        <w:r w:rsidR="00221D24">
          <w:rPr>
            <w:noProof/>
            <w:webHidden/>
          </w:rPr>
          <w:tab/>
        </w:r>
        <w:r w:rsidR="008E410F">
          <w:rPr>
            <w:noProof/>
            <w:webHidden/>
          </w:rPr>
          <w:fldChar w:fldCharType="begin"/>
        </w:r>
        <w:r w:rsidR="00221D24">
          <w:rPr>
            <w:noProof/>
            <w:webHidden/>
          </w:rPr>
          <w:instrText xml:space="preserve"> PAGEREF _Toc275292805 \h </w:instrText>
        </w:r>
        <w:r w:rsidR="008E410F">
          <w:rPr>
            <w:noProof/>
            <w:webHidden/>
          </w:rPr>
        </w:r>
        <w:r w:rsidR="008E410F">
          <w:rPr>
            <w:noProof/>
            <w:webHidden/>
          </w:rPr>
          <w:fldChar w:fldCharType="separate"/>
        </w:r>
        <w:r w:rsidR="00221D24">
          <w:rPr>
            <w:noProof/>
            <w:webHidden/>
          </w:rPr>
          <w:t>37</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06" w:history="1">
        <w:r w:rsidR="00221D24" w:rsidRPr="00A037DA">
          <w:rPr>
            <w:rStyle w:val="a6"/>
            <w:rFonts w:hint="eastAsia"/>
            <w:noProof/>
          </w:rPr>
          <w:t>用例图</w:t>
        </w:r>
        <w:r w:rsidR="00221D24" w:rsidRPr="00A037DA">
          <w:rPr>
            <w:rStyle w:val="a6"/>
            <w:noProof/>
          </w:rPr>
          <w:t xml:space="preserve"> 3 </w:t>
        </w:r>
        <w:r w:rsidR="00221D24" w:rsidRPr="00A037DA">
          <w:rPr>
            <w:rStyle w:val="a6"/>
            <w:rFonts w:hint="eastAsia"/>
            <w:noProof/>
          </w:rPr>
          <w:t>文件传阅</w:t>
        </w:r>
        <w:r w:rsidR="00221D24">
          <w:rPr>
            <w:noProof/>
            <w:webHidden/>
          </w:rPr>
          <w:tab/>
        </w:r>
        <w:r w:rsidR="008E410F">
          <w:rPr>
            <w:noProof/>
            <w:webHidden/>
          </w:rPr>
          <w:fldChar w:fldCharType="begin"/>
        </w:r>
        <w:r w:rsidR="00221D24">
          <w:rPr>
            <w:noProof/>
            <w:webHidden/>
          </w:rPr>
          <w:instrText xml:space="preserve"> PAGEREF _Toc275292806 \h </w:instrText>
        </w:r>
        <w:r w:rsidR="008E410F">
          <w:rPr>
            <w:noProof/>
            <w:webHidden/>
          </w:rPr>
        </w:r>
        <w:r w:rsidR="008E410F">
          <w:rPr>
            <w:noProof/>
            <w:webHidden/>
          </w:rPr>
          <w:fldChar w:fldCharType="separate"/>
        </w:r>
        <w:r w:rsidR="00221D24">
          <w:rPr>
            <w:noProof/>
            <w:webHidden/>
          </w:rPr>
          <w:t>43</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07" w:history="1">
        <w:r w:rsidR="00221D24" w:rsidRPr="00A037DA">
          <w:rPr>
            <w:rStyle w:val="a6"/>
            <w:rFonts w:hint="eastAsia"/>
            <w:noProof/>
          </w:rPr>
          <w:t>用例图</w:t>
        </w:r>
        <w:r w:rsidR="00221D24" w:rsidRPr="00A037DA">
          <w:rPr>
            <w:rStyle w:val="a6"/>
            <w:noProof/>
          </w:rPr>
          <w:t xml:space="preserve"> 4 </w:t>
        </w:r>
        <w:r w:rsidR="00221D24" w:rsidRPr="00A037DA">
          <w:rPr>
            <w:rStyle w:val="a6"/>
            <w:rFonts w:hint="eastAsia"/>
            <w:noProof/>
          </w:rPr>
          <w:t>请假申请</w:t>
        </w:r>
        <w:r w:rsidR="00221D24">
          <w:rPr>
            <w:noProof/>
            <w:webHidden/>
          </w:rPr>
          <w:tab/>
        </w:r>
        <w:r w:rsidR="008E410F">
          <w:rPr>
            <w:noProof/>
            <w:webHidden/>
          </w:rPr>
          <w:fldChar w:fldCharType="begin"/>
        </w:r>
        <w:r w:rsidR="00221D24">
          <w:rPr>
            <w:noProof/>
            <w:webHidden/>
          </w:rPr>
          <w:instrText xml:space="preserve"> PAGEREF _Toc275292807 \h </w:instrText>
        </w:r>
        <w:r w:rsidR="008E410F">
          <w:rPr>
            <w:noProof/>
            <w:webHidden/>
          </w:rPr>
        </w:r>
        <w:r w:rsidR="008E410F">
          <w:rPr>
            <w:noProof/>
            <w:webHidden/>
          </w:rPr>
          <w:fldChar w:fldCharType="separate"/>
        </w:r>
        <w:r w:rsidR="00221D24">
          <w:rPr>
            <w:noProof/>
            <w:webHidden/>
          </w:rPr>
          <w:t>58</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08" w:history="1">
        <w:r w:rsidR="00221D24" w:rsidRPr="00A037DA">
          <w:rPr>
            <w:rStyle w:val="a6"/>
            <w:rFonts w:hint="eastAsia"/>
            <w:noProof/>
          </w:rPr>
          <w:t>用例图</w:t>
        </w:r>
        <w:r w:rsidR="00221D24" w:rsidRPr="00A037DA">
          <w:rPr>
            <w:rStyle w:val="a6"/>
            <w:noProof/>
          </w:rPr>
          <w:t xml:space="preserve"> 5 </w:t>
        </w:r>
        <w:r w:rsidR="00221D24" w:rsidRPr="00A037DA">
          <w:rPr>
            <w:rStyle w:val="a6"/>
            <w:rFonts w:hint="eastAsia"/>
            <w:noProof/>
          </w:rPr>
          <w:t>出差管理</w:t>
        </w:r>
        <w:r w:rsidR="00221D24">
          <w:rPr>
            <w:noProof/>
            <w:webHidden/>
          </w:rPr>
          <w:tab/>
        </w:r>
        <w:r w:rsidR="008E410F">
          <w:rPr>
            <w:noProof/>
            <w:webHidden/>
          </w:rPr>
          <w:fldChar w:fldCharType="begin"/>
        </w:r>
        <w:r w:rsidR="00221D24">
          <w:rPr>
            <w:noProof/>
            <w:webHidden/>
          </w:rPr>
          <w:instrText xml:space="preserve"> PAGEREF _Toc275292808 \h </w:instrText>
        </w:r>
        <w:r w:rsidR="008E410F">
          <w:rPr>
            <w:noProof/>
            <w:webHidden/>
          </w:rPr>
        </w:r>
        <w:r w:rsidR="008E410F">
          <w:rPr>
            <w:noProof/>
            <w:webHidden/>
          </w:rPr>
          <w:fldChar w:fldCharType="separate"/>
        </w:r>
        <w:r w:rsidR="00221D24">
          <w:rPr>
            <w:noProof/>
            <w:webHidden/>
          </w:rPr>
          <w:t>61</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09" w:history="1">
        <w:r w:rsidR="00221D24" w:rsidRPr="00A037DA">
          <w:rPr>
            <w:rStyle w:val="a6"/>
            <w:rFonts w:hint="eastAsia"/>
            <w:noProof/>
          </w:rPr>
          <w:t>用例图</w:t>
        </w:r>
        <w:r w:rsidR="00221D24" w:rsidRPr="00A037DA">
          <w:rPr>
            <w:rStyle w:val="a6"/>
            <w:noProof/>
          </w:rPr>
          <w:t xml:space="preserve"> 6 </w:t>
        </w:r>
        <w:r w:rsidR="00221D24" w:rsidRPr="00A037DA">
          <w:rPr>
            <w:rStyle w:val="a6"/>
            <w:rFonts w:hint="eastAsia"/>
            <w:noProof/>
          </w:rPr>
          <w:t>领导日程</w:t>
        </w:r>
        <w:r w:rsidR="00221D24">
          <w:rPr>
            <w:noProof/>
            <w:webHidden/>
          </w:rPr>
          <w:tab/>
        </w:r>
        <w:r w:rsidR="008E410F">
          <w:rPr>
            <w:noProof/>
            <w:webHidden/>
          </w:rPr>
          <w:fldChar w:fldCharType="begin"/>
        </w:r>
        <w:r w:rsidR="00221D24">
          <w:rPr>
            <w:noProof/>
            <w:webHidden/>
          </w:rPr>
          <w:instrText xml:space="preserve"> PAGEREF _Toc275292809 \h </w:instrText>
        </w:r>
        <w:r w:rsidR="008E410F">
          <w:rPr>
            <w:noProof/>
            <w:webHidden/>
          </w:rPr>
        </w:r>
        <w:r w:rsidR="008E410F">
          <w:rPr>
            <w:noProof/>
            <w:webHidden/>
          </w:rPr>
          <w:fldChar w:fldCharType="separate"/>
        </w:r>
        <w:r w:rsidR="00221D24">
          <w:rPr>
            <w:noProof/>
            <w:webHidden/>
          </w:rPr>
          <w:t>102</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10" w:history="1">
        <w:r w:rsidR="00221D24" w:rsidRPr="00A037DA">
          <w:rPr>
            <w:rStyle w:val="a6"/>
            <w:rFonts w:hint="eastAsia"/>
            <w:noProof/>
          </w:rPr>
          <w:t>用例图</w:t>
        </w:r>
        <w:r w:rsidR="00221D24" w:rsidRPr="00A037DA">
          <w:rPr>
            <w:rStyle w:val="a6"/>
            <w:noProof/>
          </w:rPr>
          <w:t xml:space="preserve"> 7 </w:t>
        </w:r>
        <w:r w:rsidR="00221D24" w:rsidRPr="00A037DA">
          <w:rPr>
            <w:rStyle w:val="a6"/>
            <w:rFonts w:hint="eastAsia"/>
            <w:noProof/>
          </w:rPr>
          <w:t>收文管理</w:t>
        </w:r>
        <w:r w:rsidR="00221D24">
          <w:rPr>
            <w:noProof/>
            <w:webHidden/>
          </w:rPr>
          <w:tab/>
        </w:r>
        <w:r w:rsidR="008E410F">
          <w:rPr>
            <w:noProof/>
            <w:webHidden/>
          </w:rPr>
          <w:fldChar w:fldCharType="begin"/>
        </w:r>
        <w:r w:rsidR="00221D24">
          <w:rPr>
            <w:noProof/>
            <w:webHidden/>
          </w:rPr>
          <w:instrText xml:space="preserve"> PAGEREF _Toc275292810 \h </w:instrText>
        </w:r>
        <w:r w:rsidR="008E410F">
          <w:rPr>
            <w:noProof/>
            <w:webHidden/>
          </w:rPr>
        </w:r>
        <w:r w:rsidR="008E410F">
          <w:rPr>
            <w:noProof/>
            <w:webHidden/>
          </w:rPr>
          <w:fldChar w:fldCharType="separate"/>
        </w:r>
        <w:r w:rsidR="00221D24">
          <w:rPr>
            <w:noProof/>
            <w:webHidden/>
          </w:rPr>
          <w:t>104</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11" w:history="1">
        <w:r w:rsidR="00221D24" w:rsidRPr="00A037DA">
          <w:rPr>
            <w:rStyle w:val="a6"/>
            <w:rFonts w:hint="eastAsia"/>
            <w:noProof/>
          </w:rPr>
          <w:t>用例图</w:t>
        </w:r>
        <w:r w:rsidR="00221D24" w:rsidRPr="00A037DA">
          <w:rPr>
            <w:rStyle w:val="a6"/>
            <w:noProof/>
          </w:rPr>
          <w:t xml:space="preserve"> 8 </w:t>
        </w:r>
        <w:r w:rsidR="00221D24" w:rsidRPr="00A037DA">
          <w:rPr>
            <w:rStyle w:val="a6"/>
            <w:rFonts w:hint="eastAsia"/>
            <w:noProof/>
          </w:rPr>
          <w:t>铝镁信息维护</w:t>
        </w:r>
        <w:r w:rsidR="00221D24">
          <w:rPr>
            <w:noProof/>
            <w:webHidden/>
          </w:rPr>
          <w:tab/>
        </w:r>
        <w:r w:rsidR="008E410F">
          <w:rPr>
            <w:noProof/>
            <w:webHidden/>
          </w:rPr>
          <w:fldChar w:fldCharType="begin"/>
        </w:r>
        <w:r w:rsidR="00221D24">
          <w:rPr>
            <w:noProof/>
            <w:webHidden/>
          </w:rPr>
          <w:instrText xml:space="preserve"> PAGEREF _Toc275292811 \h </w:instrText>
        </w:r>
        <w:r w:rsidR="008E410F">
          <w:rPr>
            <w:noProof/>
            <w:webHidden/>
          </w:rPr>
        </w:r>
        <w:r w:rsidR="008E410F">
          <w:rPr>
            <w:noProof/>
            <w:webHidden/>
          </w:rPr>
          <w:fldChar w:fldCharType="separate"/>
        </w:r>
        <w:r w:rsidR="00221D24">
          <w:rPr>
            <w:noProof/>
            <w:webHidden/>
          </w:rPr>
          <w:t>124</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12" w:history="1">
        <w:r w:rsidR="00221D24" w:rsidRPr="00A037DA">
          <w:rPr>
            <w:rStyle w:val="a6"/>
            <w:rFonts w:hint="eastAsia"/>
            <w:noProof/>
          </w:rPr>
          <w:t>用例图</w:t>
        </w:r>
        <w:r w:rsidR="00221D24" w:rsidRPr="00A037DA">
          <w:rPr>
            <w:rStyle w:val="a6"/>
            <w:noProof/>
          </w:rPr>
          <w:t xml:space="preserve"> 9 </w:t>
        </w:r>
        <w:r w:rsidR="00221D24" w:rsidRPr="00A037DA">
          <w:rPr>
            <w:rStyle w:val="a6"/>
            <w:rFonts w:hint="eastAsia"/>
            <w:noProof/>
          </w:rPr>
          <w:t>企业管理</w:t>
        </w:r>
        <w:r w:rsidR="00221D24">
          <w:rPr>
            <w:noProof/>
            <w:webHidden/>
          </w:rPr>
          <w:tab/>
        </w:r>
        <w:r w:rsidR="008E410F">
          <w:rPr>
            <w:noProof/>
            <w:webHidden/>
          </w:rPr>
          <w:fldChar w:fldCharType="begin"/>
        </w:r>
        <w:r w:rsidR="00221D24">
          <w:rPr>
            <w:noProof/>
            <w:webHidden/>
          </w:rPr>
          <w:instrText xml:space="preserve"> PAGEREF _Toc275292812 \h </w:instrText>
        </w:r>
        <w:r w:rsidR="008E410F">
          <w:rPr>
            <w:noProof/>
            <w:webHidden/>
          </w:rPr>
        </w:r>
        <w:r w:rsidR="008E410F">
          <w:rPr>
            <w:noProof/>
            <w:webHidden/>
          </w:rPr>
          <w:fldChar w:fldCharType="separate"/>
        </w:r>
        <w:r w:rsidR="00221D24">
          <w:rPr>
            <w:noProof/>
            <w:webHidden/>
          </w:rPr>
          <w:t>129</w:t>
        </w:r>
        <w:r w:rsidR="008E410F">
          <w:rPr>
            <w:noProof/>
            <w:webHidden/>
          </w:rPr>
          <w:fldChar w:fldCharType="end"/>
        </w:r>
      </w:hyperlink>
    </w:p>
    <w:p w:rsidR="008A1F5D" w:rsidRDefault="008E410F">
      <w:pPr>
        <w:widowControl/>
        <w:spacing w:beforeLines="0" w:line="240" w:lineRule="auto"/>
        <w:jc w:val="left"/>
        <w:rPr>
          <w:rFonts w:ascii="Arial" w:hAnsi="Arial" w:cs="Arial"/>
          <w:b/>
          <w:bCs/>
          <w:kern w:val="0"/>
          <w:sz w:val="32"/>
          <w:szCs w:val="32"/>
        </w:rPr>
      </w:pPr>
      <w:r>
        <w:rPr>
          <w:rFonts w:ascii="Arial" w:hAnsi="Arial" w:cs="Arial"/>
          <w:b/>
          <w:bCs/>
          <w:kern w:val="0"/>
          <w:sz w:val="32"/>
          <w:szCs w:val="32"/>
        </w:rPr>
        <w:fldChar w:fldCharType="end"/>
      </w:r>
    </w:p>
    <w:p w:rsidR="008A1F5D" w:rsidRDefault="008A1F5D">
      <w:pPr>
        <w:widowControl/>
        <w:spacing w:beforeLines="0" w:line="240" w:lineRule="auto"/>
        <w:jc w:val="left"/>
        <w:rPr>
          <w:rFonts w:ascii="Arial" w:hAnsi="Arial" w:cs="Arial"/>
          <w:b/>
          <w:bCs/>
          <w:kern w:val="0"/>
          <w:sz w:val="32"/>
          <w:szCs w:val="32"/>
        </w:rPr>
      </w:pPr>
      <w:r>
        <w:rPr>
          <w:rFonts w:ascii="Arial" w:hAnsi="Arial" w:cs="Arial"/>
          <w:b/>
          <w:bCs/>
          <w:kern w:val="0"/>
          <w:sz w:val="32"/>
          <w:szCs w:val="32"/>
        </w:rPr>
        <w:br w:type="page"/>
      </w:r>
    </w:p>
    <w:p w:rsidR="008A1F5D" w:rsidRDefault="008A1F5D">
      <w:pPr>
        <w:widowControl/>
        <w:spacing w:beforeLines="0" w:line="240" w:lineRule="auto"/>
        <w:jc w:val="left"/>
        <w:rPr>
          <w:rFonts w:ascii="Arial" w:hAnsi="Arial" w:cs="Arial"/>
          <w:b/>
          <w:bCs/>
          <w:kern w:val="0"/>
          <w:sz w:val="32"/>
          <w:szCs w:val="32"/>
        </w:rPr>
      </w:pPr>
    </w:p>
    <w:p w:rsidR="008A1F5D" w:rsidRDefault="008A1F5D" w:rsidP="008A1F5D">
      <w:pPr>
        <w:widowControl/>
        <w:spacing w:beforeLines="0" w:line="240" w:lineRule="auto"/>
        <w:jc w:val="center"/>
        <w:rPr>
          <w:rFonts w:ascii="Arial" w:hAnsi="Arial" w:cs="Arial"/>
          <w:b/>
          <w:bCs/>
          <w:kern w:val="0"/>
          <w:sz w:val="32"/>
          <w:szCs w:val="32"/>
        </w:rPr>
      </w:pPr>
      <w:r>
        <w:rPr>
          <w:rFonts w:ascii="Arial" w:hAnsi="Arial" w:cs="Arial" w:hint="eastAsia"/>
          <w:b/>
          <w:bCs/>
          <w:kern w:val="0"/>
          <w:sz w:val="32"/>
          <w:szCs w:val="32"/>
        </w:rPr>
        <w:t>流程图</w:t>
      </w:r>
    </w:p>
    <w:p w:rsidR="00221D24" w:rsidRDefault="008E410F" w:rsidP="00221D24">
      <w:pPr>
        <w:pStyle w:val="af3"/>
        <w:tabs>
          <w:tab w:val="right" w:leader="dot" w:pos="8494"/>
        </w:tabs>
        <w:spacing w:before="120"/>
        <w:ind w:left="1123" w:hanging="643"/>
        <w:rPr>
          <w:rFonts w:asciiTheme="minorHAnsi" w:eastAsiaTheme="minorEastAsia" w:hAnsiTheme="minorHAnsi" w:cstheme="minorBidi"/>
          <w:noProof/>
          <w:sz w:val="21"/>
          <w:szCs w:val="22"/>
        </w:rPr>
      </w:pPr>
      <w:r>
        <w:rPr>
          <w:rFonts w:ascii="Arial" w:hAnsi="Arial" w:cs="Arial"/>
          <w:b/>
          <w:bCs/>
          <w:kern w:val="0"/>
          <w:sz w:val="32"/>
          <w:szCs w:val="32"/>
        </w:rPr>
        <w:fldChar w:fldCharType="begin"/>
      </w:r>
      <w:r w:rsidR="008A1F5D">
        <w:rPr>
          <w:rFonts w:ascii="Arial" w:hAnsi="Arial" w:cs="Arial"/>
          <w:b/>
          <w:bCs/>
          <w:kern w:val="0"/>
          <w:sz w:val="32"/>
          <w:szCs w:val="32"/>
        </w:rPr>
        <w:instrText xml:space="preserve"> TOC \h \z \c "</w:instrText>
      </w:r>
      <w:r w:rsidR="008A1F5D">
        <w:rPr>
          <w:rFonts w:ascii="Arial" w:hAnsi="Arial" w:cs="Arial"/>
          <w:b/>
          <w:bCs/>
          <w:kern w:val="0"/>
          <w:sz w:val="32"/>
          <w:szCs w:val="32"/>
        </w:rPr>
        <w:instrText>流程图</w:instrText>
      </w:r>
      <w:r w:rsidR="008A1F5D">
        <w:rPr>
          <w:rFonts w:ascii="Arial" w:hAnsi="Arial" w:cs="Arial"/>
          <w:b/>
          <w:bCs/>
          <w:kern w:val="0"/>
          <w:sz w:val="32"/>
          <w:szCs w:val="32"/>
        </w:rPr>
        <w:instrText xml:space="preserve">" </w:instrText>
      </w:r>
      <w:r>
        <w:rPr>
          <w:rFonts w:ascii="Arial" w:hAnsi="Arial" w:cs="Arial"/>
          <w:b/>
          <w:bCs/>
          <w:kern w:val="0"/>
          <w:sz w:val="32"/>
          <w:szCs w:val="32"/>
        </w:rPr>
        <w:fldChar w:fldCharType="separate"/>
      </w:r>
      <w:hyperlink w:anchor="_Toc275292813" w:history="1">
        <w:r w:rsidR="00221D24" w:rsidRPr="003B7483">
          <w:rPr>
            <w:rStyle w:val="a6"/>
            <w:rFonts w:hint="eastAsia"/>
            <w:noProof/>
          </w:rPr>
          <w:t>流程图</w:t>
        </w:r>
        <w:r w:rsidR="00221D24" w:rsidRPr="003B7483">
          <w:rPr>
            <w:rStyle w:val="a6"/>
            <w:noProof/>
          </w:rPr>
          <w:t xml:space="preserve"> 1 </w:t>
        </w:r>
        <w:r w:rsidR="00221D24" w:rsidRPr="003B7483">
          <w:rPr>
            <w:rStyle w:val="a6"/>
            <w:rFonts w:hint="eastAsia"/>
            <w:noProof/>
          </w:rPr>
          <w:t>添加分类</w:t>
        </w:r>
        <w:r w:rsidR="00221D24">
          <w:rPr>
            <w:noProof/>
            <w:webHidden/>
          </w:rPr>
          <w:tab/>
        </w:r>
        <w:r>
          <w:rPr>
            <w:noProof/>
            <w:webHidden/>
          </w:rPr>
          <w:fldChar w:fldCharType="begin"/>
        </w:r>
        <w:r w:rsidR="00221D24">
          <w:rPr>
            <w:noProof/>
            <w:webHidden/>
          </w:rPr>
          <w:instrText xml:space="preserve"> PAGEREF _Toc275292813 \h </w:instrText>
        </w:r>
        <w:r>
          <w:rPr>
            <w:noProof/>
            <w:webHidden/>
          </w:rPr>
        </w:r>
        <w:r>
          <w:rPr>
            <w:noProof/>
            <w:webHidden/>
          </w:rPr>
          <w:fldChar w:fldCharType="separate"/>
        </w:r>
        <w:r w:rsidR="00221D24">
          <w:rPr>
            <w:noProof/>
            <w:webHidden/>
          </w:rPr>
          <w:t>29</w:t>
        </w:r>
        <w:r>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14" w:history="1">
        <w:r w:rsidR="00221D24" w:rsidRPr="003B7483">
          <w:rPr>
            <w:rStyle w:val="a6"/>
            <w:rFonts w:hint="eastAsia"/>
            <w:noProof/>
          </w:rPr>
          <w:t>流程图</w:t>
        </w:r>
        <w:r w:rsidR="00221D24" w:rsidRPr="003B7483">
          <w:rPr>
            <w:rStyle w:val="a6"/>
            <w:noProof/>
          </w:rPr>
          <w:t xml:space="preserve"> 2 </w:t>
        </w:r>
        <w:r w:rsidR="00221D24" w:rsidRPr="003B7483">
          <w:rPr>
            <w:rStyle w:val="a6"/>
            <w:rFonts w:hint="eastAsia"/>
            <w:noProof/>
          </w:rPr>
          <w:t>修改分类</w:t>
        </w:r>
        <w:r w:rsidR="00221D24">
          <w:rPr>
            <w:noProof/>
            <w:webHidden/>
          </w:rPr>
          <w:tab/>
        </w:r>
        <w:r w:rsidR="008E410F">
          <w:rPr>
            <w:noProof/>
            <w:webHidden/>
          </w:rPr>
          <w:fldChar w:fldCharType="begin"/>
        </w:r>
        <w:r w:rsidR="00221D24">
          <w:rPr>
            <w:noProof/>
            <w:webHidden/>
          </w:rPr>
          <w:instrText xml:space="preserve"> PAGEREF _Toc275292814 \h </w:instrText>
        </w:r>
        <w:r w:rsidR="008E410F">
          <w:rPr>
            <w:noProof/>
            <w:webHidden/>
          </w:rPr>
        </w:r>
        <w:r w:rsidR="008E410F">
          <w:rPr>
            <w:noProof/>
            <w:webHidden/>
          </w:rPr>
          <w:fldChar w:fldCharType="separate"/>
        </w:r>
        <w:r w:rsidR="00221D24">
          <w:rPr>
            <w:noProof/>
            <w:webHidden/>
          </w:rPr>
          <w:t>30</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15" w:history="1">
        <w:r w:rsidR="00221D24" w:rsidRPr="003B7483">
          <w:rPr>
            <w:rStyle w:val="a6"/>
            <w:rFonts w:hint="eastAsia"/>
            <w:noProof/>
          </w:rPr>
          <w:t>流程图</w:t>
        </w:r>
        <w:r w:rsidR="00221D24" w:rsidRPr="003B7483">
          <w:rPr>
            <w:rStyle w:val="a6"/>
            <w:noProof/>
          </w:rPr>
          <w:t xml:space="preserve"> 3 </w:t>
        </w:r>
        <w:r w:rsidR="00221D24" w:rsidRPr="003B7483">
          <w:rPr>
            <w:rStyle w:val="a6"/>
            <w:rFonts w:hint="eastAsia"/>
            <w:noProof/>
          </w:rPr>
          <w:t>删除分类</w:t>
        </w:r>
        <w:r w:rsidR="00221D24">
          <w:rPr>
            <w:noProof/>
            <w:webHidden/>
          </w:rPr>
          <w:tab/>
        </w:r>
        <w:r w:rsidR="008E410F">
          <w:rPr>
            <w:noProof/>
            <w:webHidden/>
          </w:rPr>
          <w:fldChar w:fldCharType="begin"/>
        </w:r>
        <w:r w:rsidR="00221D24">
          <w:rPr>
            <w:noProof/>
            <w:webHidden/>
          </w:rPr>
          <w:instrText xml:space="preserve"> PAGEREF _Toc275292815 \h </w:instrText>
        </w:r>
        <w:r w:rsidR="008E410F">
          <w:rPr>
            <w:noProof/>
            <w:webHidden/>
          </w:rPr>
        </w:r>
        <w:r w:rsidR="008E410F">
          <w:rPr>
            <w:noProof/>
            <w:webHidden/>
          </w:rPr>
          <w:fldChar w:fldCharType="separate"/>
        </w:r>
        <w:r w:rsidR="00221D24">
          <w:rPr>
            <w:noProof/>
            <w:webHidden/>
          </w:rPr>
          <w:t>31</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16" w:history="1">
        <w:r w:rsidR="00221D24" w:rsidRPr="003B7483">
          <w:rPr>
            <w:rStyle w:val="a6"/>
            <w:rFonts w:hint="eastAsia"/>
            <w:noProof/>
          </w:rPr>
          <w:t>流程图</w:t>
        </w:r>
        <w:r w:rsidR="00221D24" w:rsidRPr="003B7483">
          <w:rPr>
            <w:rStyle w:val="a6"/>
            <w:noProof/>
          </w:rPr>
          <w:t xml:space="preserve"> 4 </w:t>
        </w:r>
        <w:r w:rsidR="00221D24" w:rsidRPr="003B7483">
          <w:rPr>
            <w:rStyle w:val="a6"/>
            <w:rFonts w:hint="eastAsia"/>
            <w:noProof/>
          </w:rPr>
          <w:t>添加新信息</w:t>
        </w:r>
        <w:r w:rsidR="00221D24">
          <w:rPr>
            <w:noProof/>
            <w:webHidden/>
          </w:rPr>
          <w:tab/>
        </w:r>
        <w:r w:rsidR="008E410F">
          <w:rPr>
            <w:noProof/>
            <w:webHidden/>
          </w:rPr>
          <w:fldChar w:fldCharType="begin"/>
        </w:r>
        <w:r w:rsidR="00221D24">
          <w:rPr>
            <w:noProof/>
            <w:webHidden/>
          </w:rPr>
          <w:instrText xml:space="preserve"> PAGEREF _Toc275292816 \h </w:instrText>
        </w:r>
        <w:r w:rsidR="008E410F">
          <w:rPr>
            <w:noProof/>
            <w:webHidden/>
          </w:rPr>
        </w:r>
        <w:r w:rsidR="008E410F">
          <w:rPr>
            <w:noProof/>
            <w:webHidden/>
          </w:rPr>
          <w:fldChar w:fldCharType="separate"/>
        </w:r>
        <w:r w:rsidR="00221D24">
          <w:rPr>
            <w:noProof/>
            <w:webHidden/>
          </w:rPr>
          <w:t>32</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17" w:history="1">
        <w:r w:rsidR="00221D24" w:rsidRPr="003B7483">
          <w:rPr>
            <w:rStyle w:val="a6"/>
            <w:rFonts w:hint="eastAsia"/>
            <w:noProof/>
          </w:rPr>
          <w:t>流程图</w:t>
        </w:r>
        <w:r w:rsidR="00221D24" w:rsidRPr="003B7483">
          <w:rPr>
            <w:rStyle w:val="a6"/>
            <w:noProof/>
          </w:rPr>
          <w:t xml:space="preserve"> 5 </w:t>
        </w:r>
        <w:r w:rsidR="00221D24" w:rsidRPr="003B7483">
          <w:rPr>
            <w:rStyle w:val="a6"/>
            <w:rFonts w:hint="eastAsia"/>
            <w:noProof/>
          </w:rPr>
          <w:t>修改信息</w:t>
        </w:r>
        <w:r w:rsidR="00221D24">
          <w:rPr>
            <w:noProof/>
            <w:webHidden/>
          </w:rPr>
          <w:tab/>
        </w:r>
        <w:r w:rsidR="008E410F">
          <w:rPr>
            <w:noProof/>
            <w:webHidden/>
          </w:rPr>
          <w:fldChar w:fldCharType="begin"/>
        </w:r>
        <w:r w:rsidR="00221D24">
          <w:rPr>
            <w:noProof/>
            <w:webHidden/>
          </w:rPr>
          <w:instrText xml:space="preserve"> PAGEREF _Toc275292817 \h </w:instrText>
        </w:r>
        <w:r w:rsidR="008E410F">
          <w:rPr>
            <w:noProof/>
            <w:webHidden/>
          </w:rPr>
        </w:r>
        <w:r w:rsidR="008E410F">
          <w:rPr>
            <w:noProof/>
            <w:webHidden/>
          </w:rPr>
          <w:fldChar w:fldCharType="separate"/>
        </w:r>
        <w:r w:rsidR="00221D24">
          <w:rPr>
            <w:noProof/>
            <w:webHidden/>
          </w:rPr>
          <w:t>34</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18" w:history="1">
        <w:r w:rsidR="00221D24" w:rsidRPr="003B7483">
          <w:rPr>
            <w:rStyle w:val="a6"/>
            <w:rFonts w:hint="eastAsia"/>
            <w:noProof/>
          </w:rPr>
          <w:t>流程图</w:t>
        </w:r>
        <w:r w:rsidR="00221D24" w:rsidRPr="003B7483">
          <w:rPr>
            <w:rStyle w:val="a6"/>
            <w:noProof/>
          </w:rPr>
          <w:t xml:space="preserve"> 6 </w:t>
        </w:r>
        <w:r w:rsidR="00221D24" w:rsidRPr="003B7483">
          <w:rPr>
            <w:rStyle w:val="a6"/>
            <w:rFonts w:hint="eastAsia"/>
            <w:noProof/>
          </w:rPr>
          <w:t>删除信息</w:t>
        </w:r>
        <w:r w:rsidR="00221D24">
          <w:rPr>
            <w:noProof/>
            <w:webHidden/>
          </w:rPr>
          <w:tab/>
        </w:r>
        <w:r w:rsidR="008E410F">
          <w:rPr>
            <w:noProof/>
            <w:webHidden/>
          </w:rPr>
          <w:fldChar w:fldCharType="begin"/>
        </w:r>
        <w:r w:rsidR="00221D24">
          <w:rPr>
            <w:noProof/>
            <w:webHidden/>
          </w:rPr>
          <w:instrText xml:space="preserve"> PAGEREF _Toc275292818 \h </w:instrText>
        </w:r>
        <w:r w:rsidR="008E410F">
          <w:rPr>
            <w:noProof/>
            <w:webHidden/>
          </w:rPr>
        </w:r>
        <w:r w:rsidR="008E410F">
          <w:rPr>
            <w:noProof/>
            <w:webHidden/>
          </w:rPr>
          <w:fldChar w:fldCharType="separate"/>
        </w:r>
        <w:r w:rsidR="00221D24">
          <w:rPr>
            <w:noProof/>
            <w:webHidden/>
          </w:rPr>
          <w:t>35</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19" w:history="1">
        <w:r w:rsidR="00221D24" w:rsidRPr="003B7483">
          <w:rPr>
            <w:rStyle w:val="a6"/>
            <w:rFonts w:hint="eastAsia"/>
            <w:noProof/>
          </w:rPr>
          <w:t>流程图</w:t>
        </w:r>
        <w:r w:rsidR="00221D24" w:rsidRPr="003B7483">
          <w:rPr>
            <w:rStyle w:val="a6"/>
            <w:noProof/>
          </w:rPr>
          <w:t xml:space="preserve"> 7 </w:t>
        </w:r>
        <w:r w:rsidR="00221D24" w:rsidRPr="003B7483">
          <w:rPr>
            <w:rStyle w:val="a6"/>
            <w:rFonts w:hint="eastAsia"/>
            <w:noProof/>
          </w:rPr>
          <w:t>搜索信息</w:t>
        </w:r>
        <w:r w:rsidR="00221D24">
          <w:rPr>
            <w:noProof/>
            <w:webHidden/>
          </w:rPr>
          <w:tab/>
        </w:r>
        <w:r w:rsidR="008E410F">
          <w:rPr>
            <w:noProof/>
            <w:webHidden/>
          </w:rPr>
          <w:fldChar w:fldCharType="begin"/>
        </w:r>
        <w:r w:rsidR="00221D24">
          <w:rPr>
            <w:noProof/>
            <w:webHidden/>
          </w:rPr>
          <w:instrText xml:space="preserve"> PAGEREF _Toc275292819 \h </w:instrText>
        </w:r>
        <w:r w:rsidR="008E410F">
          <w:rPr>
            <w:noProof/>
            <w:webHidden/>
          </w:rPr>
        </w:r>
        <w:r w:rsidR="008E410F">
          <w:rPr>
            <w:noProof/>
            <w:webHidden/>
          </w:rPr>
          <w:fldChar w:fldCharType="separate"/>
        </w:r>
        <w:r w:rsidR="00221D24">
          <w:rPr>
            <w:noProof/>
            <w:webHidden/>
          </w:rPr>
          <w:t>36</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0" w:history="1">
        <w:r w:rsidR="00221D24" w:rsidRPr="003B7483">
          <w:rPr>
            <w:rStyle w:val="a6"/>
            <w:rFonts w:hint="eastAsia"/>
            <w:noProof/>
          </w:rPr>
          <w:t>流程图</w:t>
        </w:r>
        <w:r w:rsidR="00221D24" w:rsidRPr="003B7483">
          <w:rPr>
            <w:rStyle w:val="a6"/>
            <w:noProof/>
          </w:rPr>
          <w:t xml:space="preserve"> 8 </w:t>
        </w:r>
        <w:r w:rsidR="00221D24" w:rsidRPr="003B7483">
          <w:rPr>
            <w:rStyle w:val="a6"/>
            <w:rFonts w:hint="eastAsia"/>
            <w:noProof/>
          </w:rPr>
          <w:t>添加分类</w:t>
        </w:r>
        <w:r w:rsidR="00221D24">
          <w:rPr>
            <w:noProof/>
            <w:webHidden/>
          </w:rPr>
          <w:tab/>
        </w:r>
        <w:r w:rsidR="008E410F">
          <w:rPr>
            <w:noProof/>
            <w:webHidden/>
          </w:rPr>
          <w:fldChar w:fldCharType="begin"/>
        </w:r>
        <w:r w:rsidR="00221D24">
          <w:rPr>
            <w:noProof/>
            <w:webHidden/>
          </w:rPr>
          <w:instrText xml:space="preserve"> PAGEREF _Toc275292820 \h </w:instrText>
        </w:r>
        <w:r w:rsidR="008E410F">
          <w:rPr>
            <w:noProof/>
            <w:webHidden/>
          </w:rPr>
        </w:r>
        <w:r w:rsidR="008E410F">
          <w:rPr>
            <w:noProof/>
            <w:webHidden/>
          </w:rPr>
          <w:fldChar w:fldCharType="separate"/>
        </w:r>
        <w:r w:rsidR="00221D24">
          <w:rPr>
            <w:noProof/>
            <w:webHidden/>
          </w:rPr>
          <w:t>38</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1" w:history="1">
        <w:r w:rsidR="00221D24" w:rsidRPr="003B7483">
          <w:rPr>
            <w:rStyle w:val="a6"/>
            <w:rFonts w:hint="eastAsia"/>
            <w:noProof/>
          </w:rPr>
          <w:t>流程图</w:t>
        </w:r>
        <w:r w:rsidR="00221D24" w:rsidRPr="003B7483">
          <w:rPr>
            <w:rStyle w:val="a6"/>
            <w:noProof/>
          </w:rPr>
          <w:t xml:space="preserve"> 9 </w:t>
        </w:r>
        <w:r w:rsidR="00221D24" w:rsidRPr="003B7483">
          <w:rPr>
            <w:rStyle w:val="a6"/>
            <w:rFonts w:hint="eastAsia"/>
            <w:noProof/>
          </w:rPr>
          <w:t>修改分类</w:t>
        </w:r>
        <w:r w:rsidR="00221D24">
          <w:rPr>
            <w:noProof/>
            <w:webHidden/>
          </w:rPr>
          <w:tab/>
        </w:r>
        <w:r w:rsidR="008E410F">
          <w:rPr>
            <w:noProof/>
            <w:webHidden/>
          </w:rPr>
          <w:fldChar w:fldCharType="begin"/>
        </w:r>
        <w:r w:rsidR="00221D24">
          <w:rPr>
            <w:noProof/>
            <w:webHidden/>
          </w:rPr>
          <w:instrText xml:space="preserve"> PAGEREF _Toc275292821 \h </w:instrText>
        </w:r>
        <w:r w:rsidR="008E410F">
          <w:rPr>
            <w:noProof/>
            <w:webHidden/>
          </w:rPr>
        </w:r>
        <w:r w:rsidR="008E410F">
          <w:rPr>
            <w:noProof/>
            <w:webHidden/>
          </w:rPr>
          <w:fldChar w:fldCharType="separate"/>
        </w:r>
        <w:r w:rsidR="00221D24">
          <w:rPr>
            <w:noProof/>
            <w:webHidden/>
          </w:rPr>
          <w:t>40</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2" w:history="1">
        <w:r w:rsidR="00221D24" w:rsidRPr="003B7483">
          <w:rPr>
            <w:rStyle w:val="a6"/>
            <w:rFonts w:hint="eastAsia"/>
            <w:noProof/>
          </w:rPr>
          <w:t>流程图</w:t>
        </w:r>
        <w:r w:rsidR="00221D24" w:rsidRPr="003B7483">
          <w:rPr>
            <w:rStyle w:val="a6"/>
            <w:noProof/>
          </w:rPr>
          <w:t xml:space="preserve"> 10 </w:t>
        </w:r>
        <w:r w:rsidR="00221D24" w:rsidRPr="003B7483">
          <w:rPr>
            <w:rStyle w:val="a6"/>
            <w:rFonts w:hint="eastAsia"/>
            <w:noProof/>
          </w:rPr>
          <w:t>删除分类</w:t>
        </w:r>
        <w:r w:rsidR="00221D24">
          <w:rPr>
            <w:noProof/>
            <w:webHidden/>
          </w:rPr>
          <w:tab/>
        </w:r>
        <w:r w:rsidR="008E410F">
          <w:rPr>
            <w:noProof/>
            <w:webHidden/>
          </w:rPr>
          <w:fldChar w:fldCharType="begin"/>
        </w:r>
        <w:r w:rsidR="00221D24">
          <w:rPr>
            <w:noProof/>
            <w:webHidden/>
          </w:rPr>
          <w:instrText xml:space="preserve"> PAGEREF _Toc275292822 \h </w:instrText>
        </w:r>
        <w:r w:rsidR="008E410F">
          <w:rPr>
            <w:noProof/>
            <w:webHidden/>
          </w:rPr>
        </w:r>
        <w:r w:rsidR="008E410F">
          <w:rPr>
            <w:noProof/>
            <w:webHidden/>
          </w:rPr>
          <w:fldChar w:fldCharType="separate"/>
        </w:r>
        <w:r w:rsidR="00221D24">
          <w:rPr>
            <w:noProof/>
            <w:webHidden/>
          </w:rPr>
          <w:t>41</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3" w:history="1">
        <w:r w:rsidR="00221D24" w:rsidRPr="003B7483">
          <w:rPr>
            <w:rStyle w:val="a6"/>
            <w:rFonts w:hint="eastAsia"/>
            <w:noProof/>
          </w:rPr>
          <w:t>流程图</w:t>
        </w:r>
        <w:r w:rsidR="00221D24" w:rsidRPr="003B7483">
          <w:rPr>
            <w:rStyle w:val="a6"/>
            <w:noProof/>
          </w:rPr>
          <w:t xml:space="preserve"> 11 </w:t>
        </w:r>
        <w:r w:rsidR="00221D24" w:rsidRPr="003B7483">
          <w:rPr>
            <w:rStyle w:val="a6"/>
            <w:rFonts w:hint="eastAsia"/>
            <w:noProof/>
          </w:rPr>
          <w:t>添加新资料</w:t>
        </w:r>
        <w:r w:rsidR="00221D24">
          <w:rPr>
            <w:noProof/>
            <w:webHidden/>
          </w:rPr>
          <w:tab/>
        </w:r>
        <w:r w:rsidR="008E410F">
          <w:rPr>
            <w:noProof/>
            <w:webHidden/>
          </w:rPr>
          <w:fldChar w:fldCharType="begin"/>
        </w:r>
        <w:r w:rsidR="00221D24">
          <w:rPr>
            <w:noProof/>
            <w:webHidden/>
          </w:rPr>
          <w:instrText xml:space="preserve"> PAGEREF _Toc275292823 \h </w:instrText>
        </w:r>
        <w:r w:rsidR="008E410F">
          <w:rPr>
            <w:noProof/>
            <w:webHidden/>
          </w:rPr>
        </w:r>
        <w:r w:rsidR="008E410F">
          <w:rPr>
            <w:noProof/>
            <w:webHidden/>
          </w:rPr>
          <w:fldChar w:fldCharType="separate"/>
        </w:r>
        <w:r w:rsidR="00221D24">
          <w:rPr>
            <w:noProof/>
            <w:webHidden/>
          </w:rPr>
          <w:t>42</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4" w:history="1">
        <w:r w:rsidR="00221D24" w:rsidRPr="003B7483">
          <w:rPr>
            <w:rStyle w:val="a6"/>
            <w:rFonts w:hint="eastAsia"/>
            <w:noProof/>
          </w:rPr>
          <w:t>流程图</w:t>
        </w:r>
        <w:r w:rsidR="00221D24" w:rsidRPr="003B7483">
          <w:rPr>
            <w:rStyle w:val="a6"/>
            <w:noProof/>
          </w:rPr>
          <w:t xml:space="preserve"> 12 </w:t>
        </w:r>
        <w:r w:rsidR="00221D24" w:rsidRPr="003B7483">
          <w:rPr>
            <w:rStyle w:val="a6"/>
            <w:rFonts w:hint="eastAsia"/>
            <w:noProof/>
          </w:rPr>
          <w:t>发起传阅</w:t>
        </w:r>
        <w:r w:rsidR="00221D24">
          <w:rPr>
            <w:noProof/>
            <w:webHidden/>
          </w:rPr>
          <w:tab/>
        </w:r>
        <w:r w:rsidR="008E410F">
          <w:rPr>
            <w:noProof/>
            <w:webHidden/>
          </w:rPr>
          <w:fldChar w:fldCharType="begin"/>
        </w:r>
        <w:r w:rsidR="00221D24">
          <w:rPr>
            <w:noProof/>
            <w:webHidden/>
          </w:rPr>
          <w:instrText xml:space="preserve"> PAGEREF _Toc275292824 \h </w:instrText>
        </w:r>
        <w:r w:rsidR="008E410F">
          <w:rPr>
            <w:noProof/>
            <w:webHidden/>
          </w:rPr>
        </w:r>
        <w:r w:rsidR="008E410F">
          <w:rPr>
            <w:noProof/>
            <w:webHidden/>
          </w:rPr>
          <w:fldChar w:fldCharType="separate"/>
        </w:r>
        <w:r w:rsidR="00221D24">
          <w:rPr>
            <w:noProof/>
            <w:webHidden/>
          </w:rPr>
          <w:t>45</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5" w:history="1">
        <w:r w:rsidR="00221D24" w:rsidRPr="003B7483">
          <w:rPr>
            <w:rStyle w:val="a6"/>
            <w:rFonts w:hint="eastAsia"/>
            <w:noProof/>
          </w:rPr>
          <w:t>流程图</w:t>
        </w:r>
        <w:r w:rsidR="00221D24" w:rsidRPr="003B7483">
          <w:rPr>
            <w:rStyle w:val="a6"/>
            <w:noProof/>
          </w:rPr>
          <w:t xml:space="preserve"> 13 </w:t>
        </w:r>
        <w:r w:rsidR="00221D24" w:rsidRPr="003B7483">
          <w:rPr>
            <w:rStyle w:val="a6"/>
            <w:rFonts w:hint="eastAsia"/>
            <w:noProof/>
          </w:rPr>
          <w:t>删除传阅</w:t>
        </w:r>
        <w:r w:rsidR="00221D24">
          <w:rPr>
            <w:noProof/>
            <w:webHidden/>
          </w:rPr>
          <w:tab/>
        </w:r>
        <w:r w:rsidR="008E410F">
          <w:rPr>
            <w:noProof/>
            <w:webHidden/>
          </w:rPr>
          <w:fldChar w:fldCharType="begin"/>
        </w:r>
        <w:r w:rsidR="00221D24">
          <w:rPr>
            <w:noProof/>
            <w:webHidden/>
          </w:rPr>
          <w:instrText xml:space="preserve"> PAGEREF _Toc275292825 \h </w:instrText>
        </w:r>
        <w:r w:rsidR="008E410F">
          <w:rPr>
            <w:noProof/>
            <w:webHidden/>
          </w:rPr>
        </w:r>
        <w:r w:rsidR="008E410F">
          <w:rPr>
            <w:noProof/>
            <w:webHidden/>
          </w:rPr>
          <w:fldChar w:fldCharType="separate"/>
        </w:r>
        <w:r w:rsidR="00221D24">
          <w:rPr>
            <w:noProof/>
            <w:webHidden/>
          </w:rPr>
          <w:t>46</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6" w:history="1">
        <w:r w:rsidR="00221D24" w:rsidRPr="003B7483">
          <w:rPr>
            <w:rStyle w:val="a6"/>
            <w:rFonts w:hint="eastAsia"/>
            <w:noProof/>
          </w:rPr>
          <w:t>流程图</w:t>
        </w:r>
        <w:r w:rsidR="00221D24" w:rsidRPr="003B7483">
          <w:rPr>
            <w:rStyle w:val="a6"/>
            <w:noProof/>
          </w:rPr>
          <w:t xml:space="preserve"> 14 </w:t>
        </w:r>
        <w:r w:rsidR="00221D24" w:rsidRPr="003B7483">
          <w:rPr>
            <w:rStyle w:val="a6"/>
            <w:rFonts w:hint="eastAsia"/>
            <w:noProof/>
          </w:rPr>
          <w:t>设置传阅流程</w:t>
        </w:r>
        <w:r w:rsidR="00221D24">
          <w:rPr>
            <w:noProof/>
            <w:webHidden/>
          </w:rPr>
          <w:tab/>
        </w:r>
        <w:r w:rsidR="008E410F">
          <w:rPr>
            <w:noProof/>
            <w:webHidden/>
          </w:rPr>
          <w:fldChar w:fldCharType="begin"/>
        </w:r>
        <w:r w:rsidR="00221D24">
          <w:rPr>
            <w:noProof/>
            <w:webHidden/>
          </w:rPr>
          <w:instrText xml:space="preserve"> PAGEREF _Toc275292826 \h </w:instrText>
        </w:r>
        <w:r w:rsidR="008E410F">
          <w:rPr>
            <w:noProof/>
            <w:webHidden/>
          </w:rPr>
        </w:r>
        <w:r w:rsidR="008E410F">
          <w:rPr>
            <w:noProof/>
            <w:webHidden/>
          </w:rPr>
          <w:fldChar w:fldCharType="separate"/>
        </w:r>
        <w:r w:rsidR="00221D24">
          <w:rPr>
            <w:noProof/>
            <w:webHidden/>
          </w:rPr>
          <w:t>51</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7" w:history="1">
        <w:r w:rsidR="00221D24" w:rsidRPr="003B7483">
          <w:rPr>
            <w:rStyle w:val="a6"/>
            <w:rFonts w:hint="eastAsia"/>
            <w:noProof/>
          </w:rPr>
          <w:t>流程图</w:t>
        </w:r>
        <w:r w:rsidR="00221D24" w:rsidRPr="003B7483">
          <w:rPr>
            <w:rStyle w:val="a6"/>
            <w:noProof/>
          </w:rPr>
          <w:t xml:space="preserve"> 15 </w:t>
        </w:r>
        <w:r w:rsidR="00221D24" w:rsidRPr="003B7483">
          <w:rPr>
            <w:rStyle w:val="a6"/>
            <w:rFonts w:hint="eastAsia"/>
            <w:noProof/>
          </w:rPr>
          <w:t>申请请假</w:t>
        </w:r>
        <w:r w:rsidR="00221D24">
          <w:rPr>
            <w:noProof/>
            <w:webHidden/>
          </w:rPr>
          <w:tab/>
        </w:r>
        <w:r w:rsidR="008E410F">
          <w:rPr>
            <w:noProof/>
            <w:webHidden/>
          </w:rPr>
          <w:fldChar w:fldCharType="begin"/>
        </w:r>
        <w:r w:rsidR="00221D24">
          <w:rPr>
            <w:noProof/>
            <w:webHidden/>
          </w:rPr>
          <w:instrText xml:space="preserve"> PAGEREF _Toc275292827 \h </w:instrText>
        </w:r>
        <w:r w:rsidR="008E410F">
          <w:rPr>
            <w:noProof/>
            <w:webHidden/>
          </w:rPr>
        </w:r>
        <w:r w:rsidR="008E410F">
          <w:rPr>
            <w:noProof/>
            <w:webHidden/>
          </w:rPr>
          <w:fldChar w:fldCharType="separate"/>
        </w:r>
        <w:r w:rsidR="00221D24">
          <w:rPr>
            <w:noProof/>
            <w:webHidden/>
          </w:rPr>
          <w:t>59</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8" w:history="1">
        <w:r w:rsidR="00221D24" w:rsidRPr="003B7483">
          <w:rPr>
            <w:rStyle w:val="a6"/>
            <w:rFonts w:hint="eastAsia"/>
            <w:noProof/>
          </w:rPr>
          <w:t>流程图</w:t>
        </w:r>
        <w:r w:rsidR="00221D24" w:rsidRPr="003B7483">
          <w:rPr>
            <w:rStyle w:val="a6"/>
            <w:noProof/>
          </w:rPr>
          <w:t xml:space="preserve"> 16 </w:t>
        </w:r>
        <w:r w:rsidR="00221D24" w:rsidRPr="003B7483">
          <w:rPr>
            <w:rStyle w:val="a6"/>
            <w:rFonts w:hint="eastAsia"/>
            <w:noProof/>
          </w:rPr>
          <w:t>审批请假申请</w:t>
        </w:r>
        <w:r w:rsidR="00221D24">
          <w:rPr>
            <w:noProof/>
            <w:webHidden/>
          </w:rPr>
          <w:tab/>
        </w:r>
        <w:r w:rsidR="008E410F">
          <w:rPr>
            <w:noProof/>
            <w:webHidden/>
          </w:rPr>
          <w:fldChar w:fldCharType="begin"/>
        </w:r>
        <w:r w:rsidR="00221D24">
          <w:rPr>
            <w:noProof/>
            <w:webHidden/>
          </w:rPr>
          <w:instrText xml:space="preserve"> PAGEREF _Toc275292828 \h </w:instrText>
        </w:r>
        <w:r w:rsidR="008E410F">
          <w:rPr>
            <w:noProof/>
            <w:webHidden/>
          </w:rPr>
        </w:r>
        <w:r w:rsidR="008E410F">
          <w:rPr>
            <w:noProof/>
            <w:webHidden/>
          </w:rPr>
          <w:fldChar w:fldCharType="separate"/>
        </w:r>
        <w:r w:rsidR="00221D24">
          <w:rPr>
            <w:noProof/>
            <w:webHidden/>
          </w:rPr>
          <w:t>60</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29" w:history="1">
        <w:r w:rsidR="00221D24" w:rsidRPr="003B7483">
          <w:rPr>
            <w:rStyle w:val="a6"/>
            <w:rFonts w:hint="eastAsia"/>
            <w:noProof/>
          </w:rPr>
          <w:t>流程图</w:t>
        </w:r>
        <w:r w:rsidR="00221D24" w:rsidRPr="003B7483">
          <w:rPr>
            <w:rStyle w:val="a6"/>
            <w:noProof/>
          </w:rPr>
          <w:t xml:space="preserve"> 17 </w:t>
        </w:r>
        <w:r w:rsidR="00221D24" w:rsidRPr="003B7483">
          <w:rPr>
            <w:rStyle w:val="a6"/>
            <w:rFonts w:hint="eastAsia"/>
            <w:noProof/>
          </w:rPr>
          <w:t>申请出差</w:t>
        </w:r>
        <w:r w:rsidR="00221D24">
          <w:rPr>
            <w:noProof/>
            <w:webHidden/>
          </w:rPr>
          <w:tab/>
        </w:r>
        <w:r w:rsidR="008E410F">
          <w:rPr>
            <w:noProof/>
            <w:webHidden/>
          </w:rPr>
          <w:fldChar w:fldCharType="begin"/>
        </w:r>
        <w:r w:rsidR="00221D24">
          <w:rPr>
            <w:noProof/>
            <w:webHidden/>
          </w:rPr>
          <w:instrText xml:space="preserve"> PAGEREF _Toc275292829 \h </w:instrText>
        </w:r>
        <w:r w:rsidR="008E410F">
          <w:rPr>
            <w:noProof/>
            <w:webHidden/>
          </w:rPr>
        </w:r>
        <w:r w:rsidR="008E410F">
          <w:rPr>
            <w:noProof/>
            <w:webHidden/>
          </w:rPr>
          <w:fldChar w:fldCharType="separate"/>
        </w:r>
        <w:r w:rsidR="00221D24">
          <w:rPr>
            <w:noProof/>
            <w:webHidden/>
          </w:rPr>
          <w:t>62</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0" w:history="1">
        <w:r w:rsidR="00221D24" w:rsidRPr="003B7483">
          <w:rPr>
            <w:rStyle w:val="a6"/>
            <w:rFonts w:hint="eastAsia"/>
            <w:noProof/>
          </w:rPr>
          <w:t>流程图</w:t>
        </w:r>
        <w:r w:rsidR="00221D24" w:rsidRPr="003B7483">
          <w:rPr>
            <w:rStyle w:val="a6"/>
            <w:noProof/>
          </w:rPr>
          <w:t xml:space="preserve"> 18 </w:t>
        </w:r>
        <w:r w:rsidR="00221D24" w:rsidRPr="003B7483">
          <w:rPr>
            <w:rStyle w:val="a6"/>
            <w:rFonts w:hint="eastAsia"/>
            <w:noProof/>
          </w:rPr>
          <w:t>审批出差申请</w:t>
        </w:r>
        <w:r w:rsidR="00221D24">
          <w:rPr>
            <w:noProof/>
            <w:webHidden/>
          </w:rPr>
          <w:tab/>
        </w:r>
        <w:r w:rsidR="008E410F">
          <w:rPr>
            <w:noProof/>
            <w:webHidden/>
          </w:rPr>
          <w:fldChar w:fldCharType="begin"/>
        </w:r>
        <w:r w:rsidR="00221D24">
          <w:rPr>
            <w:noProof/>
            <w:webHidden/>
          </w:rPr>
          <w:instrText xml:space="preserve"> PAGEREF _Toc275292830 \h </w:instrText>
        </w:r>
        <w:r w:rsidR="008E410F">
          <w:rPr>
            <w:noProof/>
            <w:webHidden/>
          </w:rPr>
        </w:r>
        <w:r w:rsidR="008E410F">
          <w:rPr>
            <w:noProof/>
            <w:webHidden/>
          </w:rPr>
          <w:fldChar w:fldCharType="separate"/>
        </w:r>
        <w:r w:rsidR="00221D24">
          <w:rPr>
            <w:noProof/>
            <w:webHidden/>
          </w:rPr>
          <w:t>64</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1" w:history="1">
        <w:r w:rsidR="00221D24" w:rsidRPr="003B7483">
          <w:rPr>
            <w:rStyle w:val="a6"/>
            <w:rFonts w:hint="eastAsia"/>
            <w:noProof/>
          </w:rPr>
          <w:t>流程图</w:t>
        </w:r>
        <w:r w:rsidR="00221D24" w:rsidRPr="003B7483">
          <w:rPr>
            <w:rStyle w:val="a6"/>
            <w:noProof/>
          </w:rPr>
          <w:t xml:space="preserve"> 19 </w:t>
        </w:r>
        <w:r w:rsidR="00221D24" w:rsidRPr="003B7483">
          <w:rPr>
            <w:rStyle w:val="a6"/>
            <w:rFonts w:hint="eastAsia"/>
            <w:noProof/>
          </w:rPr>
          <w:t>填写出差报告</w:t>
        </w:r>
        <w:r w:rsidR="00221D24">
          <w:rPr>
            <w:noProof/>
            <w:webHidden/>
          </w:rPr>
          <w:tab/>
        </w:r>
        <w:r w:rsidR="008E410F">
          <w:rPr>
            <w:noProof/>
            <w:webHidden/>
          </w:rPr>
          <w:fldChar w:fldCharType="begin"/>
        </w:r>
        <w:r w:rsidR="00221D24">
          <w:rPr>
            <w:noProof/>
            <w:webHidden/>
          </w:rPr>
          <w:instrText xml:space="preserve"> PAGEREF _Toc275292831 \h </w:instrText>
        </w:r>
        <w:r w:rsidR="008E410F">
          <w:rPr>
            <w:noProof/>
            <w:webHidden/>
          </w:rPr>
        </w:r>
        <w:r w:rsidR="008E410F">
          <w:rPr>
            <w:noProof/>
            <w:webHidden/>
          </w:rPr>
          <w:fldChar w:fldCharType="separate"/>
        </w:r>
        <w:r w:rsidR="00221D24">
          <w:rPr>
            <w:noProof/>
            <w:webHidden/>
          </w:rPr>
          <w:t>65</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2" w:history="1">
        <w:r w:rsidR="00221D24" w:rsidRPr="003B7483">
          <w:rPr>
            <w:rStyle w:val="a6"/>
            <w:rFonts w:hint="eastAsia"/>
            <w:noProof/>
          </w:rPr>
          <w:t>流程图</w:t>
        </w:r>
        <w:r w:rsidR="00221D24" w:rsidRPr="003B7483">
          <w:rPr>
            <w:rStyle w:val="a6"/>
            <w:noProof/>
          </w:rPr>
          <w:t xml:space="preserve"> 20 </w:t>
        </w:r>
        <w:r w:rsidR="00221D24" w:rsidRPr="003B7483">
          <w:rPr>
            <w:rStyle w:val="a6"/>
            <w:rFonts w:hint="eastAsia"/>
            <w:noProof/>
          </w:rPr>
          <w:t>审批出差报告</w:t>
        </w:r>
        <w:r w:rsidR="00221D24">
          <w:rPr>
            <w:noProof/>
            <w:webHidden/>
          </w:rPr>
          <w:tab/>
        </w:r>
        <w:r w:rsidR="008E410F">
          <w:rPr>
            <w:noProof/>
            <w:webHidden/>
          </w:rPr>
          <w:fldChar w:fldCharType="begin"/>
        </w:r>
        <w:r w:rsidR="00221D24">
          <w:rPr>
            <w:noProof/>
            <w:webHidden/>
          </w:rPr>
          <w:instrText xml:space="preserve"> PAGEREF _Toc275292832 \h </w:instrText>
        </w:r>
        <w:r w:rsidR="008E410F">
          <w:rPr>
            <w:noProof/>
            <w:webHidden/>
          </w:rPr>
        </w:r>
        <w:r w:rsidR="008E410F">
          <w:rPr>
            <w:noProof/>
            <w:webHidden/>
          </w:rPr>
          <w:fldChar w:fldCharType="separate"/>
        </w:r>
        <w:r w:rsidR="00221D24">
          <w:rPr>
            <w:noProof/>
            <w:webHidden/>
          </w:rPr>
          <w:t>67</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3" w:history="1">
        <w:r w:rsidR="00221D24" w:rsidRPr="003B7483">
          <w:rPr>
            <w:rStyle w:val="a6"/>
            <w:rFonts w:hint="eastAsia"/>
            <w:noProof/>
          </w:rPr>
          <w:t>流程图</w:t>
        </w:r>
        <w:r w:rsidR="00221D24" w:rsidRPr="003B7483">
          <w:rPr>
            <w:rStyle w:val="a6"/>
            <w:noProof/>
          </w:rPr>
          <w:t xml:space="preserve"> 21 </w:t>
        </w:r>
        <w:r w:rsidR="00221D24" w:rsidRPr="003B7483">
          <w:rPr>
            <w:rStyle w:val="a6"/>
            <w:rFonts w:hint="eastAsia"/>
            <w:noProof/>
          </w:rPr>
          <w:t>申请用车</w:t>
        </w:r>
        <w:r w:rsidR="00221D24">
          <w:rPr>
            <w:noProof/>
            <w:webHidden/>
          </w:rPr>
          <w:tab/>
        </w:r>
        <w:r w:rsidR="008E410F">
          <w:rPr>
            <w:noProof/>
            <w:webHidden/>
          </w:rPr>
          <w:fldChar w:fldCharType="begin"/>
        </w:r>
        <w:r w:rsidR="00221D24">
          <w:rPr>
            <w:noProof/>
            <w:webHidden/>
          </w:rPr>
          <w:instrText xml:space="preserve"> PAGEREF _Toc275292833 \h </w:instrText>
        </w:r>
        <w:r w:rsidR="008E410F">
          <w:rPr>
            <w:noProof/>
            <w:webHidden/>
          </w:rPr>
        </w:r>
        <w:r w:rsidR="008E410F">
          <w:rPr>
            <w:noProof/>
            <w:webHidden/>
          </w:rPr>
          <w:fldChar w:fldCharType="separate"/>
        </w:r>
        <w:r w:rsidR="00221D24">
          <w:rPr>
            <w:noProof/>
            <w:webHidden/>
          </w:rPr>
          <w:t>68</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4" w:history="1">
        <w:r w:rsidR="00221D24" w:rsidRPr="003B7483">
          <w:rPr>
            <w:rStyle w:val="a6"/>
            <w:rFonts w:hint="eastAsia"/>
            <w:noProof/>
          </w:rPr>
          <w:t>流程图</w:t>
        </w:r>
        <w:r w:rsidR="00221D24" w:rsidRPr="003B7483">
          <w:rPr>
            <w:rStyle w:val="a6"/>
            <w:noProof/>
          </w:rPr>
          <w:t xml:space="preserve"> 22 </w:t>
        </w:r>
        <w:r w:rsidR="00221D24" w:rsidRPr="003B7483">
          <w:rPr>
            <w:rStyle w:val="a6"/>
            <w:rFonts w:hint="eastAsia"/>
            <w:noProof/>
          </w:rPr>
          <w:t>登记收文</w:t>
        </w:r>
        <w:r w:rsidR="00221D24">
          <w:rPr>
            <w:noProof/>
            <w:webHidden/>
          </w:rPr>
          <w:tab/>
        </w:r>
        <w:r w:rsidR="008E410F">
          <w:rPr>
            <w:noProof/>
            <w:webHidden/>
          </w:rPr>
          <w:fldChar w:fldCharType="begin"/>
        </w:r>
        <w:r w:rsidR="00221D24">
          <w:rPr>
            <w:noProof/>
            <w:webHidden/>
          </w:rPr>
          <w:instrText xml:space="preserve"> PAGEREF _Toc275292834 \h </w:instrText>
        </w:r>
        <w:r w:rsidR="008E410F">
          <w:rPr>
            <w:noProof/>
            <w:webHidden/>
          </w:rPr>
        </w:r>
        <w:r w:rsidR="008E410F">
          <w:rPr>
            <w:noProof/>
            <w:webHidden/>
          </w:rPr>
          <w:fldChar w:fldCharType="separate"/>
        </w:r>
        <w:r w:rsidR="00221D24">
          <w:rPr>
            <w:noProof/>
            <w:webHidden/>
          </w:rPr>
          <w:t>106</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5" w:history="1">
        <w:r w:rsidR="00221D24" w:rsidRPr="003B7483">
          <w:rPr>
            <w:rStyle w:val="a6"/>
            <w:rFonts w:hint="eastAsia"/>
            <w:noProof/>
          </w:rPr>
          <w:t>流程图</w:t>
        </w:r>
        <w:r w:rsidR="00221D24" w:rsidRPr="003B7483">
          <w:rPr>
            <w:rStyle w:val="a6"/>
            <w:noProof/>
          </w:rPr>
          <w:t xml:space="preserve"> 23 </w:t>
        </w:r>
        <w:r w:rsidR="00221D24" w:rsidRPr="003B7483">
          <w:rPr>
            <w:rStyle w:val="a6"/>
            <w:rFonts w:hint="eastAsia"/>
            <w:noProof/>
          </w:rPr>
          <w:t>呈批收文</w:t>
        </w:r>
        <w:r w:rsidR="00221D24">
          <w:rPr>
            <w:noProof/>
            <w:webHidden/>
          </w:rPr>
          <w:tab/>
        </w:r>
        <w:r w:rsidR="008E410F">
          <w:rPr>
            <w:noProof/>
            <w:webHidden/>
          </w:rPr>
          <w:fldChar w:fldCharType="begin"/>
        </w:r>
        <w:r w:rsidR="00221D24">
          <w:rPr>
            <w:noProof/>
            <w:webHidden/>
          </w:rPr>
          <w:instrText xml:space="preserve"> PAGEREF _Toc275292835 \h </w:instrText>
        </w:r>
        <w:r w:rsidR="008E410F">
          <w:rPr>
            <w:noProof/>
            <w:webHidden/>
          </w:rPr>
        </w:r>
        <w:r w:rsidR="008E410F">
          <w:rPr>
            <w:noProof/>
            <w:webHidden/>
          </w:rPr>
          <w:fldChar w:fldCharType="separate"/>
        </w:r>
        <w:r w:rsidR="00221D24">
          <w:rPr>
            <w:noProof/>
            <w:webHidden/>
          </w:rPr>
          <w:t>107</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6" w:history="1">
        <w:r w:rsidR="00221D24" w:rsidRPr="003B7483">
          <w:rPr>
            <w:rStyle w:val="a6"/>
            <w:rFonts w:hint="eastAsia"/>
            <w:noProof/>
          </w:rPr>
          <w:t>流程图</w:t>
        </w:r>
        <w:r w:rsidR="00221D24" w:rsidRPr="003B7483">
          <w:rPr>
            <w:rStyle w:val="a6"/>
            <w:noProof/>
          </w:rPr>
          <w:t xml:space="preserve"> 24 </w:t>
        </w:r>
        <w:r w:rsidR="00221D24" w:rsidRPr="003B7483">
          <w:rPr>
            <w:rStyle w:val="a6"/>
            <w:rFonts w:hint="eastAsia"/>
            <w:noProof/>
          </w:rPr>
          <w:t>录入铝镁信息</w:t>
        </w:r>
        <w:r w:rsidR="00221D24">
          <w:rPr>
            <w:noProof/>
            <w:webHidden/>
          </w:rPr>
          <w:tab/>
        </w:r>
        <w:r w:rsidR="008E410F">
          <w:rPr>
            <w:noProof/>
            <w:webHidden/>
          </w:rPr>
          <w:fldChar w:fldCharType="begin"/>
        </w:r>
        <w:r w:rsidR="00221D24">
          <w:rPr>
            <w:noProof/>
            <w:webHidden/>
          </w:rPr>
          <w:instrText xml:space="preserve"> PAGEREF _Toc275292836 \h </w:instrText>
        </w:r>
        <w:r w:rsidR="008E410F">
          <w:rPr>
            <w:noProof/>
            <w:webHidden/>
          </w:rPr>
        </w:r>
        <w:r w:rsidR="008E410F">
          <w:rPr>
            <w:noProof/>
            <w:webHidden/>
          </w:rPr>
          <w:fldChar w:fldCharType="separate"/>
        </w:r>
        <w:r w:rsidR="00221D24">
          <w:rPr>
            <w:noProof/>
            <w:webHidden/>
          </w:rPr>
          <w:t>125</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7" w:history="1">
        <w:r w:rsidR="00221D24" w:rsidRPr="003B7483">
          <w:rPr>
            <w:rStyle w:val="a6"/>
            <w:rFonts w:hint="eastAsia"/>
            <w:noProof/>
          </w:rPr>
          <w:t>流程图</w:t>
        </w:r>
        <w:r w:rsidR="00221D24" w:rsidRPr="003B7483">
          <w:rPr>
            <w:rStyle w:val="a6"/>
            <w:noProof/>
          </w:rPr>
          <w:t xml:space="preserve"> 25 </w:t>
        </w:r>
        <w:r w:rsidR="00221D24" w:rsidRPr="003B7483">
          <w:rPr>
            <w:rStyle w:val="a6"/>
            <w:rFonts w:hint="eastAsia"/>
            <w:noProof/>
          </w:rPr>
          <w:t>修改铝镁信息</w:t>
        </w:r>
        <w:r w:rsidR="00221D24">
          <w:rPr>
            <w:noProof/>
            <w:webHidden/>
          </w:rPr>
          <w:tab/>
        </w:r>
        <w:r w:rsidR="008E410F">
          <w:rPr>
            <w:noProof/>
            <w:webHidden/>
          </w:rPr>
          <w:fldChar w:fldCharType="begin"/>
        </w:r>
        <w:r w:rsidR="00221D24">
          <w:rPr>
            <w:noProof/>
            <w:webHidden/>
          </w:rPr>
          <w:instrText xml:space="preserve"> PAGEREF _Toc275292837 \h </w:instrText>
        </w:r>
        <w:r w:rsidR="008E410F">
          <w:rPr>
            <w:noProof/>
            <w:webHidden/>
          </w:rPr>
        </w:r>
        <w:r w:rsidR="008E410F">
          <w:rPr>
            <w:noProof/>
            <w:webHidden/>
          </w:rPr>
          <w:fldChar w:fldCharType="separate"/>
        </w:r>
        <w:r w:rsidR="00221D24">
          <w:rPr>
            <w:noProof/>
            <w:webHidden/>
          </w:rPr>
          <w:t>126</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8" w:history="1">
        <w:r w:rsidR="00221D24" w:rsidRPr="003B7483">
          <w:rPr>
            <w:rStyle w:val="a6"/>
            <w:rFonts w:hint="eastAsia"/>
            <w:noProof/>
          </w:rPr>
          <w:t>流程图</w:t>
        </w:r>
        <w:r w:rsidR="00221D24" w:rsidRPr="003B7483">
          <w:rPr>
            <w:rStyle w:val="a6"/>
            <w:noProof/>
          </w:rPr>
          <w:t xml:space="preserve"> 26 </w:t>
        </w:r>
        <w:r w:rsidR="00221D24" w:rsidRPr="003B7483">
          <w:rPr>
            <w:rStyle w:val="a6"/>
            <w:rFonts w:hint="eastAsia"/>
            <w:noProof/>
          </w:rPr>
          <w:t>删除铝镁信息</w:t>
        </w:r>
        <w:r w:rsidR="00221D24">
          <w:rPr>
            <w:noProof/>
            <w:webHidden/>
          </w:rPr>
          <w:tab/>
        </w:r>
        <w:r w:rsidR="008E410F">
          <w:rPr>
            <w:noProof/>
            <w:webHidden/>
          </w:rPr>
          <w:fldChar w:fldCharType="begin"/>
        </w:r>
        <w:r w:rsidR="00221D24">
          <w:rPr>
            <w:noProof/>
            <w:webHidden/>
          </w:rPr>
          <w:instrText xml:space="preserve"> PAGEREF _Toc275292838 \h </w:instrText>
        </w:r>
        <w:r w:rsidR="008E410F">
          <w:rPr>
            <w:noProof/>
            <w:webHidden/>
          </w:rPr>
        </w:r>
        <w:r w:rsidR="008E410F">
          <w:rPr>
            <w:noProof/>
            <w:webHidden/>
          </w:rPr>
          <w:fldChar w:fldCharType="separate"/>
        </w:r>
        <w:r w:rsidR="00221D24">
          <w:rPr>
            <w:noProof/>
            <w:webHidden/>
          </w:rPr>
          <w:t>127</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39" w:history="1">
        <w:r w:rsidR="00221D24" w:rsidRPr="003B7483">
          <w:rPr>
            <w:rStyle w:val="a6"/>
            <w:rFonts w:hint="eastAsia"/>
            <w:noProof/>
          </w:rPr>
          <w:t>流程图</w:t>
        </w:r>
        <w:r w:rsidR="00221D24" w:rsidRPr="003B7483">
          <w:rPr>
            <w:rStyle w:val="a6"/>
            <w:noProof/>
          </w:rPr>
          <w:t xml:space="preserve"> 27 </w:t>
        </w:r>
        <w:r w:rsidR="00221D24" w:rsidRPr="003B7483">
          <w:rPr>
            <w:rStyle w:val="a6"/>
            <w:rFonts w:hint="eastAsia"/>
            <w:noProof/>
          </w:rPr>
          <w:t>登记资产</w:t>
        </w:r>
        <w:r w:rsidR="00221D24">
          <w:rPr>
            <w:noProof/>
            <w:webHidden/>
          </w:rPr>
          <w:tab/>
        </w:r>
        <w:r w:rsidR="008E410F">
          <w:rPr>
            <w:noProof/>
            <w:webHidden/>
          </w:rPr>
          <w:fldChar w:fldCharType="begin"/>
        </w:r>
        <w:r w:rsidR="00221D24">
          <w:rPr>
            <w:noProof/>
            <w:webHidden/>
          </w:rPr>
          <w:instrText xml:space="preserve"> PAGEREF _Toc275292839 \h </w:instrText>
        </w:r>
        <w:r w:rsidR="008E410F">
          <w:rPr>
            <w:noProof/>
            <w:webHidden/>
          </w:rPr>
        </w:r>
        <w:r w:rsidR="008E410F">
          <w:rPr>
            <w:noProof/>
            <w:webHidden/>
          </w:rPr>
          <w:fldChar w:fldCharType="separate"/>
        </w:r>
        <w:r w:rsidR="00221D24">
          <w:rPr>
            <w:noProof/>
            <w:webHidden/>
          </w:rPr>
          <w:t>130</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40" w:history="1">
        <w:r w:rsidR="00221D24" w:rsidRPr="003B7483">
          <w:rPr>
            <w:rStyle w:val="a6"/>
            <w:rFonts w:hint="eastAsia"/>
            <w:noProof/>
          </w:rPr>
          <w:t>流程图</w:t>
        </w:r>
        <w:r w:rsidR="00221D24" w:rsidRPr="003B7483">
          <w:rPr>
            <w:rStyle w:val="a6"/>
            <w:noProof/>
          </w:rPr>
          <w:t xml:space="preserve"> 28 </w:t>
        </w:r>
        <w:r w:rsidR="00221D24" w:rsidRPr="003B7483">
          <w:rPr>
            <w:rStyle w:val="a6"/>
            <w:rFonts w:hint="eastAsia"/>
            <w:noProof/>
          </w:rPr>
          <w:t>申请领用</w:t>
        </w:r>
        <w:r w:rsidR="00221D24">
          <w:rPr>
            <w:noProof/>
            <w:webHidden/>
          </w:rPr>
          <w:tab/>
        </w:r>
        <w:r w:rsidR="008E410F">
          <w:rPr>
            <w:noProof/>
            <w:webHidden/>
          </w:rPr>
          <w:fldChar w:fldCharType="begin"/>
        </w:r>
        <w:r w:rsidR="00221D24">
          <w:rPr>
            <w:noProof/>
            <w:webHidden/>
          </w:rPr>
          <w:instrText xml:space="preserve"> PAGEREF _Toc275292840 \h </w:instrText>
        </w:r>
        <w:r w:rsidR="008E410F">
          <w:rPr>
            <w:noProof/>
            <w:webHidden/>
          </w:rPr>
        </w:r>
        <w:r w:rsidR="008E410F">
          <w:rPr>
            <w:noProof/>
            <w:webHidden/>
          </w:rPr>
          <w:fldChar w:fldCharType="separate"/>
        </w:r>
        <w:r w:rsidR="00221D24">
          <w:rPr>
            <w:noProof/>
            <w:webHidden/>
          </w:rPr>
          <w:t>132</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41" w:history="1">
        <w:r w:rsidR="00221D24" w:rsidRPr="003B7483">
          <w:rPr>
            <w:rStyle w:val="a6"/>
            <w:rFonts w:hint="eastAsia"/>
            <w:noProof/>
          </w:rPr>
          <w:t>流程图</w:t>
        </w:r>
        <w:r w:rsidR="00221D24" w:rsidRPr="003B7483">
          <w:rPr>
            <w:rStyle w:val="a6"/>
            <w:noProof/>
          </w:rPr>
          <w:t xml:space="preserve"> 29 </w:t>
        </w:r>
        <w:r w:rsidR="00221D24" w:rsidRPr="003B7483">
          <w:rPr>
            <w:rStyle w:val="a6"/>
            <w:rFonts w:hint="eastAsia"/>
            <w:noProof/>
          </w:rPr>
          <w:t>登记领用</w:t>
        </w:r>
        <w:r w:rsidR="00221D24">
          <w:rPr>
            <w:noProof/>
            <w:webHidden/>
          </w:rPr>
          <w:tab/>
        </w:r>
        <w:r w:rsidR="008E410F">
          <w:rPr>
            <w:noProof/>
            <w:webHidden/>
          </w:rPr>
          <w:fldChar w:fldCharType="begin"/>
        </w:r>
        <w:r w:rsidR="00221D24">
          <w:rPr>
            <w:noProof/>
            <w:webHidden/>
          </w:rPr>
          <w:instrText xml:space="preserve"> PAGEREF _Toc275292841 \h </w:instrText>
        </w:r>
        <w:r w:rsidR="008E410F">
          <w:rPr>
            <w:noProof/>
            <w:webHidden/>
          </w:rPr>
        </w:r>
        <w:r w:rsidR="008E410F">
          <w:rPr>
            <w:noProof/>
            <w:webHidden/>
          </w:rPr>
          <w:fldChar w:fldCharType="separate"/>
        </w:r>
        <w:r w:rsidR="00221D24">
          <w:rPr>
            <w:noProof/>
            <w:webHidden/>
          </w:rPr>
          <w:t>133</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42" w:history="1">
        <w:r w:rsidR="00221D24" w:rsidRPr="003B7483">
          <w:rPr>
            <w:rStyle w:val="a6"/>
            <w:rFonts w:hint="eastAsia"/>
            <w:noProof/>
          </w:rPr>
          <w:t>流程图</w:t>
        </w:r>
        <w:r w:rsidR="00221D24" w:rsidRPr="003B7483">
          <w:rPr>
            <w:rStyle w:val="a6"/>
            <w:noProof/>
          </w:rPr>
          <w:t xml:space="preserve"> 30 </w:t>
        </w:r>
        <w:r w:rsidR="00221D24" w:rsidRPr="003B7483">
          <w:rPr>
            <w:rStyle w:val="a6"/>
            <w:rFonts w:hint="eastAsia"/>
            <w:noProof/>
          </w:rPr>
          <w:t>登记返还</w:t>
        </w:r>
        <w:r w:rsidR="00221D24">
          <w:rPr>
            <w:noProof/>
            <w:webHidden/>
          </w:rPr>
          <w:tab/>
        </w:r>
        <w:r w:rsidR="008E410F">
          <w:rPr>
            <w:noProof/>
            <w:webHidden/>
          </w:rPr>
          <w:fldChar w:fldCharType="begin"/>
        </w:r>
        <w:r w:rsidR="00221D24">
          <w:rPr>
            <w:noProof/>
            <w:webHidden/>
          </w:rPr>
          <w:instrText xml:space="preserve"> PAGEREF _Toc275292842 \h </w:instrText>
        </w:r>
        <w:r w:rsidR="008E410F">
          <w:rPr>
            <w:noProof/>
            <w:webHidden/>
          </w:rPr>
        </w:r>
        <w:r w:rsidR="008E410F">
          <w:rPr>
            <w:noProof/>
            <w:webHidden/>
          </w:rPr>
          <w:fldChar w:fldCharType="separate"/>
        </w:r>
        <w:r w:rsidR="00221D24">
          <w:rPr>
            <w:noProof/>
            <w:webHidden/>
          </w:rPr>
          <w:t>134</w:t>
        </w:r>
        <w:r w:rsidR="008E410F">
          <w:rPr>
            <w:noProof/>
            <w:webHidden/>
          </w:rPr>
          <w:fldChar w:fldCharType="end"/>
        </w:r>
      </w:hyperlink>
    </w:p>
    <w:p w:rsidR="00221D24" w:rsidRDefault="00837730" w:rsidP="00221D24">
      <w:pPr>
        <w:pStyle w:val="af3"/>
        <w:tabs>
          <w:tab w:val="right" w:leader="dot" w:pos="8494"/>
        </w:tabs>
        <w:spacing w:before="120"/>
        <w:ind w:left="960" w:hanging="480"/>
        <w:rPr>
          <w:rFonts w:asciiTheme="minorHAnsi" w:eastAsiaTheme="minorEastAsia" w:hAnsiTheme="minorHAnsi" w:cstheme="minorBidi"/>
          <w:noProof/>
          <w:sz w:val="21"/>
          <w:szCs w:val="22"/>
        </w:rPr>
      </w:pPr>
      <w:hyperlink w:anchor="_Toc275292843" w:history="1">
        <w:r w:rsidR="00221D24" w:rsidRPr="003B7483">
          <w:rPr>
            <w:rStyle w:val="a6"/>
            <w:rFonts w:hint="eastAsia"/>
            <w:noProof/>
          </w:rPr>
          <w:t>流程图</w:t>
        </w:r>
        <w:r w:rsidR="00221D24" w:rsidRPr="003B7483">
          <w:rPr>
            <w:rStyle w:val="a6"/>
            <w:noProof/>
          </w:rPr>
          <w:t xml:space="preserve"> 31 </w:t>
        </w:r>
        <w:r w:rsidR="00221D24" w:rsidRPr="003B7483">
          <w:rPr>
            <w:rStyle w:val="a6"/>
            <w:rFonts w:hint="eastAsia"/>
            <w:noProof/>
          </w:rPr>
          <w:t>登记入住</w:t>
        </w:r>
        <w:r w:rsidR="00221D24">
          <w:rPr>
            <w:noProof/>
            <w:webHidden/>
          </w:rPr>
          <w:tab/>
        </w:r>
        <w:r w:rsidR="008E410F">
          <w:rPr>
            <w:noProof/>
            <w:webHidden/>
          </w:rPr>
          <w:fldChar w:fldCharType="begin"/>
        </w:r>
        <w:r w:rsidR="00221D24">
          <w:rPr>
            <w:noProof/>
            <w:webHidden/>
          </w:rPr>
          <w:instrText xml:space="preserve"> PAGEREF _Toc275292843 \h </w:instrText>
        </w:r>
        <w:r w:rsidR="008E410F">
          <w:rPr>
            <w:noProof/>
            <w:webHidden/>
          </w:rPr>
        </w:r>
        <w:r w:rsidR="008E410F">
          <w:rPr>
            <w:noProof/>
            <w:webHidden/>
          </w:rPr>
          <w:fldChar w:fldCharType="separate"/>
        </w:r>
        <w:r w:rsidR="00221D24">
          <w:rPr>
            <w:noProof/>
            <w:webHidden/>
          </w:rPr>
          <w:t>136</w:t>
        </w:r>
        <w:r w:rsidR="008E410F">
          <w:rPr>
            <w:noProof/>
            <w:webHidden/>
          </w:rPr>
          <w:fldChar w:fldCharType="end"/>
        </w:r>
      </w:hyperlink>
    </w:p>
    <w:p w:rsidR="008A1F5D" w:rsidRDefault="008E410F">
      <w:pPr>
        <w:widowControl/>
        <w:spacing w:beforeLines="0" w:line="240" w:lineRule="auto"/>
        <w:jc w:val="left"/>
        <w:rPr>
          <w:rFonts w:ascii="Arial" w:hAnsi="Arial" w:cs="Arial"/>
          <w:b/>
          <w:bCs/>
          <w:kern w:val="0"/>
          <w:sz w:val="32"/>
          <w:szCs w:val="32"/>
        </w:rPr>
      </w:pPr>
      <w:r>
        <w:rPr>
          <w:rFonts w:ascii="Arial" w:hAnsi="Arial" w:cs="Arial"/>
          <w:b/>
          <w:bCs/>
          <w:kern w:val="0"/>
          <w:sz w:val="32"/>
          <w:szCs w:val="32"/>
        </w:rPr>
        <w:fldChar w:fldCharType="end"/>
      </w:r>
    </w:p>
    <w:p w:rsidR="008A1F5D" w:rsidRDefault="008A1F5D">
      <w:pPr>
        <w:widowControl/>
        <w:spacing w:beforeLines="0" w:line="240" w:lineRule="auto"/>
        <w:jc w:val="left"/>
        <w:rPr>
          <w:rFonts w:ascii="Arial" w:hAnsi="Arial" w:cs="Arial"/>
          <w:b/>
          <w:bCs/>
          <w:kern w:val="0"/>
          <w:sz w:val="32"/>
          <w:szCs w:val="32"/>
        </w:rPr>
      </w:pPr>
      <w:r>
        <w:rPr>
          <w:rFonts w:ascii="Arial" w:hAnsi="Arial" w:cs="Arial"/>
          <w:b/>
          <w:bCs/>
          <w:kern w:val="0"/>
          <w:sz w:val="32"/>
          <w:szCs w:val="32"/>
        </w:rPr>
        <w:br w:type="page"/>
      </w:r>
    </w:p>
    <w:p w:rsidR="00F3613B" w:rsidRPr="0041295E" w:rsidRDefault="00F3613B" w:rsidP="00396D90">
      <w:pPr>
        <w:widowControl/>
        <w:spacing w:beforeLines="0" w:line="240" w:lineRule="auto"/>
        <w:jc w:val="center"/>
        <w:rPr>
          <w:rFonts w:ascii="Arial" w:hAnsi="Arial" w:cs="Arial"/>
          <w:b/>
          <w:bCs/>
          <w:kern w:val="0"/>
          <w:sz w:val="32"/>
          <w:szCs w:val="32"/>
        </w:rPr>
      </w:pPr>
    </w:p>
    <w:p w:rsidR="00457263" w:rsidRPr="00EE3F9D" w:rsidRDefault="00457263" w:rsidP="00237BF8">
      <w:pPr>
        <w:pStyle w:val="1"/>
        <w:spacing w:before="120" w:after="120"/>
      </w:pPr>
      <w:bookmarkStart w:id="1" w:name="_Toc235949318"/>
      <w:bookmarkStart w:id="2" w:name="_Toc262463662"/>
      <w:bookmarkStart w:id="3" w:name="_Toc432599288"/>
      <w:r w:rsidRPr="00EE3F9D">
        <w:rPr>
          <w:rFonts w:hint="eastAsia"/>
        </w:rPr>
        <w:t>简介</w:t>
      </w:r>
      <w:bookmarkEnd w:id="1"/>
      <w:bookmarkEnd w:id="2"/>
      <w:bookmarkEnd w:id="3"/>
    </w:p>
    <w:p w:rsidR="00457263" w:rsidRPr="00EE3F9D" w:rsidRDefault="00457263" w:rsidP="00237BF8">
      <w:pPr>
        <w:pStyle w:val="2"/>
        <w:spacing w:before="120" w:after="120"/>
      </w:pPr>
      <w:bookmarkStart w:id="4" w:name="_Toc235949319"/>
      <w:bookmarkStart w:id="5" w:name="_Toc262463663"/>
      <w:bookmarkStart w:id="6" w:name="_Toc432599289"/>
      <w:r w:rsidRPr="00EE3F9D">
        <w:rPr>
          <w:rFonts w:hint="eastAsia"/>
        </w:rPr>
        <w:t>目的</w:t>
      </w:r>
      <w:bookmarkEnd w:id="4"/>
      <w:bookmarkEnd w:id="5"/>
      <w:bookmarkEnd w:id="6"/>
    </w:p>
    <w:p w:rsidR="00F35E0F" w:rsidRDefault="00457263" w:rsidP="00EB7B56">
      <w:pPr>
        <w:spacing w:before="120"/>
        <w:ind w:firstLine="425"/>
        <w:rPr>
          <w:rFonts w:ascii="宋体" w:hAnsi="宋体"/>
          <w:szCs w:val="24"/>
        </w:rPr>
      </w:pPr>
      <w:r w:rsidRPr="00364AFF">
        <w:rPr>
          <w:rFonts w:ascii="宋体" w:hAnsi="宋体" w:hint="eastAsia"/>
          <w:szCs w:val="24"/>
        </w:rPr>
        <w:t>本文档描述</w:t>
      </w:r>
      <w:r w:rsidR="00245EE8">
        <w:rPr>
          <w:rFonts w:ascii="宋体" w:hAnsi="宋体" w:hint="eastAsia"/>
          <w:szCs w:val="24"/>
        </w:rPr>
        <w:t>贵阳铝美设计研究院办公自动化系统</w:t>
      </w:r>
      <w:r w:rsidRPr="00364AFF">
        <w:rPr>
          <w:rFonts w:ascii="宋体" w:hAnsi="宋体" w:hint="eastAsia"/>
          <w:szCs w:val="24"/>
        </w:rPr>
        <w:t>在</w:t>
      </w:r>
      <w:r w:rsidR="003B567D" w:rsidRPr="00364AFF">
        <w:rPr>
          <w:rFonts w:ascii="宋体" w:hAnsi="宋体" w:hint="eastAsia"/>
          <w:szCs w:val="24"/>
        </w:rPr>
        <w:t>流程</w:t>
      </w:r>
      <w:r w:rsidR="00B72C24" w:rsidRPr="00364AFF">
        <w:rPr>
          <w:rFonts w:ascii="宋体" w:hAnsi="宋体" w:hint="eastAsia"/>
          <w:szCs w:val="24"/>
        </w:rPr>
        <w:t>模型管理</w:t>
      </w:r>
      <w:r w:rsidRPr="00364AFF">
        <w:rPr>
          <w:rFonts w:ascii="宋体" w:hAnsi="宋体" w:hint="eastAsia"/>
          <w:szCs w:val="24"/>
        </w:rPr>
        <w:t>的功能需求，文档为下一步的构架设计、测试和开发工作提供指导。</w:t>
      </w:r>
    </w:p>
    <w:p w:rsidR="00457263" w:rsidRPr="004D76AC" w:rsidRDefault="00457263" w:rsidP="00237BF8">
      <w:pPr>
        <w:pStyle w:val="2"/>
        <w:spacing w:before="120" w:after="120"/>
      </w:pPr>
      <w:bookmarkStart w:id="7" w:name="_Toc235949320"/>
      <w:bookmarkStart w:id="8" w:name="_Toc262463664"/>
      <w:bookmarkStart w:id="9" w:name="_Toc432599290"/>
      <w:r w:rsidRPr="004D76AC">
        <w:rPr>
          <w:rFonts w:hint="eastAsia"/>
        </w:rPr>
        <w:t>范围</w:t>
      </w:r>
      <w:bookmarkEnd w:id="7"/>
      <w:bookmarkEnd w:id="8"/>
      <w:bookmarkEnd w:id="9"/>
    </w:p>
    <w:p w:rsidR="00457263" w:rsidRPr="00364AFF" w:rsidRDefault="00457263" w:rsidP="00EB7B56">
      <w:pPr>
        <w:spacing w:before="120"/>
        <w:ind w:firstLine="425"/>
        <w:rPr>
          <w:rFonts w:ascii="宋体" w:hAnsi="宋体"/>
          <w:szCs w:val="24"/>
        </w:rPr>
      </w:pPr>
      <w:r w:rsidRPr="00364AFF">
        <w:rPr>
          <w:rFonts w:ascii="宋体" w:hAnsi="宋体" w:hint="eastAsia"/>
          <w:szCs w:val="24"/>
        </w:rPr>
        <w:t>本文档描述</w:t>
      </w:r>
      <w:r w:rsidR="00933720">
        <w:rPr>
          <w:rFonts w:ascii="宋体" w:hAnsi="宋体" w:hint="eastAsia"/>
          <w:szCs w:val="24"/>
        </w:rPr>
        <w:t>贵阳铝镁设计研究院办公自动化系统</w:t>
      </w:r>
      <w:r w:rsidRPr="00364AFF">
        <w:rPr>
          <w:rFonts w:ascii="宋体" w:hAnsi="宋体" w:hint="eastAsia"/>
          <w:szCs w:val="24"/>
        </w:rPr>
        <w:t>的需求。</w:t>
      </w:r>
    </w:p>
    <w:p w:rsidR="00457263" w:rsidRPr="00364AFF" w:rsidRDefault="00457263" w:rsidP="00EB7B56">
      <w:pPr>
        <w:spacing w:before="120" w:line="240" w:lineRule="auto"/>
        <w:ind w:firstLine="425"/>
        <w:rPr>
          <w:rFonts w:ascii="宋体" w:hAnsi="宋体"/>
          <w:szCs w:val="24"/>
        </w:rPr>
      </w:pPr>
      <w:r w:rsidRPr="00364AFF">
        <w:rPr>
          <w:rFonts w:ascii="宋体" w:hAnsi="宋体" w:hint="eastAsia"/>
          <w:szCs w:val="24"/>
        </w:rPr>
        <w:t>本文档的预期读者为：</w:t>
      </w:r>
    </w:p>
    <w:p w:rsidR="00933720" w:rsidRDefault="00933720" w:rsidP="00EB7B56">
      <w:pPr>
        <w:numPr>
          <w:ilvl w:val="0"/>
          <w:numId w:val="3"/>
        </w:numPr>
        <w:spacing w:before="120" w:line="240" w:lineRule="auto"/>
        <w:rPr>
          <w:rFonts w:ascii="宋体" w:hAnsi="宋体"/>
          <w:szCs w:val="24"/>
        </w:rPr>
      </w:pPr>
      <w:r>
        <w:rPr>
          <w:rFonts w:ascii="宋体" w:hAnsi="宋体" w:hint="eastAsia"/>
          <w:szCs w:val="24"/>
        </w:rPr>
        <w:t>贵阳铝镁设计研究院相关负责人；</w:t>
      </w:r>
    </w:p>
    <w:p w:rsidR="00457263" w:rsidRPr="00364AFF" w:rsidRDefault="0078755D" w:rsidP="00EB7B56">
      <w:pPr>
        <w:numPr>
          <w:ilvl w:val="0"/>
          <w:numId w:val="3"/>
        </w:numPr>
        <w:spacing w:before="120" w:line="240" w:lineRule="auto"/>
        <w:rPr>
          <w:rFonts w:ascii="宋体" w:hAnsi="宋体"/>
          <w:szCs w:val="24"/>
        </w:rPr>
      </w:pPr>
      <w:fldSimple w:instr=" DOCPROPERTY  Company  \* MERGEFORMAT ">
        <w:r w:rsidR="00221D24" w:rsidRPr="00221D24">
          <w:rPr>
            <w:rFonts w:ascii="宋体" w:hAnsi="宋体" w:hint="eastAsia"/>
            <w:szCs w:val="24"/>
          </w:rPr>
          <w:t>北京中科辅龙计算机技术股份有限公司</w:t>
        </w:r>
      </w:fldSimple>
      <w:r w:rsidR="00457263" w:rsidRPr="00364AFF">
        <w:rPr>
          <w:rFonts w:ascii="宋体" w:hAnsi="宋体" w:hint="eastAsia"/>
          <w:szCs w:val="24"/>
        </w:rPr>
        <w:t>相关负责人；</w:t>
      </w:r>
    </w:p>
    <w:p w:rsidR="00933720" w:rsidRPr="00933720" w:rsidRDefault="0078755D" w:rsidP="00EB7B56">
      <w:pPr>
        <w:numPr>
          <w:ilvl w:val="0"/>
          <w:numId w:val="3"/>
        </w:numPr>
        <w:spacing w:before="120" w:line="240" w:lineRule="auto"/>
        <w:rPr>
          <w:rFonts w:ascii="宋体" w:hAnsi="宋体"/>
          <w:szCs w:val="24"/>
        </w:rPr>
      </w:pPr>
      <w:fldSimple w:instr=" DOCPROPERTY  Company  \* MERGEFORMAT ">
        <w:r w:rsidR="00221D24" w:rsidRPr="00221D24">
          <w:rPr>
            <w:rFonts w:ascii="宋体" w:hAnsi="宋体" w:hint="eastAsia"/>
            <w:szCs w:val="24"/>
          </w:rPr>
          <w:t>北京中科辅龙计算机技术股份有限公司</w:t>
        </w:r>
      </w:fldSimple>
      <w:r w:rsidR="00457263" w:rsidRPr="00364AFF">
        <w:rPr>
          <w:rFonts w:ascii="宋体" w:hAnsi="宋体" w:hint="eastAsia"/>
          <w:szCs w:val="24"/>
        </w:rPr>
        <w:t>系统开发人员。</w:t>
      </w:r>
    </w:p>
    <w:p w:rsidR="00457263" w:rsidRDefault="00457263" w:rsidP="00237BF8">
      <w:pPr>
        <w:pStyle w:val="2"/>
        <w:spacing w:before="120" w:after="120"/>
      </w:pPr>
      <w:bookmarkStart w:id="10" w:name="_Toc173046380"/>
      <w:bookmarkStart w:id="11" w:name="_Toc235949321"/>
      <w:bookmarkStart w:id="12" w:name="_Toc262463665"/>
      <w:bookmarkStart w:id="13" w:name="_Toc432599291"/>
      <w:r w:rsidRPr="004D76AC">
        <w:rPr>
          <w:rFonts w:hint="eastAsia"/>
        </w:rPr>
        <w:t>定义</w:t>
      </w:r>
      <w:bookmarkEnd w:id="10"/>
      <w:bookmarkEnd w:id="11"/>
      <w:bookmarkEnd w:id="12"/>
      <w:r w:rsidR="00EE3F9D">
        <w:rPr>
          <w:rFonts w:hint="eastAsia"/>
        </w:rPr>
        <w:t>和缩略语</w:t>
      </w:r>
      <w:bookmarkEnd w:id="13"/>
    </w:p>
    <w:p w:rsidR="00EE3F9D" w:rsidRDefault="00EE3F9D" w:rsidP="00750336">
      <w:pPr>
        <w:numPr>
          <w:ilvl w:val="0"/>
          <w:numId w:val="4"/>
        </w:numPr>
        <w:spacing w:before="120"/>
        <w:ind w:left="993" w:hanging="502"/>
      </w:pPr>
      <w:r>
        <w:rPr>
          <w:rFonts w:hint="eastAsia"/>
        </w:rPr>
        <w:t>若无特殊说明，本文中的“设计院”、“本院”特指“贵阳铝镁设计研究院”，简称“贵阳铝镁”，英文简称“</w:t>
      </w:r>
      <w:r>
        <w:rPr>
          <w:rFonts w:hint="eastAsia"/>
        </w:rPr>
        <w:t>GAMI</w:t>
      </w:r>
      <w:r>
        <w:rPr>
          <w:rFonts w:hint="eastAsia"/>
        </w:rPr>
        <w:t>”，即</w:t>
      </w:r>
      <w:r w:rsidRPr="00EE3F9D">
        <w:t>Guiyang Aluminium Magnesium Design &amp; Research Institute</w:t>
      </w:r>
      <w:r>
        <w:rPr>
          <w:rFonts w:hint="eastAsia"/>
        </w:rPr>
        <w:t>。</w:t>
      </w:r>
    </w:p>
    <w:p w:rsidR="00EE3F9D" w:rsidRPr="00EE3F9D" w:rsidRDefault="00EE3F9D" w:rsidP="00750336">
      <w:pPr>
        <w:numPr>
          <w:ilvl w:val="0"/>
          <w:numId w:val="4"/>
        </w:numPr>
        <w:spacing w:before="120"/>
        <w:ind w:left="993" w:hanging="502"/>
      </w:pPr>
      <w:r>
        <w:rPr>
          <w:rFonts w:hint="eastAsia"/>
        </w:rPr>
        <w:t>若无特殊说明，本文中的“中科辅龙”指“</w:t>
      </w:r>
      <w:fldSimple w:instr=" DOCPROPERTY  Company  \* MERGEFORMAT ">
        <w:r w:rsidR="00221D24" w:rsidRPr="00221D24">
          <w:rPr>
            <w:rFonts w:ascii="宋体" w:hAnsi="宋体" w:hint="eastAsia"/>
            <w:szCs w:val="24"/>
          </w:rPr>
          <w:t>北京中科辅龙计算机技术股份有限公司</w:t>
        </w:r>
      </w:fldSimple>
      <w:r>
        <w:rPr>
          <w:rFonts w:hint="eastAsia"/>
        </w:rPr>
        <w:t>”。</w:t>
      </w:r>
    </w:p>
    <w:p w:rsidR="00330A9F" w:rsidRPr="00330A9F" w:rsidRDefault="00330A9F" w:rsidP="00EB7B56">
      <w:pPr>
        <w:spacing w:before="120"/>
      </w:pPr>
    </w:p>
    <w:p w:rsidR="00457263" w:rsidRPr="004D76AC" w:rsidRDefault="00457263" w:rsidP="00237BF8">
      <w:pPr>
        <w:pStyle w:val="2"/>
        <w:spacing w:before="120" w:after="120"/>
      </w:pPr>
      <w:bookmarkStart w:id="14" w:name="_Toc173046381"/>
      <w:bookmarkStart w:id="15" w:name="_Toc235949322"/>
      <w:bookmarkStart w:id="16" w:name="_Toc262463666"/>
      <w:bookmarkStart w:id="17" w:name="_Toc432599292"/>
      <w:r w:rsidRPr="004D76AC">
        <w:rPr>
          <w:rFonts w:hint="eastAsia"/>
        </w:rPr>
        <w:t>参考资料</w:t>
      </w:r>
      <w:bookmarkEnd w:id="14"/>
      <w:bookmarkEnd w:id="15"/>
      <w:bookmarkEnd w:id="16"/>
      <w:bookmarkEnd w:id="17"/>
    </w:p>
    <w:p w:rsidR="00457263" w:rsidRPr="00EE3F9D" w:rsidRDefault="004F0310" w:rsidP="00750336">
      <w:pPr>
        <w:numPr>
          <w:ilvl w:val="0"/>
          <w:numId w:val="5"/>
        </w:numPr>
        <w:spacing w:before="120"/>
        <w:ind w:left="993" w:hanging="502"/>
      </w:pPr>
      <w:r>
        <w:rPr>
          <w:rFonts w:hint="eastAsia"/>
        </w:rPr>
        <w:t>FLTR-RP-</w:t>
      </w:r>
      <w:r w:rsidR="00330A9F" w:rsidRPr="00EE3F9D">
        <w:rPr>
          <w:rFonts w:hint="eastAsia"/>
        </w:rPr>
        <w:t>贵阳铝镁设计研究院办公自动化系统技术方案</w:t>
      </w:r>
      <w:r w:rsidR="00457263" w:rsidRPr="00EE3F9D">
        <w:rPr>
          <w:rFonts w:hint="eastAsia"/>
        </w:rPr>
        <w:t>，</w:t>
      </w:r>
      <w:r w:rsidR="00457263" w:rsidRPr="00EE3F9D">
        <w:t>20</w:t>
      </w:r>
      <w:r w:rsidR="00330A9F" w:rsidRPr="00EE3F9D">
        <w:rPr>
          <w:rFonts w:hint="eastAsia"/>
        </w:rPr>
        <w:t>10</w:t>
      </w:r>
      <w:r w:rsidR="00457263" w:rsidRPr="00EE3F9D">
        <w:t>-</w:t>
      </w:r>
      <w:r w:rsidR="00330A9F" w:rsidRPr="00EE3F9D">
        <w:rPr>
          <w:rFonts w:hint="eastAsia"/>
        </w:rPr>
        <w:t>7</w:t>
      </w:r>
      <w:r w:rsidR="00EE3F9D">
        <w:rPr>
          <w:rFonts w:hint="eastAsia"/>
        </w:rPr>
        <w:t>-21</w:t>
      </w:r>
      <w:r w:rsidR="00457263" w:rsidRPr="00EE3F9D">
        <w:rPr>
          <w:rFonts w:hint="eastAsia"/>
        </w:rPr>
        <w:t>，</w:t>
      </w:r>
      <w:fldSimple w:instr=" DOCPROPERTY  Company  \* MERGEFORMAT ">
        <w:r w:rsidR="00221D24">
          <w:rPr>
            <w:rFonts w:hint="eastAsia"/>
          </w:rPr>
          <w:t>北京中科辅龙计算机技术股份有限公司</w:t>
        </w:r>
      </w:fldSimple>
      <w:r w:rsidR="00457263" w:rsidRPr="00EE3F9D">
        <w:rPr>
          <w:rFonts w:hint="eastAsia"/>
        </w:rPr>
        <w:t>。</w:t>
      </w:r>
    </w:p>
    <w:p w:rsidR="004F0310" w:rsidRDefault="00EE3F9D" w:rsidP="00750336">
      <w:pPr>
        <w:numPr>
          <w:ilvl w:val="0"/>
          <w:numId w:val="5"/>
        </w:numPr>
        <w:spacing w:before="120"/>
        <w:ind w:left="993" w:hanging="502"/>
      </w:pPr>
      <w:r w:rsidRPr="00EE3F9D">
        <w:rPr>
          <w:rFonts w:hint="eastAsia"/>
        </w:rPr>
        <w:t>FLCA-DE-2010003</w:t>
      </w:r>
      <w:r w:rsidRPr="00EE3F9D">
        <w:rPr>
          <w:rFonts w:hint="eastAsia"/>
        </w:rPr>
        <w:t>贵阳铝镁</w:t>
      </w:r>
      <w:r>
        <w:rPr>
          <w:rFonts w:hint="eastAsia"/>
        </w:rPr>
        <w:t>设计研究院办公自动化系统技术开发</w:t>
      </w:r>
      <w:r w:rsidRPr="00EE3F9D">
        <w:rPr>
          <w:rFonts w:hint="eastAsia"/>
        </w:rPr>
        <w:t>合同</w:t>
      </w:r>
      <w:r>
        <w:rPr>
          <w:rFonts w:hint="eastAsia"/>
        </w:rPr>
        <w:t>，</w:t>
      </w:r>
      <w:r>
        <w:rPr>
          <w:rFonts w:hint="eastAsia"/>
        </w:rPr>
        <w:t>2010</w:t>
      </w:r>
      <w:r w:rsidR="004F0310">
        <w:rPr>
          <w:rFonts w:hint="eastAsia"/>
        </w:rPr>
        <w:t>-10-1</w:t>
      </w:r>
      <w:r w:rsidR="004F0310">
        <w:rPr>
          <w:rFonts w:hint="eastAsia"/>
        </w:rPr>
        <w:t>，</w:t>
      </w:r>
      <w:fldSimple w:instr=" DOCPROPERTY  Company  \* MERGEFORMAT ">
        <w:r w:rsidR="00221D24">
          <w:rPr>
            <w:rFonts w:hint="eastAsia"/>
          </w:rPr>
          <w:t>北京中科辅龙计算机技术股份有限公司</w:t>
        </w:r>
      </w:fldSimple>
      <w:r w:rsidR="004F0310" w:rsidRPr="00EE3F9D">
        <w:rPr>
          <w:rFonts w:hint="eastAsia"/>
        </w:rPr>
        <w:t>。</w:t>
      </w:r>
    </w:p>
    <w:p w:rsidR="00457263" w:rsidRDefault="004F0310" w:rsidP="00750336">
      <w:pPr>
        <w:numPr>
          <w:ilvl w:val="0"/>
          <w:numId w:val="5"/>
        </w:numPr>
        <w:spacing w:before="120"/>
        <w:ind w:left="993" w:hanging="502"/>
      </w:pPr>
      <w:r>
        <w:rPr>
          <w:rFonts w:hint="eastAsia"/>
        </w:rPr>
        <w:t>FLOC-TR-</w:t>
      </w:r>
      <w:r w:rsidRPr="004F0310">
        <w:rPr>
          <w:rFonts w:hint="eastAsia"/>
        </w:rPr>
        <w:t>贵阳铝镁设计研究院协同办公平台招标文</w:t>
      </w:r>
      <w:r>
        <w:rPr>
          <w:rFonts w:hint="eastAsia"/>
        </w:rPr>
        <w:t>件，</w:t>
      </w:r>
      <w:r>
        <w:rPr>
          <w:rFonts w:hint="eastAsia"/>
        </w:rPr>
        <w:t>2010-5-17</w:t>
      </w:r>
      <w:r>
        <w:rPr>
          <w:rFonts w:hint="eastAsia"/>
        </w:rPr>
        <w:t>，贵阳铝镁设计研究院。</w:t>
      </w:r>
    </w:p>
    <w:p w:rsidR="00C95F2C" w:rsidRPr="00EE3F9D" w:rsidRDefault="00C95F2C" w:rsidP="00750336">
      <w:pPr>
        <w:numPr>
          <w:ilvl w:val="0"/>
          <w:numId w:val="5"/>
        </w:numPr>
        <w:spacing w:before="120"/>
        <w:ind w:left="993" w:hanging="502"/>
      </w:pPr>
      <w:r w:rsidRPr="00C95F2C">
        <w:rPr>
          <w:rFonts w:hint="eastAsia"/>
        </w:rPr>
        <w:t>FLTR-RE-</w:t>
      </w:r>
      <w:r w:rsidRPr="00C95F2C">
        <w:rPr>
          <w:rFonts w:hint="eastAsia"/>
        </w:rPr>
        <w:t>贵阳铝镁设计研究院办公自动化系统</w:t>
      </w:r>
      <w:r w:rsidRPr="00C95F2C">
        <w:rPr>
          <w:rFonts w:hint="eastAsia"/>
        </w:rPr>
        <w:t>-</w:t>
      </w:r>
      <w:r w:rsidRPr="00C95F2C">
        <w:rPr>
          <w:rFonts w:hint="eastAsia"/>
        </w:rPr>
        <w:t>业务需求说明书</w:t>
      </w:r>
      <w:r w:rsidRPr="00C95F2C">
        <w:rPr>
          <w:rFonts w:hint="eastAsia"/>
        </w:rPr>
        <w:t>-V1.</w:t>
      </w:r>
      <w:r w:rsidR="00457E89">
        <w:rPr>
          <w:rFonts w:hint="eastAsia"/>
        </w:rPr>
        <w:t>0.</w:t>
      </w:r>
      <w:r w:rsidRPr="00C95F2C">
        <w:rPr>
          <w:rFonts w:hint="eastAsia"/>
        </w:rPr>
        <w:t>1.docx</w:t>
      </w:r>
      <w:r>
        <w:rPr>
          <w:rFonts w:hint="eastAsia"/>
        </w:rPr>
        <w:t>。</w:t>
      </w:r>
    </w:p>
    <w:p w:rsidR="00457263" w:rsidRPr="004D76AC" w:rsidRDefault="00457263" w:rsidP="00237BF8">
      <w:pPr>
        <w:pStyle w:val="2"/>
        <w:spacing w:before="120" w:after="120"/>
      </w:pPr>
      <w:bookmarkStart w:id="18" w:name="_Toc173046382"/>
      <w:bookmarkStart w:id="19" w:name="_Toc235949323"/>
      <w:bookmarkStart w:id="20" w:name="_Toc262463667"/>
      <w:bookmarkStart w:id="21" w:name="_Toc432599293"/>
      <w:r w:rsidRPr="004D76AC">
        <w:rPr>
          <w:rFonts w:hint="eastAsia"/>
        </w:rPr>
        <w:t>简介</w:t>
      </w:r>
      <w:bookmarkEnd w:id="18"/>
      <w:bookmarkEnd w:id="19"/>
      <w:bookmarkEnd w:id="20"/>
      <w:bookmarkEnd w:id="21"/>
    </w:p>
    <w:p w:rsidR="00457263" w:rsidRDefault="00457263" w:rsidP="00EB7B56">
      <w:pPr>
        <w:spacing w:before="120"/>
        <w:ind w:firstLine="425"/>
        <w:rPr>
          <w:rFonts w:ascii="宋体" w:hAnsi="宋体"/>
          <w:szCs w:val="24"/>
        </w:rPr>
      </w:pPr>
      <w:r w:rsidRPr="00364AFF">
        <w:rPr>
          <w:rFonts w:ascii="宋体" w:hAnsi="宋体" w:hint="eastAsia"/>
          <w:szCs w:val="24"/>
        </w:rPr>
        <w:t>本文首先从总体上描述系统需求设计的思路，以这个思路为基础，详细介绍在需求构架中涉及的主要名词，或称为“业务实体”。这些业务实体将为研发人员建</w:t>
      </w:r>
      <w:r w:rsidRPr="00364AFF">
        <w:rPr>
          <w:rFonts w:ascii="宋体" w:hAnsi="宋体" w:hint="eastAsia"/>
          <w:szCs w:val="24"/>
        </w:rPr>
        <w:lastRenderedPageBreak/>
        <w:t>立业务对象提供参考。</w:t>
      </w:r>
      <w:r w:rsidR="004C49D4">
        <w:rPr>
          <w:rFonts w:ascii="宋体" w:hAnsi="宋体" w:hint="eastAsia"/>
          <w:szCs w:val="24"/>
        </w:rPr>
        <w:t>之后描述</w:t>
      </w:r>
      <w:r w:rsidRPr="00364AFF">
        <w:rPr>
          <w:rFonts w:ascii="宋体" w:hAnsi="宋体" w:hint="eastAsia"/>
          <w:szCs w:val="24"/>
        </w:rPr>
        <w:t>本</w:t>
      </w:r>
      <w:r w:rsidR="004C49D4">
        <w:rPr>
          <w:rFonts w:ascii="宋体" w:hAnsi="宋体" w:hint="eastAsia"/>
          <w:szCs w:val="24"/>
        </w:rPr>
        <w:t>系统</w:t>
      </w:r>
      <w:r w:rsidRPr="00364AFF">
        <w:rPr>
          <w:rFonts w:ascii="宋体" w:hAnsi="宋体" w:hint="eastAsia"/>
          <w:szCs w:val="24"/>
        </w:rPr>
        <w:t>的涉众特点，本文档将利用用例的形式，分析各个模块的详细功能性需求。</w:t>
      </w:r>
    </w:p>
    <w:p w:rsidR="00BE6374" w:rsidRPr="00BE6374" w:rsidRDefault="00BE6374" w:rsidP="00EB7B56">
      <w:pPr>
        <w:spacing w:before="120"/>
      </w:pPr>
      <w:bookmarkStart w:id="22" w:name="_Toc235949325"/>
      <w:bookmarkStart w:id="23" w:name="_Toc262463669"/>
    </w:p>
    <w:p w:rsidR="0041766E" w:rsidRDefault="00DC4B98" w:rsidP="00237BF8">
      <w:pPr>
        <w:pStyle w:val="1"/>
        <w:spacing w:before="120" w:after="120"/>
      </w:pPr>
      <w:bookmarkStart w:id="24" w:name="_Toc432599294"/>
      <w:r>
        <w:rPr>
          <w:rFonts w:hint="eastAsia"/>
        </w:rPr>
        <w:t>数据</w:t>
      </w:r>
      <w:r>
        <w:t>描述</w:t>
      </w:r>
      <w:bookmarkEnd w:id="24"/>
    </w:p>
    <w:p w:rsidR="00DC4B98" w:rsidRDefault="00DC4B98" w:rsidP="005F5CBE">
      <w:pPr>
        <w:pStyle w:val="2"/>
        <w:spacing w:before="120" w:after="120"/>
      </w:pPr>
      <w:bookmarkStart w:id="25" w:name="_Toc432599295"/>
      <w:r>
        <w:rPr>
          <w:rFonts w:hint="eastAsia"/>
        </w:rPr>
        <w:t>静态</w:t>
      </w:r>
      <w:r>
        <w:t>数据</w:t>
      </w:r>
      <w:bookmarkEnd w:id="25"/>
    </w:p>
    <w:p w:rsidR="00DC4B98" w:rsidRDefault="00DC4B98" w:rsidP="00DC4B98">
      <w:pPr>
        <w:pStyle w:val="2"/>
        <w:spacing w:before="120" w:after="120"/>
      </w:pPr>
      <w:bookmarkStart w:id="26" w:name="_Toc432599297"/>
      <w:r>
        <w:rPr>
          <w:rFonts w:hint="eastAsia"/>
        </w:rPr>
        <w:t>业务实体</w:t>
      </w:r>
      <w:r>
        <w:t>描述</w:t>
      </w:r>
      <w:bookmarkEnd w:id="26"/>
      <w:r w:rsidR="005F5CBE">
        <w:rPr>
          <w:rFonts w:hint="eastAsia"/>
        </w:rPr>
        <w:t>（数据库</w:t>
      </w:r>
      <w:r w:rsidR="005F5CBE">
        <w:t>描述）</w:t>
      </w:r>
    </w:p>
    <w:p w:rsidR="00AE29BA" w:rsidRDefault="00AE29BA" w:rsidP="00AE29BA">
      <w:pPr>
        <w:pStyle w:val="3"/>
        <w:spacing w:before="120" w:after="120"/>
      </w:pPr>
      <w:bookmarkStart w:id="27" w:name="_Toc432599302"/>
      <w:r>
        <w:rPr>
          <w:rFonts w:hint="eastAsia"/>
        </w:rPr>
        <w:t>项目</w:t>
      </w:r>
      <w:bookmarkEnd w:id="27"/>
    </w:p>
    <w:p w:rsidR="00AE29BA" w:rsidRPr="002D1D26" w:rsidRDefault="00AE29BA" w:rsidP="00AE29BA">
      <w:pPr>
        <w:spacing w:before="120"/>
        <w:ind w:firstLine="425"/>
      </w:pPr>
      <w:r>
        <w:rPr>
          <w:rFonts w:hint="eastAsia"/>
        </w:rPr>
        <w:t>每个客户和设计院可以有多个项目在合作。</w:t>
      </w:r>
    </w:p>
    <w:p w:rsidR="00AE29BA" w:rsidRDefault="00AE29BA" w:rsidP="00AE29BA">
      <w:pPr>
        <w:pStyle w:val="a9"/>
        <w:keepNext/>
        <w:spacing w:before="12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项目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276"/>
        <w:gridCol w:w="5153"/>
      </w:tblGrid>
      <w:tr w:rsidR="00AE29BA" w:rsidRPr="002D5DC6" w:rsidTr="009148DE">
        <w:tc>
          <w:tcPr>
            <w:tcW w:w="2093" w:type="dxa"/>
            <w:shd w:val="clear" w:color="auto" w:fill="F2F2F2"/>
          </w:tcPr>
          <w:p w:rsidR="00AE29BA" w:rsidRPr="002D5DC6" w:rsidRDefault="00AE29BA" w:rsidP="009148DE">
            <w:pPr>
              <w:spacing w:before="120"/>
              <w:jc w:val="center"/>
              <w:rPr>
                <w:b/>
                <w:sz w:val="21"/>
                <w:szCs w:val="21"/>
              </w:rPr>
            </w:pPr>
            <w:r w:rsidRPr="002D5DC6">
              <w:rPr>
                <w:rFonts w:hint="eastAsia"/>
                <w:b/>
                <w:sz w:val="21"/>
                <w:szCs w:val="21"/>
              </w:rPr>
              <w:t>属性名称</w:t>
            </w:r>
          </w:p>
        </w:tc>
        <w:tc>
          <w:tcPr>
            <w:tcW w:w="1276" w:type="dxa"/>
            <w:shd w:val="clear" w:color="auto" w:fill="F2F2F2"/>
          </w:tcPr>
          <w:p w:rsidR="00AE29BA" w:rsidRPr="002D5DC6" w:rsidRDefault="00AE29BA" w:rsidP="009148DE">
            <w:pPr>
              <w:spacing w:before="120"/>
              <w:jc w:val="center"/>
              <w:rPr>
                <w:b/>
                <w:sz w:val="21"/>
                <w:szCs w:val="21"/>
              </w:rPr>
            </w:pPr>
            <w:r w:rsidRPr="002D5DC6">
              <w:rPr>
                <w:rFonts w:hint="eastAsia"/>
                <w:b/>
                <w:sz w:val="21"/>
                <w:szCs w:val="21"/>
              </w:rPr>
              <w:t>数据类型</w:t>
            </w:r>
          </w:p>
        </w:tc>
        <w:tc>
          <w:tcPr>
            <w:tcW w:w="5153" w:type="dxa"/>
            <w:shd w:val="clear" w:color="auto" w:fill="F2F2F2"/>
          </w:tcPr>
          <w:p w:rsidR="00AE29BA" w:rsidRPr="002D5DC6" w:rsidRDefault="00AE29BA" w:rsidP="009148DE">
            <w:pPr>
              <w:spacing w:before="120"/>
              <w:jc w:val="center"/>
              <w:rPr>
                <w:b/>
                <w:sz w:val="21"/>
                <w:szCs w:val="21"/>
              </w:rPr>
            </w:pPr>
            <w:r w:rsidRPr="002D5DC6">
              <w:rPr>
                <w:rFonts w:hint="eastAsia"/>
                <w:b/>
                <w:sz w:val="21"/>
                <w:szCs w:val="21"/>
              </w:rPr>
              <w:t>说明</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项目编号</w:t>
            </w:r>
          </w:p>
        </w:tc>
        <w:tc>
          <w:tcPr>
            <w:tcW w:w="1276" w:type="dxa"/>
          </w:tcPr>
          <w:p w:rsidR="00AE29BA" w:rsidRPr="002D5DC6" w:rsidRDefault="00AE29BA" w:rsidP="009148DE">
            <w:pPr>
              <w:spacing w:before="120"/>
              <w:jc w:val="left"/>
              <w:rPr>
                <w:sz w:val="21"/>
                <w:szCs w:val="21"/>
              </w:rPr>
            </w:pPr>
            <w:r w:rsidRPr="002D5DC6">
              <w:rPr>
                <w:rFonts w:hint="eastAsia"/>
                <w:sz w:val="21"/>
                <w:szCs w:val="21"/>
              </w:rPr>
              <w:t>字符串</w:t>
            </w:r>
          </w:p>
        </w:tc>
        <w:tc>
          <w:tcPr>
            <w:tcW w:w="5153" w:type="dxa"/>
          </w:tcPr>
          <w:p w:rsidR="00AE29BA" w:rsidRPr="002D5DC6" w:rsidRDefault="00AE29BA" w:rsidP="009148DE">
            <w:pPr>
              <w:spacing w:before="120"/>
              <w:rPr>
                <w:sz w:val="21"/>
                <w:szCs w:val="21"/>
              </w:rPr>
            </w:pPr>
            <w:r w:rsidRPr="002D5DC6">
              <w:rPr>
                <w:rFonts w:hint="eastAsia"/>
                <w:sz w:val="21"/>
                <w:szCs w:val="21"/>
              </w:rPr>
              <w:t>非空。</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项目名称</w:t>
            </w:r>
          </w:p>
        </w:tc>
        <w:tc>
          <w:tcPr>
            <w:tcW w:w="1276" w:type="dxa"/>
          </w:tcPr>
          <w:p w:rsidR="00AE29BA" w:rsidRPr="002D5DC6" w:rsidRDefault="00AE29BA" w:rsidP="009148DE">
            <w:pPr>
              <w:spacing w:before="120"/>
              <w:jc w:val="left"/>
              <w:rPr>
                <w:sz w:val="21"/>
                <w:szCs w:val="21"/>
              </w:rPr>
            </w:pPr>
            <w:r w:rsidRPr="002D5DC6">
              <w:rPr>
                <w:rFonts w:hint="eastAsia"/>
                <w:sz w:val="21"/>
                <w:szCs w:val="21"/>
              </w:rPr>
              <w:t>字符串</w:t>
            </w:r>
          </w:p>
        </w:tc>
        <w:tc>
          <w:tcPr>
            <w:tcW w:w="5153" w:type="dxa"/>
          </w:tcPr>
          <w:p w:rsidR="00AE29BA" w:rsidRPr="002D5DC6" w:rsidRDefault="00AE29BA" w:rsidP="009148DE">
            <w:pPr>
              <w:spacing w:before="120"/>
              <w:rPr>
                <w:sz w:val="21"/>
                <w:szCs w:val="21"/>
              </w:rPr>
            </w:pPr>
            <w:r w:rsidRPr="002D5DC6">
              <w:rPr>
                <w:rFonts w:hint="eastAsia"/>
                <w:sz w:val="21"/>
                <w:szCs w:val="21"/>
              </w:rPr>
              <w:t>非空。</w:t>
            </w:r>
          </w:p>
        </w:tc>
      </w:tr>
      <w:tr w:rsidR="00AE29BA" w:rsidRPr="002D5DC6" w:rsidTr="009148DE">
        <w:tc>
          <w:tcPr>
            <w:tcW w:w="2093" w:type="dxa"/>
          </w:tcPr>
          <w:p w:rsidR="00AE29BA" w:rsidRPr="002D5DC6" w:rsidRDefault="00AE29BA" w:rsidP="009148DE">
            <w:pPr>
              <w:spacing w:before="120"/>
              <w:jc w:val="left"/>
              <w:rPr>
                <w:b/>
                <w:sz w:val="21"/>
                <w:szCs w:val="21"/>
              </w:rPr>
            </w:pPr>
            <w:r>
              <w:rPr>
                <w:rFonts w:hint="eastAsia"/>
                <w:b/>
                <w:sz w:val="21"/>
                <w:szCs w:val="21"/>
              </w:rPr>
              <w:t>业主</w:t>
            </w:r>
            <w:r w:rsidRPr="002D5DC6">
              <w:rPr>
                <w:rFonts w:hint="eastAsia"/>
                <w:b/>
                <w:sz w:val="21"/>
                <w:szCs w:val="21"/>
              </w:rPr>
              <w:t>单位</w:t>
            </w:r>
          </w:p>
        </w:tc>
        <w:tc>
          <w:tcPr>
            <w:tcW w:w="1276" w:type="dxa"/>
          </w:tcPr>
          <w:p w:rsidR="00AE29BA" w:rsidRPr="002D5DC6" w:rsidRDefault="00AE29BA" w:rsidP="009148DE">
            <w:pPr>
              <w:spacing w:before="120"/>
              <w:jc w:val="left"/>
              <w:rPr>
                <w:b/>
                <w:sz w:val="21"/>
                <w:szCs w:val="21"/>
              </w:rPr>
            </w:pPr>
            <w:r w:rsidRPr="002D5DC6">
              <w:rPr>
                <w:rFonts w:hint="eastAsia"/>
                <w:b/>
                <w:sz w:val="21"/>
                <w:szCs w:val="21"/>
              </w:rPr>
              <w:t>引用</w:t>
            </w:r>
          </w:p>
        </w:tc>
        <w:tc>
          <w:tcPr>
            <w:tcW w:w="5153" w:type="dxa"/>
          </w:tcPr>
          <w:p w:rsidR="00AE29BA" w:rsidRPr="002D5DC6" w:rsidRDefault="00AE29BA" w:rsidP="009148DE">
            <w:pPr>
              <w:spacing w:before="120"/>
              <w:rPr>
                <w:b/>
                <w:sz w:val="21"/>
                <w:szCs w:val="21"/>
              </w:rPr>
            </w:pPr>
            <w:r w:rsidRPr="002D5DC6">
              <w:rPr>
                <w:rFonts w:hint="eastAsia"/>
                <w:sz w:val="21"/>
                <w:szCs w:val="21"/>
              </w:rPr>
              <w:t>非空。</w:t>
            </w:r>
            <w:r w:rsidRPr="002D5DC6">
              <w:rPr>
                <w:rFonts w:hint="eastAsia"/>
                <w:b/>
                <w:sz w:val="21"/>
                <w:szCs w:val="21"/>
              </w:rPr>
              <w:t>引用</w:t>
            </w:r>
            <w:r>
              <w:rPr>
                <w:rFonts w:hint="eastAsia"/>
                <w:b/>
                <w:sz w:val="21"/>
                <w:szCs w:val="21"/>
              </w:rPr>
              <w:t>客户</w:t>
            </w:r>
            <w:r w:rsidRPr="002D5DC6">
              <w:rPr>
                <w:rFonts w:hint="eastAsia"/>
                <w:b/>
                <w:sz w:val="21"/>
                <w:szCs w:val="21"/>
              </w:rPr>
              <w:t>实体。</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项目经理</w:t>
            </w:r>
          </w:p>
        </w:tc>
        <w:tc>
          <w:tcPr>
            <w:tcW w:w="1276" w:type="dxa"/>
          </w:tcPr>
          <w:p w:rsidR="00AE29BA" w:rsidRPr="002D5DC6" w:rsidRDefault="00AE29BA" w:rsidP="009148DE">
            <w:pPr>
              <w:spacing w:before="120"/>
              <w:jc w:val="left"/>
              <w:rPr>
                <w:sz w:val="21"/>
                <w:szCs w:val="21"/>
              </w:rPr>
            </w:pPr>
            <w:r w:rsidRPr="002D5DC6">
              <w:rPr>
                <w:rFonts w:hint="eastAsia"/>
                <w:sz w:val="21"/>
                <w:szCs w:val="21"/>
              </w:rPr>
              <w:t>引用</w:t>
            </w:r>
          </w:p>
        </w:tc>
        <w:tc>
          <w:tcPr>
            <w:tcW w:w="5153" w:type="dxa"/>
          </w:tcPr>
          <w:p w:rsidR="00AE29BA" w:rsidRPr="002D5DC6" w:rsidRDefault="00AE29BA" w:rsidP="009148DE">
            <w:pPr>
              <w:spacing w:before="120"/>
              <w:rPr>
                <w:sz w:val="21"/>
                <w:szCs w:val="21"/>
              </w:rPr>
            </w:pPr>
            <w:r w:rsidRPr="002D5DC6">
              <w:rPr>
                <w:rFonts w:hint="eastAsia"/>
                <w:sz w:val="21"/>
                <w:szCs w:val="21"/>
              </w:rPr>
              <w:t>非空。引用到具体用户。</w:t>
            </w:r>
          </w:p>
        </w:tc>
      </w:tr>
      <w:tr w:rsidR="00AE29BA" w:rsidRPr="002D5DC6" w:rsidTr="009148DE">
        <w:tc>
          <w:tcPr>
            <w:tcW w:w="2093" w:type="dxa"/>
          </w:tcPr>
          <w:p w:rsidR="00AE29BA" w:rsidRPr="002D5DC6" w:rsidRDefault="00AE29BA" w:rsidP="009148DE">
            <w:pPr>
              <w:spacing w:before="120"/>
              <w:jc w:val="left"/>
              <w:rPr>
                <w:sz w:val="21"/>
                <w:szCs w:val="21"/>
              </w:rPr>
            </w:pPr>
            <w:r>
              <w:rPr>
                <w:rFonts w:hint="eastAsia"/>
                <w:sz w:val="21"/>
                <w:szCs w:val="21"/>
              </w:rPr>
              <w:t>备注</w:t>
            </w:r>
          </w:p>
        </w:tc>
        <w:tc>
          <w:tcPr>
            <w:tcW w:w="1276" w:type="dxa"/>
          </w:tcPr>
          <w:p w:rsidR="00AE29BA" w:rsidRPr="002D5DC6" w:rsidRDefault="00AE29BA" w:rsidP="009148DE">
            <w:pPr>
              <w:spacing w:before="120"/>
              <w:jc w:val="left"/>
              <w:rPr>
                <w:sz w:val="21"/>
                <w:szCs w:val="21"/>
              </w:rPr>
            </w:pPr>
            <w:r w:rsidRPr="002D5DC6">
              <w:rPr>
                <w:rFonts w:hint="eastAsia"/>
                <w:sz w:val="21"/>
                <w:szCs w:val="21"/>
              </w:rPr>
              <w:t>大文本</w:t>
            </w:r>
          </w:p>
        </w:tc>
        <w:tc>
          <w:tcPr>
            <w:tcW w:w="5153" w:type="dxa"/>
          </w:tcPr>
          <w:p w:rsidR="00AE29BA" w:rsidRPr="002D5DC6" w:rsidRDefault="00AE29BA" w:rsidP="009148DE">
            <w:pPr>
              <w:spacing w:before="120"/>
              <w:rPr>
                <w:sz w:val="21"/>
                <w:szCs w:val="21"/>
              </w:rPr>
            </w:pPr>
            <w:r w:rsidRPr="002D5DC6">
              <w:rPr>
                <w:rFonts w:hint="eastAsia"/>
                <w:sz w:val="21"/>
                <w:szCs w:val="21"/>
              </w:rPr>
              <w:t>非空</w:t>
            </w:r>
          </w:p>
        </w:tc>
      </w:tr>
      <w:tr w:rsidR="00AE29BA" w:rsidRPr="002D5DC6" w:rsidTr="009148DE">
        <w:tc>
          <w:tcPr>
            <w:tcW w:w="2093" w:type="dxa"/>
          </w:tcPr>
          <w:p w:rsidR="00AE29BA" w:rsidRPr="002D5DC6" w:rsidRDefault="00AE29BA" w:rsidP="009148DE">
            <w:pPr>
              <w:spacing w:before="120"/>
              <w:jc w:val="left"/>
              <w:rPr>
                <w:sz w:val="21"/>
                <w:szCs w:val="21"/>
              </w:rPr>
            </w:pPr>
            <w:r>
              <w:rPr>
                <w:rFonts w:hint="eastAsia"/>
                <w:sz w:val="21"/>
                <w:szCs w:val="21"/>
              </w:rPr>
              <w:t>项目材料</w:t>
            </w:r>
          </w:p>
        </w:tc>
        <w:tc>
          <w:tcPr>
            <w:tcW w:w="1276" w:type="dxa"/>
          </w:tcPr>
          <w:p w:rsidR="00AE29BA" w:rsidRPr="002D5DC6" w:rsidRDefault="00AE29BA" w:rsidP="009148DE">
            <w:pPr>
              <w:spacing w:before="120"/>
              <w:jc w:val="left"/>
              <w:rPr>
                <w:sz w:val="21"/>
                <w:szCs w:val="21"/>
              </w:rPr>
            </w:pPr>
            <w:r w:rsidRPr="002D5DC6">
              <w:rPr>
                <w:rFonts w:hint="eastAsia"/>
                <w:sz w:val="21"/>
                <w:szCs w:val="21"/>
              </w:rPr>
              <w:t>文件</w:t>
            </w:r>
          </w:p>
        </w:tc>
        <w:tc>
          <w:tcPr>
            <w:tcW w:w="5153" w:type="dxa"/>
          </w:tcPr>
          <w:p w:rsidR="00AE29BA" w:rsidRPr="002D5DC6" w:rsidRDefault="00AE29BA" w:rsidP="009148DE">
            <w:pPr>
              <w:spacing w:before="120"/>
              <w:rPr>
                <w:sz w:val="21"/>
                <w:szCs w:val="21"/>
              </w:rPr>
            </w:pPr>
            <w:r w:rsidRPr="002D5DC6">
              <w:rPr>
                <w:rFonts w:hint="eastAsia"/>
                <w:sz w:val="21"/>
                <w:szCs w:val="21"/>
              </w:rPr>
              <w:t>多值。</w:t>
            </w:r>
          </w:p>
        </w:tc>
      </w:tr>
      <w:tr w:rsidR="00AE29BA" w:rsidRPr="002D5DC6" w:rsidTr="009148DE">
        <w:tc>
          <w:tcPr>
            <w:tcW w:w="2093" w:type="dxa"/>
          </w:tcPr>
          <w:p w:rsidR="00AE29BA" w:rsidRPr="002D5DC6" w:rsidRDefault="00AE29BA" w:rsidP="009148DE">
            <w:pPr>
              <w:spacing w:before="120"/>
              <w:jc w:val="left"/>
              <w:rPr>
                <w:sz w:val="21"/>
                <w:szCs w:val="21"/>
              </w:rPr>
            </w:pPr>
            <w:r>
              <w:rPr>
                <w:rFonts w:hint="eastAsia"/>
                <w:sz w:val="21"/>
                <w:szCs w:val="21"/>
              </w:rPr>
              <w:t>项目类型</w:t>
            </w:r>
          </w:p>
        </w:tc>
        <w:tc>
          <w:tcPr>
            <w:tcW w:w="1276" w:type="dxa"/>
          </w:tcPr>
          <w:p w:rsidR="00AE29BA" w:rsidRPr="002D5DC6" w:rsidRDefault="00AE29BA" w:rsidP="009148DE">
            <w:pPr>
              <w:spacing w:before="120"/>
              <w:jc w:val="left"/>
              <w:rPr>
                <w:sz w:val="21"/>
                <w:szCs w:val="21"/>
              </w:rPr>
            </w:pPr>
            <w:r>
              <w:rPr>
                <w:rFonts w:hint="eastAsia"/>
                <w:sz w:val="21"/>
                <w:szCs w:val="21"/>
              </w:rPr>
              <w:t>字符串</w:t>
            </w:r>
          </w:p>
        </w:tc>
        <w:tc>
          <w:tcPr>
            <w:tcW w:w="5153" w:type="dxa"/>
          </w:tcPr>
          <w:p w:rsidR="00AE29BA" w:rsidRPr="002D5DC6" w:rsidRDefault="00AE29BA" w:rsidP="009148DE">
            <w:pPr>
              <w:spacing w:before="120"/>
              <w:rPr>
                <w:sz w:val="21"/>
                <w:szCs w:val="21"/>
              </w:rPr>
            </w:pPr>
            <w:r>
              <w:rPr>
                <w:rFonts w:hint="eastAsia"/>
                <w:sz w:val="21"/>
                <w:szCs w:val="21"/>
              </w:rPr>
              <w:t>电解铝，氧化铝，镁，钛，炭素，其它</w:t>
            </w:r>
          </w:p>
        </w:tc>
      </w:tr>
      <w:tr w:rsidR="00AE29BA" w:rsidRPr="002D5DC6" w:rsidTr="009148DE">
        <w:tc>
          <w:tcPr>
            <w:tcW w:w="2093" w:type="dxa"/>
          </w:tcPr>
          <w:p w:rsidR="00AE29BA" w:rsidRPr="002D5DC6" w:rsidRDefault="00AE29BA" w:rsidP="009148DE">
            <w:pPr>
              <w:spacing w:before="120"/>
              <w:jc w:val="left"/>
              <w:rPr>
                <w:sz w:val="21"/>
                <w:szCs w:val="21"/>
              </w:rPr>
            </w:pPr>
            <w:r>
              <w:rPr>
                <w:rFonts w:hint="eastAsia"/>
                <w:sz w:val="21"/>
                <w:szCs w:val="21"/>
              </w:rPr>
              <w:t>关联情况</w:t>
            </w:r>
          </w:p>
        </w:tc>
        <w:tc>
          <w:tcPr>
            <w:tcW w:w="1276" w:type="dxa"/>
          </w:tcPr>
          <w:p w:rsidR="00AE29BA" w:rsidRPr="002D5DC6" w:rsidRDefault="00AE29BA" w:rsidP="009148DE">
            <w:pPr>
              <w:spacing w:before="120"/>
              <w:jc w:val="left"/>
              <w:rPr>
                <w:sz w:val="21"/>
                <w:szCs w:val="21"/>
              </w:rPr>
            </w:pPr>
            <w:r>
              <w:rPr>
                <w:rFonts w:hint="eastAsia"/>
                <w:sz w:val="21"/>
                <w:szCs w:val="21"/>
              </w:rPr>
              <w:t>字符串</w:t>
            </w:r>
          </w:p>
        </w:tc>
        <w:tc>
          <w:tcPr>
            <w:tcW w:w="5153" w:type="dxa"/>
          </w:tcPr>
          <w:p w:rsidR="00AE29BA" w:rsidRPr="002D5DC6" w:rsidRDefault="00AE29BA" w:rsidP="009148DE">
            <w:pPr>
              <w:spacing w:before="120"/>
              <w:rPr>
                <w:sz w:val="21"/>
                <w:szCs w:val="21"/>
              </w:rPr>
            </w:pPr>
            <w:r>
              <w:rPr>
                <w:rFonts w:hint="eastAsia"/>
                <w:sz w:val="21"/>
                <w:szCs w:val="21"/>
              </w:rPr>
              <w:t>集团内，集团外</w:t>
            </w:r>
          </w:p>
        </w:tc>
      </w:tr>
      <w:tr w:rsidR="00AE29BA" w:rsidRPr="002D5DC6" w:rsidTr="009148DE">
        <w:tc>
          <w:tcPr>
            <w:tcW w:w="2093" w:type="dxa"/>
          </w:tcPr>
          <w:p w:rsidR="00AE29BA" w:rsidRPr="002D5DC6" w:rsidRDefault="00AE29BA" w:rsidP="009148DE">
            <w:pPr>
              <w:spacing w:before="120"/>
              <w:jc w:val="left"/>
              <w:rPr>
                <w:sz w:val="21"/>
                <w:szCs w:val="21"/>
              </w:rPr>
            </w:pPr>
            <w:r>
              <w:rPr>
                <w:rFonts w:hint="eastAsia"/>
                <w:sz w:val="21"/>
                <w:szCs w:val="21"/>
              </w:rPr>
              <w:t>开始时间</w:t>
            </w:r>
          </w:p>
        </w:tc>
        <w:tc>
          <w:tcPr>
            <w:tcW w:w="1276" w:type="dxa"/>
          </w:tcPr>
          <w:p w:rsidR="00AE29BA" w:rsidRPr="002D5DC6" w:rsidRDefault="00AE29BA" w:rsidP="009148DE">
            <w:pPr>
              <w:spacing w:before="120"/>
              <w:jc w:val="left"/>
              <w:rPr>
                <w:sz w:val="21"/>
                <w:szCs w:val="21"/>
              </w:rPr>
            </w:pPr>
            <w:r>
              <w:rPr>
                <w:rFonts w:hint="eastAsia"/>
                <w:sz w:val="21"/>
                <w:szCs w:val="21"/>
              </w:rPr>
              <w:t>日期</w:t>
            </w:r>
          </w:p>
        </w:tc>
        <w:tc>
          <w:tcPr>
            <w:tcW w:w="5153" w:type="dxa"/>
          </w:tcPr>
          <w:p w:rsidR="00AE29BA" w:rsidRPr="002D5DC6" w:rsidRDefault="00AE29BA" w:rsidP="009148DE">
            <w:pPr>
              <w:spacing w:before="120"/>
              <w:rPr>
                <w:sz w:val="21"/>
                <w:szCs w:val="21"/>
              </w:rPr>
            </w:pPr>
          </w:p>
        </w:tc>
      </w:tr>
      <w:tr w:rsidR="00AE29BA" w:rsidRPr="002D5DC6" w:rsidTr="009148DE">
        <w:tc>
          <w:tcPr>
            <w:tcW w:w="2093" w:type="dxa"/>
          </w:tcPr>
          <w:p w:rsidR="00AE29BA" w:rsidRPr="002D5DC6" w:rsidRDefault="00AE29BA" w:rsidP="009148DE">
            <w:pPr>
              <w:spacing w:before="120"/>
              <w:jc w:val="left"/>
              <w:rPr>
                <w:sz w:val="21"/>
                <w:szCs w:val="21"/>
              </w:rPr>
            </w:pPr>
            <w:r>
              <w:rPr>
                <w:rFonts w:hint="eastAsia"/>
                <w:sz w:val="21"/>
                <w:szCs w:val="21"/>
              </w:rPr>
              <w:t>结束时间</w:t>
            </w:r>
          </w:p>
        </w:tc>
        <w:tc>
          <w:tcPr>
            <w:tcW w:w="1276" w:type="dxa"/>
          </w:tcPr>
          <w:p w:rsidR="00AE29BA" w:rsidRPr="002D5DC6" w:rsidRDefault="00AE29BA" w:rsidP="009148DE">
            <w:pPr>
              <w:spacing w:before="120"/>
              <w:jc w:val="left"/>
              <w:rPr>
                <w:sz w:val="21"/>
                <w:szCs w:val="21"/>
              </w:rPr>
            </w:pPr>
            <w:r>
              <w:rPr>
                <w:rFonts w:hint="eastAsia"/>
                <w:sz w:val="21"/>
                <w:szCs w:val="21"/>
              </w:rPr>
              <w:t>日期</w:t>
            </w:r>
          </w:p>
        </w:tc>
        <w:tc>
          <w:tcPr>
            <w:tcW w:w="5153" w:type="dxa"/>
          </w:tcPr>
          <w:p w:rsidR="00AE29BA" w:rsidRPr="002D5DC6" w:rsidRDefault="00AE29BA" w:rsidP="009148DE">
            <w:pPr>
              <w:spacing w:before="120"/>
              <w:rPr>
                <w:sz w:val="21"/>
                <w:szCs w:val="21"/>
              </w:rPr>
            </w:pPr>
          </w:p>
        </w:tc>
      </w:tr>
    </w:tbl>
    <w:p w:rsidR="00AE29BA" w:rsidRDefault="00AE29BA" w:rsidP="00AE29BA">
      <w:pPr>
        <w:pStyle w:val="3"/>
        <w:spacing w:before="120" w:after="120"/>
      </w:pPr>
      <w:bookmarkStart w:id="28" w:name="_Toc432599301"/>
      <w:r>
        <w:rPr>
          <w:rFonts w:hint="eastAsia"/>
        </w:rPr>
        <w:t>客户联系人</w:t>
      </w:r>
      <w:bookmarkEnd w:id="28"/>
    </w:p>
    <w:p w:rsidR="00AE29BA" w:rsidRPr="00707594" w:rsidRDefault="00AE29BA" w:rsidP="00AE29BA">
      <w:pPr>
        <w:spacing w:before="120"/>
        <w:ind w:left="425"/>
      </w:pPr>
      <w:r>
        <w:rPr>
          <w:rFonts w:hint="eastAsia"/>
        </w:rPr>
        <w:t>每个客户可以由一个或者多个联系人，一般是至少有公司法人和营销负责人。</w:t>
      </w:r>
    </w:p>
    <w:p w:rsidR="00AE29BA" w:rsidRDefault="00AE29BA" w:rsidP="00AE29BA">
      <w:pPr>
        <w:pStyle w:val="a9"/>
        <w:keepNext/>
        <w:spacing w:before="12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客户联系人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276"/>
        <w:gridCol w:w="5153"/>
      </w:tblGrid>
      <w:tr w:rsidR="00AE29BA" w:rsidRPr="002D5DC6" w:rsidTr="009148DE">
        <w:tc>
          <w:tcPr>
            <w:tcW w:w="2093" w:type="dxa"/>
            <w:shd w:val="clear" w:color="auto" w:fill="F2F2F2"/>
          </w:tcPr>
          <w:p w:rsidR="00AE29BA" w:rsidRPr="002D5DC6" w:rsidRDefault="00AE29BA" w:rsidP="009148DE">
            <w:pPr>
              <w:spacing w:before="120"/>
              <w:jc w:val="center"/>
              <w:rPr>
                <w:b/>
                <w:sz w:val="21"/>
                <w:szCs w:val="21"/>
              </w:rPr>
            </w:pPr>
            <w:r w:rsidRPr="002D5DC6">
              <w:rPr>
                <w:rFonts w:hint="eastAsia"/>
                <w:b/>
                <w:sz w:val="21"/>
                <w:szCs w:val="21"/>
              </w:rPr>
              <w:t>属性名称</w:t>
            </w:r>
          </w:p>
        </w:tc>
        <w:tc>
          <w:tcPr>
            <w:tcW w:w="1276" w:type="dxa"/>
            <w:shd w:val="clear" w:color="auto" w:fill="F2F2F2"/>
          </w:tcPr>
          <w:p w:rsidR="00AE29BA" w:rsidRPr="002D5DC6" w:rsidRDefault="00AE29BA" w:rsidP="009148DE">
            <w:pPr>
              <w:spacing w:before="120"/>
              <w:jc w:val="center"/>
              <w:rPr>
                <w:b/>
                <w:sz w:val="21"/>
                <w:szCs w:val="21"/>
              </w:rPr>
            </w:pPr>
            <w:r w:rsidRPr="002D5DC6">
              <w:rPr>
                <w:rFonts w:hint="eastAsia"/>
                <w:b/>
                <w:sz w:val="21"/>
                <w:szCs w:val="21"/>
              </w:rPr>
              <w:t>数据类型</w:t>
            </w:r>
          </w:p>
        </w:tc>
        <w:tc>
          <w:tcPr>
            <w:tcW w:w="5153" w:type="dxa"/>
            <w:shd w:val="clear" w:color="auto" w:fill="F2F2F2"/>
          </w:tcPr>
          <w:p w:rsidR="00AE29BA" w:rsidRPr="002D5DC6" w:rsidRDefault="00AE29BA" w:rsidP="009148DE">
            <w:pPr>
              <w:spacing w:before="120"/>
              <w:jc w:val="center"/>
              <w:rPr>
                <w:b/>
                <w:sz w:val="21"/>
                <w:szCs w:val="21"/>
              </w:rPr>
            </w:pPr>
            <w:r w:rsidRPr="002D5DC6">
              <w:rPr>
                <w:rFonts w:hint="eastAsia"/>
                <w:b/>
                <w:sz w:val="21"/>
                <w:szCs w:val="21"/>
              </w:rPr>
              <w:t>说明</w:t>
            </w:r>
          </w:p>
        </w:tc>
      </w:tr>
      <w:tr w:rsidR="00AE29BA" w:rsidRPr="002D5DC6" w:rsidTr="009148DE">
        <w:tc>
          <w:tcPr>
            <w:tcW w:w="2093" w:type="dxa"/>
          </w:tcPr>
          <w:p w:rsidR="00AE29BA" w:rsidRPr="003C684E" w:rsidRDefault="00AE29BA" w:rsidP="009148DE">
            <w:pPr>
              <w:spacing w:before="120"/>
              <w:jc w:val="left"/>
              <w:rPr>
                <w:sz w:val="21"/>
                <w:szCs w:val="21"/>
              </w:rPr>
            </w:pPr>
            <w:r w:rsidRPr="003C684E">
              <w:rPr>
                <w:rFonts w:hint="eastAsia"/>
                <w:sz w:val="21"/>
                <w:szCs w:val="21"/>
              </w:rPr>
              <w:t>联系人姓名</w:t>
            </w:r>
          </w:p>
        </w:tc>
        <w:tc>
          <w:tcPr>
            <w:tcW w:w="1276" w:type="dxa"/>
          </w:tcPr>
          <w:p w:rsidR="00AE29BA" w:rsidRPr="003C684E" w:rsidRDefault="00AE29BA" w:rsidP="009148DE">
            <w:pPr>
              <w:spacing w:before="120"/>
              <w:jc w:val="left"/>
              <w:rPr>
                <w:sz w:val="21"/>
                <w:szCs w:val="21"/>
              </w:rPr>
            </w:pPr>
            <w:r w:rsidRPr="003C684E">
              <w:rPr>
                <w:rFonts w:hint="eastAsia"/>
                <w:sz w:val="21"/>
                <w:szCs w:val="21"/>
              </w:rPr>
              <w:t>字符串</w:t>
            </w:r>
          </w:p>
        </w:tc>
        <w:tc>
          <w:tcPr>
            <w:tcW w:w="5153" w:type="dxa"/>
          </w:tcPr>
          <w:p w:rsidR="00AE29BA" w:rsidRPr="003C684E" w:rsidRDefault="00AE29BA" w:rsidP="009148DE">
            <w:pPr>
              <w:spacing w:before="120"/>
              <w:rPr>
                <w:sz w:val="21"/>
                <w:szCs w:val="21"/>
              </w:rPr>
            </w:pPr>
            <w:r w:rsidRPr="003C684E">
              <w:rPr>
                <w:rFonts w:hint="eastAsia"/>
                <w:sz w:val="21"/>
                <w:szCs w:val="21"/>
              </w:rPr>
              <w:t>无</w:t>
            </w:r>
            <w:r w:rsidRPr="003C684E">
              <w:rPr>
                <w:rFonts w:hint="eastAsia"/>
                <w:sz w:val="21"/>
                <w:szCs w:val="21"/>
              </w:rPr>
              <w:t xml:space="preserve"> </w:t>
            </w:r>
          </w:p>
        </w:tc>
      </w:tr>
      <w:tr w:rsidR="00AE29BA" w:rsidRPr="002D5DC6" w:rsidTr="009148DE">
        <w:tc>
          <w:tcPr>
            <w:tcW w:w="2093" w:type="dxa"/>
          </w:tcPr>
          <w:p w:rsidR="00AE29BA" w:rsidRPr="003C684E" w:rsidRDefault="00AE29BA" w:rsidP="009148DE">
            <w:pPr>
              <w:spacing w:before="120"/>
              <w:jc w:val="left"/>
              <w:rPr>
                <w:sz w:val="21"/>
                <w:szCs w:val="21"/>
              </w:rPr>
            </w:pPr>
            <w:r w:rsidRPr="003C684E">
              <w:rPr>
                <w:rFonts w:hint="eastAsia"/>
                <w:sz w:val="21"/>
                <w:szCs w:val="21"/>
              </w:rPr>
              <w:t>联系人职务</w:t>
            </w:r>
          </w:p>
        </w:tc>
        <w:tc>
          <w:tcPr>
            <w:tcW w:w="1276" w:type="dxa"/>
          </w:tcPr>
          <w:p w:rsidR="00AE29BA" w:rsidRPr="003C684E" w:rsidRDefault="00AE29BA" w:rsidP="009148DE">
            <w:pPr>
              <w:spacing w:before="120"/>
              <w:jc w:val="left"/>
              <w:rPr>
                <w:sz w:val="21"/>
                <w:szCs w:val="21"/>
              </w:rPr>
            </w:pPr>
            <w:r w:rsidRPr="003C684E">
              <w:rPr>
                <w:rFonts w:hint="eastAsia"/>
                <w:sz w:val="21"/>
                <w:szCs w:val="21"/>
              </w:rPr>
              <w:t>字符串</w:t>
            </w:r>
          </w:p>
        </w:tc>
        <w:tc>
          <w:tcPr>
            <w:tcW w:w="5153" w:type="dxa"/>
          </w:tcPr>
          <w:p w:rsidR="00AE29BA" w:rsidRPr="003C684E" w:rsidRDefault="00AE29BA" w:rsidP="009148DE">
            <w:pPr>
              <w:spacing w:before="120"/>
              <w:rPr>
                <w:sz w:val="21"/>
                <w:szCs w:val="21"/>
              </w:rPr>
            </w:pPr>
            <w:r w:rsidRPr="003C684E">
              <w:rPr>
                <w:rFonts w:hint="eastAsia"/>
                <w:sz w:val="21"/>
                <w:szCs w:val="21"/>
              </w:rPr>
              <w:t>无</w:t>
            </w:r>
            <w:r>
              <w:rPr>
                <w:rFonts w:hint="eastAsia"/>
                <w:sz w:val="21"/>
                <w:szCs w:val="21"/>
              </w:rPr>
              <w:t xml:space="preserve"> </w:t>
            </w:r>
          </w:p>
        </w:tc>
      </w:tr>
      <w:tr w:rsidR="00AE29BA" w:rsidRPr="002D5DC6" w:rsidTr="009148DE">
        <w:tc>
          <w:tcPr>
            <w:tcW w:w="2093" w:type="dxa"/>
          </w:tcPr>
          <w:p w:rsidR="00AE29BA" w:rsidRPr="003C684E" w:rsidRDefault="00AE29BA" w:rsidP="009148DE">
            <w:pPr>
              <w:spacing w:before="120"/>
              <w:jc w:val="left"/>
              <w:rPr>
                <w:sz w:val="21"/>
                <w:szCs w:val="21"/>
              </w:rPr>
            </w:pPr>
            <w:r w:rsidRPr="003C684E">
              <w:rPr>
                <w:rFonts w:hint="eastAsia"/>
                <w:sz w:val="21"/>
                <w:szCs w:val="21"/>
              </w:rPr>
              <w:t>联系人电话</w:t>
            </w:r>
          </w:p>
        </w:tc>
        <w:tc>
          <w:tcPr>
            <w:tcW w:w="1276" w:type="dxa"/>
          </w:tcPr>
          <w:p w:rsidR="00AE29BA" w:rsidRPr="003C684E" w:rsidRDefault="00AE29BA" w:rsidP="009148DE">
            <w:pPr>
              <w:spacing w:before="120"/>
              <w:jc w:val="left"/>
              <w:rPr>
                <w:sz w:val="21"/>
                <w:szCs w:val="21"/>
              </w:rPr>
            </w:pPr>
            <w:r w:rsidRPr="003C684E">
              <w:rPr>
                <w:rFonts w:hint="eastAsia"/>
                <w:sz w:val="21"/>
                <w:szCs w:val="21"/>
              </w:rPr>
              <w:t>字符串</w:t>
            </w:r>
          </w:p>
        </w:tc>
        <w:tc>
          <w:tcPr>
            <w:tcW w:w="5153" w:type="dxa"/>
          </w:tcPr>
          <w:p w:rsidR="00AE29BA" w:rsidRPr="003C684E" w:rsidRDefault="00AE29BA" w:rsidP="009148DE">
            <w:pPr>
              <w:spacing w:before="120"/>
              <w:rPr>
                <w:sz w:val="21"/>
                <w:szCs w:val="21"/>
              </w:rPr>
            </w:pPr>
            <w:r w:rsidRPr="003C684E">
              <w:rPr>
                <w:rFonts w:hint="eastAsia"/>
                <w:sz w:val="21"/>
                <w:szCs w:val="21"/>
              </w:rPr>
              <w:t>无</w:t>
            </w:r>
            <w:r>
              <w:rPr>
                <w:rFonts w:hint="eastAsia"/>
                <w:sz w:val="21"/>
                <w:szCs w:val="21"/>
              </w:rPr>
              <w:t xml:space="preserve"> </w:t>
            </w:r>
          </w:p>
        </w:tc>
      </w:tr>
      <w:tr w:rsidR="00AE29BA" w:rsidRPr="002D5DC6" w:rsidTr="009148DE">
        <w:tc>
          <w:tcPr>
            <w:tcW w:w="2093" w:type="dxa"/>
          </w:tcPr>
          <w:p w:rsidR="00AE29BA" w:rsidRPr="003C684E" w:rsidRDefault="00AE29BA" w:rsidP="009148DE">
            <w:pPr>
              <w:spacing w:before="120"/>
              <w:jc w:val="left"/>
              <w:rPr>
                <w:sz w:val="21"/>
                <w:szCs w:val="21"/>
              </w:rPr>
            </w:pPr>
            <w:r w:rsidRPr="003C684E">
              <w:rPr>
                <w:rFonts w:hint="eastAsia"/>
                <w:sz w:val="21"/>
                <w:szCs w:val="21"/>
              </w:rPr>
              <w:t>联系人传真</w:t>
            </w:r>
          </w:p>
        </w:tc>
        <w:tc>
          <w:tcPr>
            <w:tcW w:w="1276" w:type="dxa"/>
          </w:tcPr>
          <w:p w:rsidR="00AE29BA" w:rsidRPr="003C684E" w:rsidRDefault="00AE29BA" w:rsidP="009148DE">
            <w:pPr>
              <w:spacing w:before="120"/>
              <w:jc w:val="left"/>
              <w:rPr>
                <w:sz w:val="21"/>
                <w:szCs w:val="21"/>
              </w:rPr>
            </w:pPr>
            <w:r w:rsidRPr="003C684E">
              <w:rPr>
                <w:rFonts w:hint="eastAsia"/>
                <w:sz w:val="21"/>
                <w:szCs w:val="21"/>
              </w:rPr>
              <w:t>字符串</w:t>
            </w:r>
          </w:p>
        </w:tc>
        <w:tc>
          <w:tcPr>
            <w:tcW w:w="5153" w:type="dxa"/>
          </w:tcPr>
          <w:p w:rsidR="00AE29BA" w:rsidRPr="003C684E" w:rsidRDefault="00AE29BA" w:rsidP="009148DE">
            <w:pPr>
              <w:spacing w:before="120"/>
              <w:rPr>
                <w:sz w:val="21"/>
                <w:szCs w:val="21"/>
              </w:rPr>
            </w:pPr>
            <w:r w:rsidRPr="003C684E">
              <w:rPr>
                <w:rFonts w:hint="eastAsia"/>
                <w:sz w:val="21"/>
                <w:szCs w:val="21"/>
              </w:rPr>
              <w:t>无</w:t>
            </w:r>
            <w:r>
              <w:rPr>
                <w:rFonts w:hint="eastAsia"/>
                <w:sz w:val="21"/>
                <w:szCs w:val="21"/>
              </w:rPr>
              <w:t xml:space="preserve"> </w:t>
            </w:r>
          </w:p>
        </w:tc>
      </w:tr>
      <w:tr w:rsidR="00AE29BA" w:rsidRPr="002D5DC6" w:rsidTr="009148DE">
        <w:tc>
          <w:tcPr>
            <w:tcW w:w="2093" w:type="dxa"/>
          </w:tcPr>
          <w:p w:rsidR="00AE29BA" w:rsidRPr="003C684E" w:rsidRDefault="00AE29BA" w:rsidP="009148DE">
            <w:pPr>
              <w:spacing w:before="120"/>
              <w:jc w:val="left"/>
              <w:rPr>
                <w:sz w:val="21"/>
                <w:szCs w:val="21"/>
              </w:rPr>
            </w:pPr>
            <w:r w:rsidRPr="003C684E">
              <w:rPr>
                <w:rFonts w:hint="eastAsia"/>
                <w:sz w:val="21"/>
                <w:szCs w:val="21"/>
              </w:rPr>
              <w:lastRenderedPageBreak/>
              <w:t>联系人电子邮件</w:t>
            </w:r>
          </w:p>
        </w:tc>
        <w:tc>
          <w:tcPr>
            <w:tcW w:w="1276" w:type="dxa"/>
          </w:tcPr>
          <w:p w:rsidR="00AE29BA" w:rsidRPr="003C684E" w:rsidRDefault="00AE29BA" w:rsidP="009148DE">
            <w:pPr>
              <w:spacing w:before="120"/>
              <w:jc w:val="left"/>
              <w:rPr>
                <w:sz w:val="21"/>
                <w:szCs w:val="21"/>
              </w:rPr>
            </w:pPr>
            <w:r w:rsidRPr="003C684E">
              <w:rPr>
                <w:rFonts w:hint="eastAsia"/>
                <w:sz w:val="21"/>
                <w:szCs w:val="21"/>
              </w:rPr>
              <w:t>字符串</w:t>
            </w:r>
          </w:p>
        </w:tc>
        <w:tc>
          <w:tcPr>
            <w:tcW w:w="5153" w:type="dxa"/>
          </w:tcPr>
          <w:p w:rsidR="00AE29BA" w:rsidRPr="003C684E" w:rsidRDefault="00AE29BA" w:rsidP="009148DE">
            <w:pPr>
              <w:spacing w:before="120"/>
              <w:rPr>
                <w:sz w:val="21"/>
                <w:szCs w:val="21"/>
              </w:rPr>
            </w:pPr>
            <w:r w:rsidRPr="003C684E">
              <w:rPr>
                <w:rFonts w:hint="eastAsia"/>
                <w:sz w:val="21"/>
                <w:szCs w:val="21"/>
              </w:rPr>
              <w:t>无</w:t>
            </w:r>
            <w:r>
              <w:rPr>
                <w:rFonts w:hint="eastAsia"/>
                <w:sz w:val="21"/>
                <w:szCs w:val="21"/>
              </w:rPr>
              <w:t xml:space="preserve"> </w:t>
            </w:r>
          </w:p>
        </w:tc>
      </w:tr>
      <w:tr w:rsidR="00AE29BA" w:rsidRPr="002D5DC6" w:rsidTr="009148DE">
        <w:tc>
          <w:tcPr>
            <w:tcW w:w="2093" w:type="dxa"/>
          </w:tcPr>
          <w:p w:rsidR="00AE29BA" w:rsidRPr="002D5DC6" w:rsidRDefault="00AE29BA" w:rsidP="009148DE">
            <w:pPr>
              <w:spacing w:before="120"/>
              <w:jc w:val="left"/>
              <w:rPr>
                <w:sz w:val="21"/>
                <w:szCs w:val="21"/>
              </w:rPr>
            </w:pPr>
            <w:r>
              <w:rPr>
                <w:rFonts w:hint="eastAsia"/>
                <w:sz w:val="21"/>
                <w:szCs w:val="21"/>
              </w:rPr>
              <w:t>备注</w:t>
            </w:r>
          </w:p>
        </w:tc>
        <w:tc>
          <w:tcPr>
            <w:tcW w:w="1276" w:type="dxa"/>
          </w:tcPr>
          <w:p w:rsidR="00AE29BA" w:rsidRPr="002D5DC6" w:rsidRDefault="00AE29BA" w:rsidP="009148DE">
            <w:pPr>
              <w:spacing w:before="120"/>
              <w:jc w:val="left"/>
              <w:rPr>
                <w:sz w:val="21"/>
                <w:szCs w:val="21"/>
              </w:rPr>
            </w:pPr>
            <w:r>
              <w:rPr>
                <w:rFonts w:hint="eastAsia"/>
                <w:sz w:val="21"/>
                <w:szCs w:val="21"/>
              </w:rPr>
              <w:t>大文本</w:t>
            </w:r>
          </w:p>
        </w:tc>
        <w:tc>
          <w:tcPr>
            <w:tcW w:w="5153" w:type="dxa"/>
          </w:tcPr>
          <w:p w:rsidR="00AE29BA" w:rsidRPr="002D5DC6" w:rsidRDefault="00AE29BA" w:rsidP="009148DE">
            <w:pPr>
              <w:spacing w:before="120"/>
              <w:rPr>
                <w:sz w:val="21"/>
                <w:szCs w:val="21"/>
              </w:rPr>
            </w:pPr>
            <w:r>
              <w:rPr>
                <w:rFonts w:hint="eastAsia"/>
                <w:sz w:val="21"/>
                <w:szCs w:val="21"/>
              </w:rPr>
              <w:t>无</w:t>
            </w:r>
            <w:r>
              <w:rPr>
                <w:rFonts w:hint="eastAsia"/>
                <w:sz w:val="21"/>
                <w:szCs w:val="21"/>
              </w:rPr>
              <w:t xml:space="preserve"> </w:t>
            </w:r>
          </w:p>
        </w:tc>
      </w:tr>
    </w:tbl>
    <w:p w:rsidR="00AE29BA" w:rsidRDefault="00AE29BA" w:rsidP="00AE29BA">
      <w:pPr>
        <w:pStyle w:val="3"/>
        <w:spacing w:before="120" w:after="120"/>
      </w:pPr>
      <w:bookmarkStart w:id="29" w:name="_Toc432599303"/>
      <w:r>
        <w:rPr>
          <w:rFonts w:hint="eastAsia"/>
        </w:rPr>
        <w:t>合同</w:t>
      </w:r>
      <w:bookmarkEnd w:id="29"/>
    </w:p>
    <w:p w:rsidR="00AE29BA" w:rsidRPr="002D1D26" w:rsidRDefault="00AE29BA" w:rsidP="00AE29BA">
      <w:pPr>
        <w:spacing w:before="120"/>
      </w:pPr>
      <w:r>
        <w:rPr>
          <w:rFonts w:hint="eastAsia"/>
        </w:rPr>
        <w:t xml:space="preserve">  </w:t>
      </w:r>
      <w:r>
        <w:rPr>
          <w:rFonts w:hint="eastAsia"/>
        </w:rPr>
        <w:t>每个项目可以有一个或者多个合同，分别和不同的公司签署。</w:t>
      </w:r>
    </w:p>
    <w:p w:rsidR="00AE29BA" w:rsidRDefault="00AE29BA" w:rsidP="00AE29BA">
      <w:pPr>
        <w:pStyle w:val="a9"/>
        <w:keepNext/>
        <w:spacing w:before="120"/>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Pr>
          <w:rFonts w:hint="eastAsia"/>
        </w:rPr>
        <w:t>合同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134"/>
        <w:gridCol w:w="5295"/>
      </w:tblGrid>
      <w:tr w:rsidR="00AE29BA" w:rsidRPr="002D5DC6" w:rsidTr="009148DE">
        <w:tc>
          <w:tcPr>
            <w:tcW w:w="2093" w:type="dxa"/>
            <w:shd w:val="clear" w:color="auto" w:fill="F2F2F2"/>
          </w:tcPr>
          <w:p w:rsidR="00AE29BA" w:rsidRPr="002D5DC6" w:rsidRDefault="00AE29BA" w:rsidP="009148DE">
            <w:pPr>
              <w:spacing w:before="120"/>
              <w:jc w:val="center"/>
              <w:rPr>
                <w:b/>
                <w:sz w:val="21"/>
                <w:szCs w:val="21"/>
              </w:rPr>
            </w:pPr>
            <w:r w:rsidRPr="002D5DC6">
              <w:rPr>
                <w:rFonts w:hint="eastAsia"/>
                <w:b/>
                <w:sz w:val="21"/>
                <w:szCs w:val="21"/>
              </w:rPr>
              <w:t>属性名称</w:t>
            </w:r>
          </w:p>
        </w:tc>
        <w:tc>
          <w:tcPr>
            <w:tcW w:w="1134" w:type="dxa"/>
            <w:shd w:val="clear" w:color="auto" w:fill="F2F2F2"/>
          </w:tcPr>
          <w:p w:rsidR="00AE29BA" w:rsidRPr="002D5DC6" w:rsidRDefault="00AE29BA" w:rsidP="009148DE">
            <w:pPr>
              <w:spacing w:before="120"/>
              <w:jc w:val="center"/>
              <w:rPr>
                <w:b/>
                <w:sz w:val="21"/>
                <w:szCs w:val="21"/>
              </w:rPr>
            </w:pPr>
            <w:r w:rsidRPr="002D5DC6">
              <w:rPr>
                <w:rFonts w:hint="eastAsia"/>
                <w:b/>
                <w:sz w:val="21"/>
                <w:szCs w:val="21"/>
              </w:rPr>
              <w:t>数据类型</w:t>
            </w:r>
          </w:p>
        </w:tc>
        <w:tc>
          <w:tcPr>
            <w:tcW w:w="5295" w:type="dxa"/>
            <w:shd w:val="clear" w:color="auto" w:fill="F2F2F2"/>
          </w:tcPr>
          <w:p w:rsidR="00AE29BA" w:rsidRPr="002D5DC6" w:rsidRDefault="00AE29BA" w:rsidP="009148DE">
            <w:pPr>
              <w:spacing w:before="120"/>
              <w:jc w:val="center"/>
              <w:rPr>
                <w:b/>
                <w:sz w:val="21"/>
                <w:szCs w:val="21"/>
              </w:rPr>
            </w:pPr>
            <w:r w:rsidRPr="002D5DC6">
              <w:rPr>
                <w:rFonts w:hint="eastAsia"/>
                <w:b/>
                <w:sz w:val="21"/>
                <w:szCs w:val="21"/>
              </w:rPr>
              <w:t>说明</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合同</w:t>
            </w:r>
            <w:r w:rsidRPr="002D5DC6">
              <w:rPr>
                <w:rFonts w:hint="eastAsia"/>
                <w:sz w:val="21"/>
                <w:szCs w:val="21"/>
              </w:rPr>
              <w:t>ID</w:t>
            </w:r>
          </w:p>
        </w:tc>
        <w:tc>
          <w:tcPr>
            <w:tcW w:w="1134" w:type="dxa"/>
          </w:tcPr>
          <w:p w:rsidR="00AE29BA" w:rsidRPr="002D5DC6" w:rsidRDefault="00AE29BA" w:rsidP="009148DE">
            <w:pPr>
              <w:spacing w:before="120"/>
              <w:jc w:val="left"/>
              <w:rPr>
                <w:sz w:val="21"/>
                <w:szCs w:val="21"/>
              </w:rPr>
            </w:pPr>
            <w:r w:rsidRPr="002D5DC6">
              <w:rPr>
                <w:rFonts w:hint="eastAsia"/>
                <w:sz w:val="21"/>
                <w:szCs w:val="21"/>
              </w:rPr>
              <w:t>字符串</w:t>
            </w:r>
          </w:p>
        </w:tc>
        <w:tc>
          <w:tcPr>
            <w:tcW w:w="5295" w:type="dxa"/>
          </w:tcPr>
          <w:p w:rsidR="00AE29BA" w:rsidRPr="002D5DC6" w:rsidRDefault="00AE29BA" w:rsidP="009148DE">
            <w:pPr>
              <w:spacing w:before="120"/>
              <w:rPr>
                <w:sz w:val="21"/>
                <w:szCs w:val="21"/>
              </w:rPr>
            </w:pPr>
            <w:r w:rsidRPr="002D5DC6">
              <w:rPr>
                <w:rFonts w:hint="eastAsia"/>
                <w:sz w:val="21"/>
                <w:szCs w:val="21"/>
              </w:rPr>
              <w:t>非空。系统自动生成，全局唯一。</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合同编号</w:t>
            </w:r>
          </w:p>
        </w:tc>
        <w:tc>
          <w:tcPr>
            <w:tcW w:w="1134" w:type="dxa"/>
          </w:tcPr>
          <w:p w:rsidR="00AE29BA" w:rsidRPr="002D5DC6" w:rsidRDefault="00AE29BA" w:rsidP="009148DE">
            <w:pPr>
              <w:spacing w:before="120"/>
              <w:jc w:val="left"/>
              <w:rPr>
                <w:sz w:val="21"/>
                <w:szCs w:val="21"/>
              </w:rPr>
            </w:pPr>
            <w:r w:rsidRPr="002D5DC6">
              <w:rPr>
                <w:rFonts w:hint="eastAsia"/>
                <w:sz w:val="21"/>
                <w:szCs w:val="21"/>
              </w:rPr>
              <w:t>字符串</w:t>
            </w:r>
          </w:p>
        </w:tc>
        <w:tc>
          <w:tcPr>
            <w:tcW w:w="5295" w:type="dxa"/>
          </w:tcPr>
          <w:p w:rsidR="00AE29BA" w:rsidRPr="002D5DC6" w:rsidRDefault="00AE29BA" w:rsidP="009148DE">
            <w:pPr>
              <w:spacing w:before="120"/>
              <w:rPr>
                <w:sz w:val="21"/>
                <w:szCs w:val="21"/>
              </w:rPr>
            </w:pPr>
            <w:r w:rsidRPr="002D5DC6">
              <w:rPr>
                <w:rFonts w:hint="eastAsia"/>
                <w:sz w:val="21"/>
                <w:szCs w:val="21"/>
              </w:rPr>
              <w:t>非空。</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合同名称</w:t>
            </w:r>
          </w:p>
        </w:tc>
        <w:tc>
          <w:tcPr>
            <w:tcW w:w="1134" w:type="dxa"/>
          </w:tcPr>
          <w:p w:rsidR="00AE29BA" w:rsidRPr="002D5DC6" w:rsidRDefault="00AE29BA" w:rsidP="009148DE">
            <w:pPr>
              <w:spacing w:before="120"/>
              <w:jc w:val="left"/>
              <w:rPr>
                <w:sz w:val="21"/>
                <w:szCs w:val="21"/>
              </w:rPr>
            </w:pPr>
            <w:r w:rsidRPr="002D5DC6">
              <w:rPr>
                <w:rFonts w:hint="eastAsia"/>
                <w:sz w:val="21"/>
                <w:szCs w:val="21"/>
              </w:rPr>
              <w:t>字符串</w:t>
            </w:r>
          </w:p>
        </w:tc>
        <w:tc>
          <w:tcPr>
            <w:tcW w:w="5295" w:type="dxa"/>
          </w:tcPr>
          <w:p w:rsidR="00AE29BA" w:rsidRPr="002D5DC6" w:rsidRDefault="00AE29BA" w:rsidP="009148DE">
            <w:pPr>
              <w:spacing w:before="120"/>
              <w:rPr>
                <w:sz w:val="21"/>
                <w:szCs w:val="21"/>
              </w:rPr>
            </w:pPr>
            <w:r w:rsidRPr="002D5DC6">
              <w:rPr>
                <w:rFonts w:hint="eastAsia"/>
                <w:sz w:val="21"/>
                <w:szCs w:val="21"/>
              </w:rPr>
              <w:t>非空。</w:t>
            </w:r>
          </w:p>
        </w:tc>
      </w:tr>
      <w:tr w:rsidR="00AE29BA" w:rsidRPr="002D5DC6" w:rsidTr="009148DE">
        <w:tc>
          <w:tcPr>
            <w:tcW w:w="2093" w:type="dxa"/>
          </w:tcPr>
          <w:p w:rsidR="00AE29BA" w:rsidRPr="002D5DC6" w:rsidRDefault="00AE29BA" w:rsidP="009148DE">
            <w:pPr>
              <w:spacing w:before="120"/>
              <w:jc w:val="left"/>
              <w:rPr>
                <w:b/>
                <w:sz w:val="21"/>
                <w:szCs w:val="21"/>
              </w:rPr>
            </w:pPr>
            <w:r w:rsidRPr="002D5DC6">
              <w:rPr>
                <w:rFonts w:hint="eastAsia"/>
                <w:b/>
                <w:sz w:val="21"/>
                <w:szCs w:val="21"/>
              </w:rPr>
              <w:t>项目</w:t>
            </w:r>
          </w:p>
        </w:tc>
        <w:tc>
          <w:tcPr>
            <w:tcW w:w="1134" w:type="dxa"/>
          </w:tcPr>
          <w:p w:rsidR="00AE29BA" w:rsidRPr="002D5DC6" w:rsidRDefault="00AE29BA" w:rsidP="009148DE">
            <w:pPr>
              <w:spacing w:before="120"/>
              <w:jc w:val="left"/>
              <w:rPr>
                <w:b/>
                <w:sz w:val="21"/>
                <w:szCs w:val="21"/>
              </w:rPr>
            </w:pPr>
            <w:r w:rsidRPr="002D5DC6">
              <w:rPr>
                <w:rFonts w:hint="eastAsia"/>
                <w:b/>
                <w:sz w:val="21"/>
                <w:szCs w:val="21"/>
              </w:rPr>
              <w:t>引用</w:t>
            </w:r>
          </w:p>
        </w:tc>
        <w:tc>
          <w:tcPr>
            <w:tcW w:w="5295" w:type="dxa"/>
          </w:tcPr>
          <w:p w:rsidR="00AE29BA" w:rsidRPr="002D5DC6" w:rsidRDefault="00AE29BA" w:rsidP="009148DE">
            <w:pPr>
              <w:spacing w:before="120"/>
              <w:rPr>
                <w:b/>
                <w:sz w:val="21"/>
                <w:szCs w:val="21"/>
              </w:rPr>
            </w:pPr>
            <w:r w:rsidRPr="002D5DC6">
              <w:rPr>
                <w:rFonts w:hint="eastAsia"/>
                <w:b/>
                <w:sz w:val="21"/>
                <w:szCs w:val="21"/>
              </w:rPr>
              <w:t>合同和项目一一对应，该属性指定了合同对应的项目。</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合同类型</w:t>
            </w:r>
          </w:p>
        </w:tc>
        <w:tc>
          <w:tcPr>
            <w:tcW w:w="1134" w:type="dxa"/>
          </w:tcPr>
          <w:p w:rsidR="00AE29BA" w:rsidRPr="002D5DC6" w:rsidRDefault="00AE29BA" w:rsidP="009148DE">
            <w:pPr>
              <w:spacing w:before="120"/>
              <w:jc w:val="left"/>
              <w:rPr>
                <w:sz w:val="21"/>
                <w:szCs w:val="21"/>
              </w:rPr>
            </w:pPr>
            <w:r w:rsidRPr="002D5DC6">
              <w:rPr>
                <w:rFonts w:hint="eastAsia"/>
                <w:sz w:val="21"/>
                <w:szCs w:val="21"/>
              </w:rPr>
              <w:t>字符串</w:t>
            </w:r>
          </w:p>
        </w:tc>
        <w:tc>
          <w:tcPr>
            <w:tcW w:w="5295" w:type="dxa"/>
          </w:tcPr>
          <w:p w:rsidR="00AE29BA" w:rsidRPr="002D5DC6" w:rsidRDefault="00AE29BA" w:rsidP="009148DE">
            <w:pPr>
              <w:spacing w:before="120"/>
              <w:rPr>
                <w:sz w:val="21"/>
                <w:szCs w:val="21"/>
              </w:rPr>
            </w:pPr>
            <w:r w:rsidRPr="002D5DC6">
              <w:rPr>
                <w:rFonts w:hint="eastAsia"/>
                <w:sz w:val="21"/>
                <w:szCs w:val="21"/>
              </w:rPr>
              <w:t>非空。枚举：工程设计合同、</w:t>
            </w:r>
            <w:r>
              <w:rPr>
                <w:rFonts w:hint="eastAsia"/>
                <w:sz w:val="21"/>
                <w:szCs w:val="21"/>
              </w:rPr>
              <w:t>工程咨询合同、分包合同、技术转让合同、民用合同、市政合同、中铝国际合同、</w:t>
            </w:r>
            <w:r w:rsidRPr="002D5DC6">
              <w:rPr>
                <w:rFonts w:hint="eastAsia"/>
                <w:sz w:val="21"/>
                <w:szCs w:val="21"/>
              </w:rPr>
              <w:t>设备供应合同、设备采购合同、软件采购合同等。</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合同</w:t>
            </w:r>
            <w:r>
              <w:rPr>
                <w:rFonts w:hint="eastAsia"/>
                <w:sz w:val="21"/>
                <w:szCs w:val="21"/>
              </w:rPr>
              <w:t>签订</w:t>
            </w:r>
            <w:r w:rsidRPr="002D5DC6">
              <w:rPr>
                <w:rFonts w:hint="eastAsia"/>
                <w:sz w:val="21"/>
                <w:szCs w:val="21"/>
              </w:rPr>
              <w:t>时间</w:t>
            </w:r>
          </w:p>
        </w:tc>
        <w:tc>
          <w:tcPr>
            <w:tcW w:w="1134" w:type="dxa"/>
          </w:tcPr>
          <w:p w:rsidR="00AE29BA" w:rsidRPr="002D5DC6" w:rsidRDefault="00AE29BA" w:rsidP="009148DE">
            <w:pPr>
              <w:spacing w:before="120"/>
              <w:jc w:val="left"/>
              <w:rPr>
                <w:sz w:val="21"/>
                <w:szCs w:val="21"/>
              </w:rPr>
            </w:pPr>
            <w:r w:rsidRPr="002D5DC6">
              <w:rPr>
                <w:rFonts w:hint="eastAsia"/>
                <w:sz w:val="21"/>
                <w:szCs w:val="21"/>
              </w:rPr>
              <w:t>日期</w:t>
            </w:r>
          </w:p>
        </w:tc>
        <w:tc>
          <w:tcPr>
            <w:tcW w:w="5295" w:type="dxa"/>
          </w:tcPr>
          <w:p w:rsidR="00AE29BA" w:rsidRPr="002D5DC6" w:rsidRDefault="00AE29BA" w:rsidP="009148DE">
            <w:pPr>
              <w:spacing w:before="120"/>
              <w:rPr>
                <w:sz w:val="21"/>
                <w:szCs w:val="21"/>
              </w:rPr>
            </w:pPr>
            <w:r w:rsidRPr="002D5DC6">
              <w:rPr>
                <w:rFonts w:hint="eastAsia"/>
                <w:sz w:val="21"/>
                <w:szCs w:val="21"/>
              </w:rPr>
              <w:t>非空</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合同角色</w:t>
            </w:r>
          </w:p>
        </w:tc>
        <w:tc>
          <w:tcPr>
            <w:tcW w:w="1134" w:type="dxa"/>
          </w:tcPr>
          <w:p w:rsidR="00AE29BA" w:rsidRPr="002D5DC6" w:rsidRDefault="00AE29BA" w:rsidP="009148DE">
            <w:pPr>
              <w:spacing w:before="120"/>
              <w:jc w:val="left"/>
              <w:rPr>
                <w:sz w:val="21"/>
                <w:szCs w:val="21"/>
              </w:rPr>
            </w:pPr>
            <w:r w:rsidRPr="002D5DC6">
              <w:rPr>
                <w:rFonts w:hint="eastAsia"/>
                <w:sz w:val="21"/>
                <w:szCs w:val="21"/>
              </w:rPr>
              <w:t>字符串</w:t>
            </w:r>
          </w:p>
        </w:tc>
        <w:tc>
          <w:tcPr>
            <w:tcW w:w="5295" w:type="dxa"/>
          </w:tcPr>
          <w:p w:rsidR="00AE29BA" w:rsidRPr="002D5DC6" w:rsidRDefault="00AE29BA" w:rsidP="009148DE">
            <w:pPr>
              <w:spacing w:before="120"/>
              <w:rPr>
                <w:sz w:val="21"/>
                <w:szCs w:val="21"/>
              </w:rPr>
            </w:pPr>
            <w:r w:rsidRPr="002D5DC6">
              <w:rPr>
                <w:rFonts w:hint="eastAsia"/>
                <w:sz w:val="21"/>
                <w:szCs w:val="21"/>
              </w:rPr>
              <w:t>非空。枚举：甲方，乙方。</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合同总金额</w:t>
            </w:r>
          </w:p>
        </w:tc>
        <w:tc>
          <w:tcPr>
            <w:tcW w:w="1134" w:type="dxa"/>
          </w:tcPr>
          <w:p w:rsidR="00AE29BA" w:rsidRPr="002D5DC6" w:rsidRDefault="00AE29BA" w:rsidP="009148DE">
            <w:pPr>
              <w:spacing w:before="120"/>
              <w:jc w:val="left"/>
              <w:rPr>
                <w:sz w:val="21"/>
                <w:szCs w:val="21"/>
              </w:rPr>
            </w:pPr>
            <w:r w:rsidRPr="002D5DC6">
              <w:rPr>
                <w:rFonts w:hint="eastAsia"/>
                <w:sz w:val="21"/>
                <w:szCs w:val="21"/>
              </w:rPr>
              <w:t>数字</w:t>
            </w:r>
          </w:p>
        </w:tc>
        <w:tc>
          <w:tcPr>
            <w:tcW w:w="5295" w:type="dxa"/>
          </w:tcPr>
          <w:p w:rsidR="00AE29BA" w:rsidRPr="002D5DC6" w:rsidRDefault="00AE29BA" w:rsidP="009148DE">
            <w:pPr>
              <w:spacing w:before="120"/>
              <w:rPr>
                <w:sz w:val="21"/>
                <w:szCs w:val="21"/>
              </w:rPr>
            </w:pPr>
            <w:r w:rsidRPr="002D5DC6">
              <w:rPr>
                <w:rFonts w:hint="eastAsia"/>
                <w:sz w:val="21"/>
                <w:szCs w:val="21"/>
              </w:rPr>
              <w:t>非空。</w:t>
            </w:r>
          </w:p>
        </w:tc>
      </w:tr>
      <w:tr w:rsidR="00AE29BA" w:rsidRPr="002D5DC6" w:rsidTr="009148DE">
        <w:tc>
          <w:tcPr>
            <w:tcW w:w="2093" w:type="dxa"/>
          </w:tcPr>
          <w:p w:rsidR="00AE29BA" w:rsidRPr="002B568F" w:rsidRDefault="00AE29BA" w:rsidP="009148DE">
            <w:pPr>
              <w:spacing w:before="120"/>
              <w:jc w:val="left"/>
              <w:rPr>
                <w:color w:val="0070C0"/>
                <w:sz w:val="21"/>
                <w:szCs w:val="21"/>
              </w:rPr>
            </w:pPr>
            <w:r w:rsidRPr="002B568F">
              <w:rPr>
                <w:rFonts w:hint="eastAsia"/>
                <w:color w:val="0070C0"/>
                <w:sz w:val="21"/>
                <w:szCs w:val="21"/>
              </w:rPr>
              <w:t>合同累计欠款</w:t>
            </w:r>
          </w:p>
        </w:tc>
        <w:tc>
          <w:tcPr>
            <w:tcW w:w="1134" w:type="dxa"/>
          </w:tcPr>
          <w:p w:rsidR="00AE29BA" w:rsidRPr="002B568F" w:rsidRDefault="00AE29BA" w:rsidP="009148DE">
            <w:pPr>
              <w:spacing w:before="120"/>
              <w:jc w:val="left"/>
              <w:rPr>
                <w:color w:val="0070C0"/>
                <w:sz w:val="21"/>
                <w:szCs w:val="21"/>
              </w:rPr>
            </w:pPr>
            <w:r w:rsidRPr="002B568F">
              <w:rPr>
                <w:rFonts w:hint="eastAsia"/>
                <w:color w:val="0070C0"/>
                <w:sz w:val="21"/>
                <w:szCs w:val="21"/>
              </w:rPr>
              <w:t>数字</w:t>
            </w:r>
          </w:p>
        </w:tc>
        <w:tc>
          <w:tcPr>
            <w:tcW w:w="5295" w:type="dxa"/>
          </w:tcPr>
          <w:p w:rsidR="00AE29BA" w:rsidRPr="002B568F" w:rsidRDefault="00AE29BA" w:rsidP="009148DE">
            <w:pPr>
              <w:spacing w:before="120"/>
              <w:rPr>
                <w:color w:val="0070C0"/>
                <w:sz w:val="21"/>
                <w:szCs w:val="21"/>
              </w:rPr>
            </w:pPr>
            <w:r w:rsidRPr="002B568F">
              <w:rPr>
                <w:rFonts w:hint="eastAsia"/>
                <w:color w:val="0070C0"/>
                <w:sz w:val="21"/>
                <w:szCs w:val="21"/>
              </w:rPr>
              <w:t>需计算自动生成。</w:t>
            </w:r>
          </w:p>
        </w:tc>
      </w:tr>
      <w:tr w:rsidR="00AE29BA" w:rsidRPr="002D5DC6" w:rsidTr="009148DE">
        <w:tc>
          <w:tcPr>
            <w:tcW w:w="2093" w:type="dxa"/>
          </w:tcPr>
          <w:p w:rsidR="00AE29BA" w:rsidRPr="002B568F" w:rsidRDefault="00AE29BA" w:rsidP="009148DE">
            <w:pPr>
              <w:spacing w:before="120"/>
              <w:jc w:val="left"/>
              <w:rPr>
                <w:color w:val="0070C0"/>
                <w:sz w:val="21"/>
                <w:szCs w:val="21"/>
              </w:rPr>
            </w:pPr>
            <w:r w:rsidRPr="002B568F">
              <w:rPr>
                <w:rFonts w:hint="eastAsia"/>
                <w:color w:val="0070C0"/>
                <w:sz w:val="21"/>
                <w:szCs w:val="21"/>
              </w:rPr>
              <w:t>合同累计收款</w:t>
            </w:r>
          </w:p>
        </w:tc>
        <w:tc>
          <w:tcPr>
            <w:tcW w:w="1134" w:type="dxa"/>
          </w:tcPr>
          <w:p w:rsidR="00AE29BA" w:rsidRPr="002B568F" w:rsidRDefault="00AE29BA" w:rsidP="009148DE">
            <w:pPr>
              <w:spacing w:before="120"/>
              <w:jc w:val="left"/>
              <w:rPr>
                <w:color w:val="0070C0"/>
                <w:sz w:val="21"/>
                <w:szCs w:val="21"/>
              </w:rPr>
            </w:pPr>
            <w:r w:rsidRPr="002B568F">
              <w:rPr>
                <w:rFonts w:hint="eastAsia"/>
                <w:color w:val="0070C0"/>
                <w:sz w:val="21"/>
                <w:szCs w:val="21"/>
              </w:rPr>
              <w:t>数字</w:t>
            </w:r>
          </w:p>
        </w:tc>
        <w:tc>
          <w:tcPr>
            <w:tcW w:w="5295" w:type="dxa"/>
          </w:tcPr>
          <w:p w:rsidR="00AE29BA" w:rsidRPr="002B568F" w:rsidRDefault="00AE29BA" w:rsidP="009148DE">
            <w:pPr>
              <w:spacing w:before="120"/>
              <w:rPr>
                <w:color w:val="0070C0"/>
                <w:sz w:val="21"/>
                <w:szCs w:val="21"/>
              </w:rPr>
            </w:pPr>
            <w:r w:rsidRPr="002B568F">
              <w:rPr>
                <w:rFonts w:hint="eastAsia"/>
                <w:color w:val="0070C0"/>
                <w:sz w:val="21"/>
                <w:szCs w:val="21"/>
              </w:rPr>
              <w:t>需计算自动生成。</w:t>
            </w:r>
          </w:p>
        </w:tc>
      </w:tr>
      <w:tr w:rsidR="00AE29BA" w:rsidRPr="002D5DC6" w:rsidTr="009148DE">
        <w:tc>
          <w:tcPr>
            <w:tcW w:w="2093" w:type="dxa"/>
          </w:tcPr>
          <w:p w:rsidR="00AE29BA" w:rsidRPr="002B568F" w:rsidRDefault="00AE29BA" w:rsidP="009148DE">
            <w:pPr>
              <w:spacing w:before="120"/>
              <w:jc w:val="left"/>
              <w:rPr>
                <w:color w:val="0070C0"/>
                <w:sz w:val="21"/>
                <w:szCs w:val="21"/>
              </w:rPr>
            </w:pPr>
            <w:r w:rsidRPr="002B568F">
              <w:rPr>
                <w:rFonts w:hint="eastAsia"/>
                <w:color w:val="0070C0"/>
                <w:sz w:val="21"/>
                <w:szCs w:val="21"/>
              </w:rPr>
              <w:t>合同累计发票额</w:t>
            </w:r>
          </w:p>
        </w:tc>
        <w:tc>
          <w:tcPr>
            <w:tcW w:w="1134" w:type="dxa"/>
          </w:tcPr>
          <w:p w:rsidR="00AE29BA" w:rsidRPr="002B568F" w:rsidRDefault="00AE29BA" w:rsidP="009148DE">
            <w:pPr>
              <w:spacing w:before="120"/>
              <w:jc w:val="left"/>
              <w:rPr>
                <w:color w:val="0070C0"/>
                <w:sz w:val="21"/>
                <w:szCs w:val="21"/>
              </w:rPr>
            </w:pPr>
            <w:r w:rsidRPr="002B568F">
              <w:rPr>
                <w:rFonts w:hint="eastAsia"/>
                <w:color w:val="0070C0"/>
                <w:sz w:val="21"/>
                <w:szCs w:val="21"/>
              </w:rPr>
              <w:t>数字</w:t>
            </w:r>
          </w:p>
        </w:tc>
        <w:tc>
          <w:tcPr>
            <w:tcW w:w="5295" w:type="dxa"/>
          </w:tcPr>
          <w:p w:rsidR="00AE29BA" w:rsidRPr="002B568F" w:rsidRDefault="00AE29BA" w:rsidP="009148DE">
            <w:pPr>
              <w:spacing w:before="120"/>
              <w:rPr>
                <w:color w:val="0070C0"/>
                <w:sz w:val="21"/>
                <w:szCs w:val="21"/>
              </w:rPr>
            </w:pPr>
            <w:r w:rsidRPr="002B568F">
              <w:rPr>
                <w:rFonts w:hint="eastAsia"/>
                <w:color w:val="0070C0"/>
                <w:sz w:val="21"/>
                <w:szCs w:val="21"/>
              </w:rPr>
              <w:t>需计算自动生成。</w:t>
            </w:r>
          </w:p>
        </w:tc>
      </w:tr>
      <w:tr w:rsidR="00AE29BA" w:rsidRPr="002D5DC6" w:rsidTr="009148DE">
        <w:tc>
          <w:tcPr>
            <w:tcW w:w="2093" w:type="dxa"/>
          </w:tcPr>
          <w:p w:rsidR="00AE29BA" w:rsidRPr="002B568F" w:rsidRDefault="00AE29BA" w:rsidP="009148DE">
            <w:pPr>
              <w:spacing w:before="120"/>
              <w:jc w:val="left"/>
              <w:rPr>
                <w:color w:val="0070C0"/>
                <w:sz w:val="21"/>
                <w:szCs w:val="21"/>
              </w:rPr>
            </w:pPr>
            <w:r w:rsidRPr="002B568F">
              <w:rPr>
                <w:rFonts w:hint="eastAsia"/>
                <w:color w:val="0070C0"/>
                <w:sz w:val="21"/>
                <w:szCs w:val="21"/>
              </w:rPr>
              <w:t>合同累计付款额</w:t>
            </w:r>
          </w:p>
        </w:tc>
        <w:tc>
          <w:tcPr>
            <w:tcW w:w="1134" w:type="dxa"/>
          </w:tcPr>
          <w:p w:rsidR="00AE29BA" w:rsidRPr="002B568F" w:rsidRDefault="00AE29BA" w:rsidP="009148DE">
            <w:pPr>
              <w:spacing w:before="120"/>
              <w:jc w:val="left"/>
              <w:rPr>
                <w:color w:val="0070C0"/>
                <w:sz w:val="21"/>
                <w:szCs w:val="21"/>
              </w:rPr>
            </w:pPr>
            <w:r w:rsidRPr="002B568F">
              <w:rPr>
                <w:rFonts w:hint="eastAsia"/>
                <w:color w:val="0070C0"/>
                <w:sz w:val="21"/>
                <w:szCs w:val="21"/>
              </w:rPr>
              <w:t>数字</w:t>
            </w:r>
          </w:p>
        </w:tc>
        <w:tc>
          <w:tcPr>
            <w:tcW w:w="5295" w:type="dxa"/>
          </w:tcPr>
          <w:p w:rsidR="00AE29BA" w:rsidRPr="002B568F" w:rsidRDefault="00AE29BA" w:rsidP="009148DE">
            <w:pPr>
              <w:spacing w:before="120"/>
              <w:rPr>
                <w:color w:val="0070C0"/>
                <w:sz w:val="21"/>
                <w:szCs w:val="21"/>
              </w:rPr>
            </w:pPr>
            <w:r w:rsidRPr="002B568F">
              <w:rPr>
                <w:rFonts w:hint="eastAsia"/>
                <w:color w:val="0070C0"/>
                <w:sz w:val="21"/>
                <w:szCs w:val="21"/>
              </w:rPr>
              <w:t>需计算自动生成。</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收（付）款方式</w:t>
            </w:r>
          </w:p>
        </w:tc>
        <w:tc>
          <w:tcPr>
            <w:tcW w:w="1134" w:type="dxa"/>
          </w:tcPr>
          <w:p w:rsidR="00AE29BA" w:rsidRPr="002D5DC6" w:rsidRDefault="00AE29BA" w:rsidP="009148DE">
            <w:pPr>
              <w:spacing w:before="120"/>
              <w:jc w:val="left"/>
              <w:rPr>
                <w:sz w:val="21"/>
                <w:szCs w:val="21"/>
              </w:rPr>
            </w:pPr>
            <w:r w:rsidRPr="002D5DC6">
              <w:rPr>
                <w:rFonts w:hint="eastAsia"/>
                <w:sz w:val="21"/>
                <w:szCs w:val="21"/>
              </w:rPr>
              <w:t>字符串</w:t>
            </w:r>
          </w:p>
        </w:tc>
        <w:tc>
          <w:tcPr>
            <w:tcW w:w="5295" w:type="dxa"/>
          </w:tcPr>
          <w:p w:rsidR="00AE29BA" w:rsidRPr="002D5DC6" w:rsidRDefault="00AE29BA" w:rsidP="009148DE">
            <w:pPr>
              <w:spacing w:before="120"/>
              <w:rPr>
                <w:sz w:val="21"/>
                <w:szCs w:val="21"/>
              </w:rPr>
            </w:pPr>
            <w:r w:rsidRPr="002D5DC6">
              <w:rPr>
                <w:rFonts w:hint="eastAsia"/>
                <w:sz w:val="21"/>
                <w:szCs w:val="21"/>
              </w:rPr>
              <w:t>非空</w:t>
            </w: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合同</w:t>
            </w:r>
            <w:r>
              <w:rPr>
                <w:rFonts w:hint="eastAsia"/>
                <w:sz w:val="21"/>
                <w:szCs w:val="21"/>
              </w:rPr>
              <w:t>签订</w:t>
            </w:r>
            <w:r w:rsidRPr="002D5DC6">
              <w:rPr>
                <w:rFonts w:hint="eastAsia"/>
                <w:sz w:val="21"/>
                <w:szCs w:val="21"/>
              </w:rPr>
              <w:t>人</w:t>
            </w:r>
          </w:p>
        </w:tc>
        <w:tc>
          <w:tcPr>
            <w:tcW w:w="1134" w:type="dxa"/>
          </w:tcPr>
          <w:p w:rsidR="00AE29BA" w:rsidRPr="002D5DC6" w:rsidRDefault="00AE29BA" w:rsidP="009148DE">
            <w:pPr>
              <w:spacing w:before="120"/>
              <w:jc w:val="left"/>
              <w:rPr>
                <w:sz w:val="21"/>
                <w:szCs w:val="21"/>
              </w:rPr>
            </w:pPr>
            <w:r w:rsidRPr="002D5DC6">
              <w:rPr>
                <w:rFonts w:hint="eastAsia"/>
                <w:sz w:val="21"/>
                <w:szCs w:val="21"/>
              </w:rPr>
              <w:t>引用</w:t>
            </w:r>
          </w:p>
        </w:tc>
        <w:tc>
          <w:tcPr>
            <w:tcW w:w="5295" w:type="dxa"/>
          </w:tcPr>
          <w:p w:rsidR="00AE29BA" w:rsidRPr="002D5DC6" w:rsidRDefault="00AE29BA" w:rsidP="009148DE">
            <w:pPr>
              <w:spacing w:before="120"/>
              <w:rPr>
                <w:sz w:val="21"/>
                <w:szCs w:val="21"/>
              </w:rPr>
            </w:pPr>
          </w:p>
        </w:tc>
      </w:tr>
      <w:tr w:rsidR="00AE29BA" w:rsidRPr="002D5DC6" w:rsidTr="009148DE">
        <w:tc>
          <w:tcPr>
            <w:tcW w:w="2093" w:type="dxa"/>
          </w:tcPr>
          <w:p w:rsidR="00AE29BA" w:rsidRPr="002D5DC6" w:rsidRDefault="00AE29BA" w:rsidP="009148DE">
            <w:pPr>
              <w:spacing w:before="120"/>
              <w:jc w:val="left"/>
              <w:rPr>
                <w:sz w:val="21"/>
                <w:szCs w:val="21"/>
              </w:rPr>
            </w:pPr>
            <w:r w:rsidRPr="002D5DC6">
              <w:rPr>
                <w:rFonts w:hint="eastAsia"/>
                <w:sz w:val="21"/>
                <w:szCs w:val="21"/>
              </w:rPr>
              <w:t>合同文本附件</w:t>
            </w:r>
          </w:p>
        </w:tc>
        <w:tc>
          <w:tcPr>
            <w:tcW w:w="1134" w:type="dxa"/>
          </w:tcPr>
          <w:p w:rsidR="00AE29BA" w:rsidRPr="002D5DC6" w:rsidRDefault="00AE29BA" w:rsidP="009148DE">
            <w:pPr>
              <w:spacing w:before="120"/>
              <w:jc w:val="left"/>
              <w:rPr>
                <w:sz w:val="21"/>
                <w:szCs w:val="21"/>
              </w:rPr>
            </w:pPr>
            <w:r w:rsidRPr="002D5DC6">
              <w:rPr>
                <w:rFonts w:hint="eastAsia"/>
                <w:sz w:val="21"/>
                <w:szCs w:val="21"/>
              </w:rPr>
              <w:t>文件</w:t>
            </w:r>
          </w:p>
        </w:tc>
        <w:tc>
          <w:tcPr>
            <w:tcW w:w="5295" w:type="dxa"/>
          </w:tcPr>
          <w:p w:rsidR="00AE29BA" w:rsidRPr="002D5DC6" w:rsidRDefault="00AE29BA" w:rsidP="009148DE">
            <w:pPr>
              <w:spacing w:before="120"/>
              <w:rPr>
                <w:sz w:val="21"/>
                <w:szCs w:val="21"/>
              </w:rPr>
            </w:pPr>
          </w:p>
        </w:tc>
      </w:tr>
    </w:tbl>
    <w:p w:rsidR="00AE29BA" w:rsidRDefault="00AE29BA" w:rsidP="00AE29BA">
      <w:pPr>
        <w:spacing w:before="120"/>
      </w:pPr>
      <w:r>
        <w:rPr>
          <w:rFonts w:hint="eastAsia"/>
        </w:rPr>
        <w:t>相关计算公式：应收账款</w:t>
      </w:r>
      <w:r>
        <w:rPr>
          <w:rFonts w:hint="eastAsia"/>
        </w:rPr>
        <w:t>=</w:t>
      </w:r>
      <w:r>
        <w:rPr>
          <w:rFonts w:hint="eastAsia"/>
        </w:rPr>
        <w:t>发票金额</w:t>
      </w:r>
      <w:r>
        <w:rPr>
          <w:rFonts w:hint="eastAsia"/>
        </w:rPr>
        <w:t>-</w:t>
      </w:r>
      <w:r>
        <w:rPr>
          <w:rFonts w:hint="eastAsia"/>
        </w:rPr>
        <w:t>收款金额</w:t>
      </w:r>
    </w:p>
    <w:p w:rsidR="00AE29BA" w:rsidRPr="008D0740" w:rsidRDefault="00AE29BA" w:rsidP="00AE29BA">
      <w:pPr>
        <w:spacing w:before="120"/>
      </w:pPr>
    </w:p>
    <w:p w:rsidR="00AE29BA" w:rsidRPr="00AE29BA" w:rsidRDefault="00AE29BA" w:rsidP="00AE29BA">
      <w:pPr>
        <w:spacing w:before="120"/>
      </w:pPr>
    </w:p>
    <w:p w:rsidR="00DC4B98" w:rsidRPr="001B0D70" w:rsidRDefault="00DC4B98" w:rsidP="00DC4B98">
      <w:pPr>
        <w:pStyle w:val="2"/>
        <w:spacing w:before="120" w:after="120"/>
      </w:pPr>
      <w:bookmarkStart w:id="30" w:name="_Toc432599298"/>
      <w:r>
        <w:rPr>
          <w:rFonts w:hint="eastAsia"/>
        </w:rPr>
        <w:t>数据字典</w:t>
      </w:r>
      <w:bookmarkEnd w:id="30"/>
    </w:p>
    <w:p w:rsidR="00617DF4" w:rsidRDefault="00617DF4" w:rsidP="00617DF4">
      <w:pPr>
        <w:spacing w:before="120"/>
      </w:pPr>
    </w:p>
    <w:p w:rsidR="007E0DD5" w:rsidRDefault="007E0DD5" w:rsidP="007E0DD5">
      <w:pPr>
        <w:spacing w:before="120"/>
      </w:pPr>
    </w:p>
    <w:p w:rsidR="004E44D9" w:rsidRDefault="001175A8" w:rsidP="00237BF8">
      <w:pPr>
        <w:pStyle w:val="1"/>
        <w:spacing w:before="120" w:after="120"/>
      </w:pPr>
      <w:bookmarkStart w:id="31" w:name="_Toc432599304"/>
      <w:r>
        <w:rPr>
          <w:rFonts w:hint="eastAsia"/>
        </w:rPr>
        <w:lastRenderedPageBreak/>
        <w:t>参与者</w:t>
      </w:r>
      <w:r w:rsidR="00F8109F" w:rsidRPr="00757D46">
        <w:rPr>
          <w:rFonts w:hint="eastAsia"/>
        </w:rPr>
        <w:t>说明</w:t>
      </w:r>
      <w:bookmarkEnd w:id="22"/>
      <w:bookmarkEnd w:id="23"/>
      <w:bookmarkEnd w:id="31"/>
    </w:p>
    <w:p w:rsidR="0085066C" w:rsidRPr="0085066C" w:rsidRDefault="0085066C" w:rsidP="00EB7B56">
      <w:pPr>
        <w:spacing w:before="120"/>
        <w:ind w:firstLine="425"/>
      </w:pPr>
      <w:r>
        <w:rPr>
          <w:rFonts w:hint="eastAsia"/>
        </w:rPr>
        <w:t>本部分描述系统使用用户，从参与者角度作说明，并明确每类参与者对应的涉众和权限。</w:t>
      </w:r>
    </w:p>
    <w:p w:rsidR="00502E8E" w:rsidRDefault="005607F1" w:rsidP="00237BF8">
      <w:pPr>
        <w:pStyle w:val="2"/>
        <w:spacing w:before="120" w:after="120"/>
      </w:pPr>
      <w:bookmarkStart w:id="32" w:name="_Toc432599305"/>
      <w:r>
        <w:rPr>
          <w:rFonts w:hint="eastAsia"/>
        </w:rPr>
        <w:t>系统管理员</w:t>
      </w:r>
      <w:bookmarkEnd w:id="32"/>
    </w:p>
    <w:p w:rsidR="005607F1" w:rsidRDefault="0085066C" w:rsidP="00EB7B56">
      <w:pPr>
        <w:spacing w:before="120"/>
        <w:ind w:firstLine="425"/>
      </w:pPr>
      <w:r>
        <w:rPr>
          <w:rFonts w:hint="eastAsia"/>
        </w:rPr>
        <w:t>系统管理员负责对系统关键数据进行设置、注册用户、为其他用户分配权限。但系统管理员不能直接访问系统功能。</w:t>
      </w:r>
    </w:p>
    <w:p w:rsidR="0085066C" w:rsidRPr="00502E8E" w:rsidRDefault="0085066C" w:rsidP="00EB7B56">
      <w:pPr>
        <w:spacing w:before="120"/>
        <w:ind w:firstLine="425"/>
      </w:pPr>
      <w:r>
        <w:rPr>
          <w:rFonts w:hint="eastAsia"/>
        </w:rPr>
        <w:t>系统管理员由技术管理部负责系统维护人员承担。</w:t>
      </w:r>
    </w:p>
    <w:p w:rsidR="001B7656" w:rsidRDefault="001B7656" w:rsidP="00EB7B56">
      <w:pPr>
        <w:spacing w:before="120" w:line="240" w:lineRule="auto"/>
        <w:rPr>
          <w:rFonts w:ascii="宋体" w:hAnsi="宋体"/>
          <w:szCs w:val="24"/>
        </w:rPr>
      </w:pPr>
    </w:p>
    <w:p w:rsidR="005607F1" w:rsidRDefault="005607F1" w:rsidP="00237BF8">
      <w:pPr>
        <w:pStyle w:val="2"/>
        <w:spacing w:before="120" w:after="120"/>
      </w:pPr>
      <w:bookmarkStart w:id="33" w:name="_Toc432599306"/>
      <w:r w:rsidRPr="005607F1">
        <w:rPr>
          <w:rFonts w:hint="eastAsia"/>
        </w:rPr>
        <w:t>用户</w:t>
      </w:r>
      <w:bookmarkEnd w:id="33"/>
    </w:p>
    <w:p w:rsidR="0085066C" w:rsidRDefault="0085066C" w:rsidP="00EB7B56">
      <w:pPr>
        <w:spacing w:before="120"/>
        <w:ind w:firstLine="425"/>
      </w:pPr>
      <w:r>
        <w:rPr>
          <w:rFonts w:hint="eastAsia"/>
        </w:rPr>
        <w:t>设计员所有人员都是本系统用户。这些用户由系统管理员注册、分配权限后，才可以使用系统提供的功能。</w:t>
      </w:r>
    </w:p>
    <w:p w:rsidR="0085066C" w:rsidRDefault="0085066C" w:rsidP="00750336">
      <w:pPr>
        <w:pStyle w:val="af4"/>
        <w:numPr>
          <w:ilvl w:val="0"/>
          <w:numId w:val="7"/>
        </w:numPr>
        <w:spacing w:before="120"/>
        <w:ind w:firstLineChars="0"/>
      </w:pPr>
      <w:r>
        <w:rPr>
          <w:rFonts w:hint="eastAsia"/>
        </w:rPr>
        <w:t>院长：</w:t>
      </w:r>
      <w:r w:rsidRPr="0085066C">
        <w:rPr>
          <w:rFonts w:hint="eastAsia"/>
        </w:rPr>
        <w:t>贵阳铝镁设计研究院的最高管理者，院长的职权参见业务分析部分。协同办公系统提供一个院长用户，该用户具备系统所有功能的使用权限。院长常用的功能包括领导办公类的领导日程安排、领导阅办管理、分管部门信息、授权代理，信息发布类所有功能，沟通交流类所有功能，协同办公类所有功能，个人助理类所有功能。</w:t>
      </w:r>
    </w:p>
    <w:p w:rsidR="0085066C" w:rsidRDefault="0085066C" w:rsidP="00750336">
      <w:pPr>
        <w:pStyle w:val="af4"/>
        <w:numPr>
          <w:ilvl w:val="0"/>
          <w:numId w:val="7"/>
        </w:numPr>
        <w:spacing w:before="120"/>
        <w:ind w:firstLineChars="0"/>
      </w:pPr>
      <w:r>
        <w:rPr>
          <w:rFonts w:hint="eastAsia"/>
        </w:rPr>
        <w:t>副院长：</w:t>
      </w:r>
      <w:r w:rsidRPr="0085066C">
        <w:rPr>
          <w:rFonts w:hint="eastAsia"/>
        </w:rPr>
        <w:t>副院长的职权参见业务分析部分，系统提供四个副院长用户，对应贵阳铝镁的四个副院长，该类用户具备系统所有功能的使用权限。副院长常用的功能包括领</w:t>
      </w:r>
      <w:r>
        <w:rPr>
          <w:rFonts w:hint="eastAsia"/>
        </w:rPr>
        <w:t>导日程安排、领导阅办管理、分管部门信息、授权代理，沟通交流和协同</w:t>
      </w:r>
      <w:r w:rsidRPr="0085066C">
        <w:rPr>
          <w:rFonts w:hint="eastAsia"/>
        </w:rPr>
        <w:t>办公类的所有功能。</w:t>
      </w:r>
    </w:p>
    <w:p w:rsidR="0085066C" w:rsidRDefault="0085066C" w:rsidP="00750336">
      <w:pPr>
        <w:pStyle w:val="af4"/>
        <w:numPr>
          <w:ilvl w:val="0"/>
          <w:numId w:val="7"/>
        </w:numPr>
        <w:spacing w:before="120"/>
        <w:ind w:firstLineChars="0"/>
      </w:pPr>
      <w:r>
        <w:rPr>
          <w:rFonts w:hint="eastAsia"/>
        </w:rPr>
        <w:t>院长办公室用户：院长办公室用户常用的功能包括信息发布类所有功能，沟通交流类所有功能，协同办公类所有功能，个人助理类所有功能，资产管理类的车辆管理相关功能。</w:t>
      </w:r>
    </w:p>
    <w:p w:rsidR="0085066C" w:rsidRDefault="0085066C" w:rsidP="00750336">
      <w:pPr>
        <w:pStyle w:val="af4"/>
        <w:numPr>
          <w:ilvl w:val="0"/>
          <w:numId w:val="7"/>
        </w:numPr>
        <w:spacing w:before="120"/>
        <w:ind w:firstLineChars="0"/>
      </w:pPr>
      <w:r>
        <w:rPr>
          <w:rFonts w:hint="eastAsia"/>
        </w:rPr>
        <w:t>国际业务部用户：国际业务部用户常用的功能包括信息发布类所有功能、沟通交流类所有功能、协同办公类所有功能、个人助理类所有功能。</w:t>
      </w:r>
    </w:p>
    <w:p w:rsidR="0085066C" w:rsidRDefault="0085066C" w:rsidP="00750336">
      <w:pPr>
        <w:pStyle w:val="af4"/>
        <w:numPr>
          <w:ilvl w:val="0"/>
          <w:numId w:val="7"/>
        </w:numPr>
        <w:spacing w:before="120"/>
        <w:ind w:firstLineChars="0"/>
      </w:pPr>
      <w:r>
        <w:rPr>
          <w:rFonts w:hint="eastAsia"/>
        </w:rPr>
        <w:t>国内业务部用户：国内业务部用户常用的功能包括信息发布类所有功能、沟通交流类所有功能、协同办公类所有功能、个人助理类所有功能。</w:t>
      </w:r>
    </w:p>
    <w:p w:rsidR="0085066C" w:rsidRDefault="0085066C" w:rsidP="00750336">
      <w:pPr>
        <w:pStyle w:val="af4"/>
        <w:numPr>
          <w:ilvl w:val="0"/>
          <w:numId w:val="7"/>
        </w:numPr>
        <w:spacing w:before="120"/>
        <w:ind w:firstLineChars="0"/>
      </w:pPr>
      <w:r>
        <w:rPr>
          <w:rFonts w:hint="eastAsia"/>
        </w:rPr>
        <w:t>设计管理部用户：设计管理部用户常用的功能包括信息发布类所有功能，沟通交流类所有功能，协同办公类所有功能，个人助理类所有功能。</w:t>
      </w:r>
    </w:p>
    <w:p w:rsidR="0085066C" w:rsidRDefault="0085066C" w:rsidP="00750336">
      <w:pPr>
        <w:pStyle w:val="af4"/>
        <w:numPr>
          <w:ilvl w:val="0"/>
          <w:numId w:val="7"/>
        </w:numPr>
        <w:spacing w:before="120"/>
        <w:ind w:firstLineChars="0"/>
      </w:pPr>
      <w:r>
        <w:rPr>
          <w:rFonts w:hint="eastAsia"/>
        </w:rPr>
        <w:t>总工程师办公室用户：总工程师办公室用户常用的功能包括信息发布类所有功能、沟通交流类所有功能、协同办公类所有功能、个人助理类所有功能。</w:t>
      </w:r>
    </w:p>
    <w:p w:rsidR="0085066C" w:rsidRDefault="0085066C" w:rsidP="00750336">
      <w:pPr>
        <w:pStyle w:val="af4"/>
        <w:numPr>
          <w:ilvl w:val="0"/>
          <w:numId w:val="7"/>
        </w:numPr>
        <w:spacing w:before="120"/>
        <w:ind w:firstLineChars="0"/>
      </w:pPr>
      <w:r>
        <w:rPr>
          <w:rFonts w:hint="eastAsia"/>
        </w:rPr>
        <w:lastRenderedPageBreak/>
        <w:t>技术研发中心用户：技术研发中心用户常用的功能包括信息发布类所有功能，沟通交流类所有功能，协同办公类所有功能，个人助理类所有功能。</w:t>
      </w:r>
    </w:p>
    <w:p w:rsidR="0085066C" w:rsidRDefault="0085066C" w:rsidP="00750336">
      <w:pPr>
        <w:pStyle w:val="af4"/>
        <w:numPr>
          <w:ilvl w:val="0"/>
          <w:numId w:val="7"/>
        </w:numPr>
        <w:spacing w:before="120"/>
        <w:ind w:firstLineChars="0"/>
      </w:pPr>
      <w:r>
        <w:rPr>
          <w:rFonts w:hint="eastAsia"/>
        </w:rPr>
        <w:t>人力资源部用户：人力资源部用户常用的功能包括信息发布类所有功能，沟通交流类所有功能，协同办公类所有功能，个人助理类所有功能，业务管理类的人事管理、考勤管理等功能。</w:t>
      </w:r>
    </w:p>
    <w:p w:rsidR="0085066C" w:rsidRDefault="0085066C" w:rsidP="00750336">
      <w:pPr>
        <w:pStyle w:val="af4"/>
        <w:numPr>
          <w:ilvl w:val="0"/>
          <w:numId w:val="7"/>
        </w:numPr>
        <w:spacing w:before="120"/>
        <w:ind w:firstLineChars="0"/>
      </w:pPr>
      <w:r>
        <w:rPr>
          <w:rFonts w:hint="eastAsia"/>
        </w:rPr>
        <w:t>企业管理部用户：企业管理部用户常用功能包括信息发布类所有功能、沟通交流类所有功能、协同办公类所有功能、个人助理类所有功能，资产管理类所有功能。</w:t>
      </w:r>
    </w:p>
    <w:p w:rsidR="0085066C" w:rsidRDefault="0085066C" w:rsidP="00750336">
      <w:pPr>
        <w:pStyle w:val="af4"/>
        <w:numPr>
          <w:ilvl w:val="0"/>
          <w:numId w:val="7"/>
        </w:numPr>
        <w:spacing w:before="120"/>
        <w:ind w:firstLineChars="0"/>
      </w:pPr>
      <w:r>
        <w:rPr>
          <w:rFonts w:hint="eastAsia"/>
        </w:rPr>
        <w:t>信息档案室用户：信息档案室类用户常用的功能包括信息发布类所有功能、沟通交流类所有功能、协同办公类所有功能、个人助理类所有功能。</w:t>
      </w:r>
    </w:p>
    <w:p w:rsidR="0085066C" w:rsidRDefault="0085066C" w:rsidP="00750336">
      <w:pPr>
        <w:pStyle w:val="af4"/>
        <w:numPr>
          <w:ilvl w:val="0"/>
          <w:numId w:val="7"/>
        </w:numPr>
        <w:spacing w:before="120"/>
        <w:ind w:firstLineChars="0"/>
      </w:pPr>
      <w:r>
        <w:rPr>
          <w:rFonts w:hint="eastAsia"/>
        </w:rPr>
        <w:t>设计室用户：设计室用户常用的功能包括信息发布类所有功能，沟通交流类所有功能，协同办公类所有功能，个人助理类所有功能。</w:t>
      </w:r>
    </w:p>
    <w:p w:rsidR="0085066C" w:rsidRDefault="0085066C" w:rsidP="00750336">
      <w:pPr>
        <w:pStyle w:val="af4"/>
        <w:numPr>
          <w:ilvl w:val="0"/>
          <w:numId w:val="7"/>
        </w:numPr>
        <w:spacing w:before="120"/>
        <w:ind w:firstLineChars="0"/>
      </w:pPr>
      <w:r>
        <w:rPr>
          <w:rFonts w:hint="eastAsia"/>
        </w:rPr>
        <w:t>文印公司用户：文印公司用户常用的功能包括信息发布类所有功能、沟通交流类所有功能、协同办公类所有功能、个人助理类所有功能。</w:t>
      </w:r>
    </w:p>
    <w:p w:rsidR="003514D5" w:rsidRDefault="003514D5" w:rsidP="00EB7B56">
      <w:pPr>
        <w:spacing w:before="120"/>
        <w:rPr>
          <w:color w:val="000000"/>
        </w:rPr>
      </w:pPr>
    </w:p>
    <w:p w:rsidR="004C2829" w:rsidRDefault="00AE2FE5" w:rsidP="00237BF8">
      <w:pPr>
        <w:pStyle w:val="1"/>
        <w:spacing w:before="120" w:after="120"/>
      </w:pPr>
      <w:bookmarkStart w:id="34" w:name="_Toc235949333"/>
      <w:bookmarkStart w:id="35" w:name="_Toc262463677"/>
      <w:bookmarkStart w:id="36" w:name="_Toc432599307"/>
      <w:r w:rsidRPr="00757D46">
        <w:rPr>
          <w:rFonts w:hint="eastAsia"/>
        </w:rPr>
        <w:t>功能需求</w:t>
      </w:r>
      <w:bookmarkStart w:id="37" w:name="_Toc235949334"/>
      <w:bookmarkStart w:id="38" w:name="_Toc262463678"/>
      <w:bookmarkEnd w:id="34"/>
      <w:bookmarkEnd w:id="35"/>
      <w:bookmarkEnd w:id="36"/>
    </w:p>
    <w:p w:rsidR="00006467" w:rsidRDefault="00E53728" w:rsidP="00DC4B98">
      <w:pPr>
        <w:pStyle w:val="2"/>
        <w:spacing w:before="120" w:after="120"/>
      </w:pPr>
      <w:bookmarkStart w:id="39" w:name="_Toc432599308"/>
      <w:r>
        <w:rPr>
          <w:rFonts w:hint="eastAsia"/>
        </w:rPr>
        <w:t>总</w:t>
      </w:r>
      <w:r>
        <w:t>的</w:t>
      </w:r>
      <w:r w:rsidR="00DC4B98">
        <w:rPr>
          <w:rFonts w:hint="eastAsia"/>
        </w:rPr>
        <w:t>功能结构</w:t>
      </w:r>
      <w:r w:rsidR="00DC4B98">
        <w:t>图</w:t>
      </w:r>
      <w:bookmarkEnd w:id="39"/>
    </w:p>
    <w:p w:rsidR="00DC4B98" w:rsidRPr="00DC4B98" w:rsidRDefault="00DC4B98" w:rsidP="00DC4B98">
      <w:pPr>
        <w:spacing w:before="120"/>
      </w:pPr>
    </w:p>
    <w:p w:rsidR="0091775C" w:rsidRDefault="00D465C0" w:rsidP="00237BF8">
      <w:pPr>
        <w:pStyle w:val="2"/>
        <w:spacing w:before="120" w:after="120"/>
      </w:pPr>
      <w:bookmarkStart w:id="40" w:name="_Toc432599309"/>
      <w:r>
        <w:rPr>
          <w:rFonts w:hint="eastAsia"/>
        </w:rPr>
        <w:t>办公系统</w:t>
      </w:r>
      <w:bookmarkEnd w:id="40"/>
    </w:p>
    <w:p w:rsidR="00A0339D" w:rsidRDefault="00D465C0" w:rsidP="00DD70C1">
      <w:pPr>
        <w:spacing w:before="120"/>
        <w:ind w:firstLine="425"/>
      </w:pPr>
      <w:r>
        <w:rPr>
          <w:rFonts w:hint="eastAsia"/>
        </w:rPr>
        <w:t>概况</w:t>
      </w:r>
      <w:r>
        <w:t>描述本模块的大概功能</w:t>
      </w:r>
    </w:p>
    <w:p w:rsidR="009D59B3" w:rsidRDefault="009D59B3" w:rsidP="00237BF8">
      <w:pPr>
        <w:pStyle w:val="3"/>
        <w:spacing w:before="120" w:after="120"/>
      </w:pPr>
      <w:bookmarkStart w:id="41" w:name="_Toc432599310"/>
      <w:r w:rsidRPr="00F51BB2">
        <w:rPr>
          <w:rFonts w:hint="eastAsia"/>
        </w:rPr>
        <w:t>文件传阅</w:t>
      </w:r>
      <w:bookmarkEnd w:id="41"/>
    </w:p>
    <w:p w:rsidR="0035057A" w:rsidRDefault="0035057A" w:rsidP="0035057A">
      <w:pPr>
        <w:spacing w:before="120"/>
        <w:ind w:firstLine="238"/>
      </w:pPr>
      <w:r>
        <w:rPr>
          <w:rFonts w:hint="eastAsia"/>
        </w:rPr>
        <w:t>文件传阅用于为各部门提供无纸化业务处理流程。以下事项将通过文件传阅来实现：</w:t>
      </w:r>
    </w:p>
    <w:p w:rsidR="00DE3335" w:rsidRDefault="00340E63" w:rsidP="00EB7B56">
      <w:pPr>
        <w:keepNext/>
        <w:spacing w:before="120"/>
      </w:pPr>
      <w:r>
        <w:object w:dxaOrig="10554"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402pt" o:ole="">
            <v:imagedata r:id="rId14" o:title=""/>
          </v:shape>
          <o:OLEObject Type="Embed" ProgID="Visio.Drawing.11" ShapeID="_x0000_i1025" DrawAspect="Content" ObjectID="_1538485662" r:id="rId15"/>
        </w:object>
      </w:r>
    </w:p>
    <w:p w:rsidR="00340E63" w:rsidRDefault="00DE3335" w:rsidP="00EB7B56">
      <w:pPr>
        <w:pStyle w:val="a9"/>
        <w:spacing w:before="120"/>
        <w:jc w:val="center"/>
      </w:pPr>
      <w:bookmarkStart w:id="42" w:name="_Toc275292806"/>
      <w:r>
        <w:rPr>
          <w:rFonts w:hint="eastAsia"/>
        </w:rPr>
        <w:t>用例图</w:t>
      </w:r>
      <w:r>
        <w:rPr>
          <w:rFonts w:hint="eastAsia"/>
        </w:rPr>
        <w:t xml:space="preserve"> </w:t>
      </w:r>
      <w:r w:rsidR="008E410F">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rsidR="008E410F">
        <w:fldChar w:fldCharType="separate"/>
      </w:r>
      <w:r w:rsidR="009807CC">
        <w:rPr>
          <w:noProof/>
        </w:rPr>
        <w:t>2</w:t>
      </w:r>
      <w:r w:rsidR="008E410F">
        <w:fldChar w:fldCharType="end"/>
      </w:r>
      <w:r>
        <w:rPr>
          <w:rFonts w:hint="eastAsia"/>
        </w:rPr>
        <w:t xml:space="preserve"> </w:t>
      </w:r>
      <w:r>
        <w:rPr>
          <w:rFonts w:hint="eastAsia"/>
        </w:rPr>
        <w:t>文件传阅</w:t>
      </w:r>
      <w:bookmarkEnd w:id="42"/>
    </w:p>
    <w:p w:rsidR="00340E63" w:rsidRDefault="00340E63" w:rsidP="00EB7B56">
      <w:pPr>
        <w:spacing w:before="120"/>
      </w:pPr>
    </w:p>
    <w:p w:rsidR="00340E63" w:rsidRPr="00744F59" w:rsidRDefault="00340E63" w:rsidP="00EB7B56">
      <w:pPr>
        <w:spacing w:before="120"/>
      </w:pPr>
    </w:p>
    <w:p w:rsidR="00340E63" w:rsidRDefault="00340E63" w:rsidP="00237BF8">
      <w:pPr>
        <w:pStyle w:val="4"/>
        <w:spacing w:before="120" w:after="120"/>
      </w:pPr>
      <w:bookmarkStart w:id="43" w:name="_Toc432599311"/>
      <w:r>
        <w:rPr>
          <w:rFonts w:hint="eastAsia"/>
        </w:rPr>
        <w:t>发起传阅</w:t>
      </w:r>
      <w:bookmarkEnd w:id="43"/>
    </w:p>
    <w:p w:rsidR="00340E63" w:rsidRDefault="008952EE" w:rsidP="00EB7B56">
      <w:pPr>
        <w:spacing w:before="120"/>
      </w:pPr>
      <w:r>
        <w:rPr>
          <w:rFonts w:hint="eastAsia"/>
        </w:rPr>
        <w:t>功能</w:t>
      </w:r>
      <w:r>
        <w:t>描述：</w:t>
      </w:r>
    </w:p>
    <w:p w:rsidR="008952EE" w:rsidRDefault="008952EE" w:rsidP="00EB7B56">
      <w:pPr>
        <w:spacing w:before="120"/>
      </w:pPr>
      <w:r>
        <w:rPr>
          <w:rFonts w:hint="eastAsia"/>
        </w:rPr>
        <w:t>参与者</w:t>
      </w:r>
      <w:r>
        <w:t>：</w:t>
      </w:r>
    </w:p>
    <w:p w:rsidR="008952EE" w:rsidRDefault="008952EE" w:rsidP="00EB7B56">
      <w:pPr>
        <w:spacing w:before="120"/>
      </w:pPr>
      <w:r>
        <w:rPr>
          <w:rFonts w:hint="eastAsia"/>
        </w:rPr>
        <w:t>输入</w:t>
      </w:r>
      <w:r>
        <w:t>项：</w:t>
      </w:r>
    </w:p>
    <w:p w:rsidR="008952EE" w:rsidRDefault="008952EE" w:rsidP="00EB7B56">
      <w:pPr>
        <w:spacing w:before="120"/>
      </w:pPr>
      <w:r>
        <w:rPr>
          <w:rFonts w:hint="eastAsia"/>
        </w:rPr>
        <w:t>处理</w:t>
      </w:r>
      <w:r>
        <w:t>描述：</w:t>
      </w:r>
    </w:p>
    <w:p w:rsidR="008952EE" w:rsidRDefault="008952EE" w:rsidP="00EB7B56">
      <w:pPr>
        <w:spacing w:before="120"/>
      </w:pPr>
      <w:r>
        <w:rPr>
          <w:rFonts w:hint="eastAsia"/>
        </w:rPr>
        <w:t>输出</w:t>
      </w:r>
      <w:r>
        <w:t>项：</w:t>
      </w:r>
    </w:p>
    <w:p w:rsidR="008952EE" w:rsidRDefault="008952EE" w:rsidP="00EB7B56">
      <w:pPr>
        <w:spacing w:before="120"/>
      </w:pPr>
      <w:r>
        <w:rPr>
          <w:rFonts w:hint="eastAsia"/>
        </w:rPr>
        <w:t>数据</w:t>
      </w:r>
      <w:r>
        <w:t>要求：</w:t>
      </w:r>
    </w:p>
    <w:p w:rsidR="008952EE" w:rsidRDefault="008952EE" w:rsidP="00EB7B56">
      <w:pPr>
        <w:spacing w:before="120"/>
      </w:pPr>
      <w:r>
        <w:rPr>
          <w:rFonts w:hint="eastAsia"/>
        </w:rPr>
        <w:t>界面</w:t>
      </w:r>
      <w:r>
        <w:t>要求：</w:t>
      </w:r>
    </w:p>
    <w:p w:rsidR="008952EE" w:rsidRPr="00025EB9" w:rsidRDefault="008952EE" w:rsidP="00EB7B56">
      <w:pPr>
        <w:spacing w:before="120"/>
      </w:pPr>
      <w:r>
        <w:rPr>
          <w:noProof/>
        </w:rPr>
        <w:lastRenderedPageBreak/>
        <w:drawing>
          <wp:inline distT="0" distB="0" distL="0" distR="0" wp14:anchorId="67FDB89B" wp14:editId="29FB0BA0">
            <wp:extent cx="5400040" cy="2951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51480"/>
                    </a:xfrm>
                    <a:prstGeom prst="rect">
                      <a:avLst/>
                    </a:prstGeom>
                  </pic:spPr>
                </pic:pic>
              </a:graphicData>
            </a:graphic>
          </wp:inline>
        </w:drawing>
      </w:r>
    </w:p>
    <w:p w:rsidR="00A664E3" w:rsidRDefault="00DF6F69" w:rsidP="00A664E3">
      <w:pPr>
        <w:keepNext/>
        <w:spacing w:before="120"/>
      </w:pPr>
      <w:r>
        <w:rPr>
          <w:noProof/>
        </w:rPr>
        <w:lastRenderedPageBreak/>
        <w:drawing>
          <wp:inline distT="0" distB="0" distL="0" distR="0">
            <wp:extent cx="5400040" cy="6191809"/>
            <wp:effectExtent l="1905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17" cstate="print"/>
                    <a:srcRect/>
                    <a:stretch>
                      <a:fillRect/>
                    </a:stretch>
                  </pic:blipFill>
                  <pic:spPr bwMode="auto">
                    <a:xfrm>
                      <a:off x="0" y="0"/>
                      <a:ext cx="5400040" cy="6191809"/>
                    </a:xfrm>
                    <a:prstGeom prst="rect">
                      <a:avLst/>
                    </a:prstGeom>
                    <a:noFill/>
                    <a:ln w="9525">
                      <a:noFill/>
                      <a:miter lim="800000"/>
                      <a:headEnd/>
                      <a:tailEnd/>
                    </a:ln>
                  </pic:spPr>
                </pic:pic>
              </a:graphicData>
            </a:graphic>
          </wp:inline>
        </w:drawing>
      </w:r>
    </w:p>
    <w:p w:rsidR="00340E63" w:rsidRDefault="00A664E3" w:rsidP="00A664E3">
      <w:pPr>
        <w:pStyle w:val="a9"/>
        <w:spacing w:before="120"/>
        <w:jc w:val="center"/>
      </w:pPr>
      <w:bookmarkStart w:id="44" w:name="_Toc275292824"/>
      <w:r>
        <w:rPr>
          <w:rFonts w:hint="eastAsia"/>
        </w:rPr>
        <w:t>流程图</w:t>
      </w:r>
      <w:r>
        <w:rPr>
          <w:rFonts w:hint="eastAsia"/>
        </w:rPr>
        <w:t xml:space="preserve"> </w:t>
      </w:r>
      <w:r w:rsidR="008E410F">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rsidR="008E410F">
        <w:fldChar w:fldCharType="separate"/>
      </w:r>
      <w:r w:rsidR="009807CC">
        <w:rPr>
          <w:noProof/>
        </w:rPr>
        <w:t>8</w:t>
      </w:r>
      <w:r w:rsidR="008E410F">
        <w:fldChar w:fldCharType="end"/>
      </w:r>
      <w:r>
        <w:rPr>
          <w:rFonts w:hint="eastAsia"/>
        </w:rPr>
        <w:t xml:space="preserve"> </w:t>
      </w:r>
      <w:r>
        <w:rPr>
          <w:rFonts w:hint="eastAsia"/>
        </w:rPr>
        <w:t>发起传阅</w:t>
      </w:r>
      <w:bookmarkEnd w:id="44"/>
    </w:p>
    <w:p w:rsidR="00340E63" w:rsidRDefault="00340E63" w:rsidP="00EB7B56">
      <w:pPr>
        <w:spacing w:before="120"/>
      </w:pPr>
    </w:p>
    <w:p w:rsidR="00340E63" w:rsidRDefault="00340E63" w:rsidP="00237BF8">
      <w:pPr>
        <w:pStyle w:val="4"/>
        <w:spacing w:before="120" w:after="120"/>
      </w:pPr>
      <w:bookmarkStart w:id="45" w:name="_Toc432599312"/>
      <w:r>
        <w:rPr>
          <w:rFonts w:hint="eastAsia"/>
        </w:rPr>
        <w:t>删除传阅</w:t>
      </w:r>
      <w:bookmarkEnd w:id="45"/>
    </w:p>
    <w:p w:rsidR="002254BB" w:rsidRDefault="002254BB" w:rsidP="002254BB">
      <w:pPr>
        <w:spacing w:before="120"/>
      </w:pPr>
      <w:r>
        <w:rPr>
          <w:rFonts w:hint="eastAsia"/>
        </w:rPr>
        <w:t>功能</w:t>
      </w:r>
      <w:r>
        <w:t>描述：</w:t>
      </w:r>
    </w:p>
    <w:p w:rsidR="002254BB" w:rsidRDefault="002254BB" w:rsidP="002254BB">
      <w:pPr>
        <w:spacing w:before="120"/>
      </w:pPr>
      <w:r>
        <w:rPr>
          <w:rFonts w:hint="eastAsia"/>
        </w:rPr>
        <w:t>参与者</w:t>
      </w:r>
      <w:r>
        <w:t>：</w:t>
      </w:r>
    </w:p>
    <w:p w:rsidR="002254BB" w:rsidRDefault="002254BB" w:rsidP="002254BB">
      <w:pPr>
        <w:spacing w:before="120"/>
      </w:pPr>
      <w:r>
        <w:rPr>
          <w:rFonts w:hint="eastAsia"/>
        </w:rPr>
        <w:t>输入</w:t>
      </w:r>
      <w:r>
        <w:t>项：</w:t>
      </w:r>
    </w:p>
    <w:p w:rsidR="002254BB" w:rsidRDefault="002254BB" w:rsidP="002254BB">
      <w:pPr>
        <w:spacing w:before="120"/>
      </w:pPr>
      <w:r>
        <w:rPr>
          <w:rFonts w:hint="eastAsia"/>
        </w:rPr>
        <w:t>处理</w:t>
      </w:r>
      <w:r>
        <w:t>描述：</w:t>
      </w:r>
    </w:p>
    <w:p w:rsidR="002254BB" w:rsidRDefault="002254BB" w:rsidP="002254BB">
      <w:pPr>
        <w:spacing w:before="120"/>
      </w:pPr>
      <w:r>
        <w:rPr>
          <w:rFonts w:hint="eastAsia"/>
        </w:rPr>
        <w:t>输出</w:t>
      </w:r>
      <w:r>
        <w:t>项：</w:t>
      </w:r>
    </w:p>
    <w:p w:rsidR="002254BB" w:rsidRDefault="002254BB" w:rsidP="002254BB">
      <w:pPr>
        <w:spacing w:before="120"/>
      </w:pPr>
      <w:r>
        <w:rPr>
          <w:rFonts w:hint="eastAsia"/>
        </w:rPr>
        <w:lastRenderedPageBreak/>
        <w:t>数据</w:t>
      </w:r>
      <w:r>
        <w:t>要求：</w:t>
      </w:r>
    </w:p>
    <w:p w:rsidR="002254BB" w:rsidRDefault="002254BB" w:rsidP="002254BB">
      <w:pPr>
        <w:spacing w:before="120"/>
      </w:pPr>
      <w:r>
        <w:rPr>
          <w:rFonts w:hint="eastAsia"/>
        </w:rPr>
        <w:t>界面</w:t>
      </w:r>
      <w:r>
        <w:t>要求：</w:t>
      </w:r>
    </w:p>
    <w:p w:rsidR="002254BB" w:rsidRPr="002254BB" w:rsidRDefault="002254BB" w:rsidP="002254BB">
      <w:pPr>
        <w:spacing w:before="120"/>
      </w:pPr>
    </w:p>
    <w:p w:rsidR="00797B02" w:rsidRDefault="00797B02" w:rsidP="00797B02">
      <w:pPr>
        <w:keepNext/>
        <w:spacing w:before="120"/>
      </w:pPr>
      <w:r>
        <w:object w:dxaOrig="11255" w:dyaOrig="10318">
          <v:shape id="_x0000_i1026" type="#_x0000_t75" style="width:402.75pt;height:369.75pt" o:ole="">
            <v:imagedata r:id="rId18" o:title=""/>
          </v:shape>
          <o:OLEObject Type="Embed" ProgID="Visio.Drawing.11" ShapeID="_x0000_i1026" DrawAspect="Content" ObjectID="_1538485663" r:id="rId19"/>
        </w:object>
      </w:r>
    </w:p>
    <w:p w:rsidR="00340E63" w:rsidRDefault="00797B02" w:rsidP="00797B02">
      <w:pPr>
        <w:pStyle w:val="a9"/>
        <w:spacing w:before="120"/>
        <w:jc w:val="center"/>
      </w:pPr>
      <w:bookmarkStart w:id="46" w:name="_Toc275292825"/>
      <w:r>
        <w:rPr>
          <w:rFonts w:hint="eastAsia"/>
        </w:rPr>
        <w:t>流程图</w:t>
      </w:r>
      <w:r>
        <w:rPr>
          <w:rFonts w:hint="eastAsia"/>
        </w:rPr>
        <w:t xml:space="preserve"> </w:t>
      </w:r>
      <w:r w:rsidR="008E410F">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rsidR="008E410F">
        <w:fldChar w:fldCharType="separate"/>
      </w:r>
      <w:r w:rsidR="009807CC">
        <w:rPr>
          <w:noProof/>
        </w:rPr>
        <w:t>9</w:t>
      </w:r>
      <w:r w:rsidR="008E410F">
        <w:fldChar w:fldCharType="end"/>
      </w:r>
      <w:r>
        <w:rPr>
          <w:rFonts w:hint="eastAsia"/>
        </w:rPr>
        <w:t xml:space="preserve"> </w:t>
      </w:r>
      <w:r>
        <w:rPr>
          <w:rFonts w:hint="eastAsia"/>
        </w:rPr>
        <w:t>删除传阅</w:t>
      </w:r>
      <w:bookmarkEnd w:id="46"/>
    </w:p>
    <w:p w:rsidR="00340E63" w:rsidRDefault="00340E63" w:rsidP="00AB4A4A">
      <w:pPr>
        <w:pStyle w:val="a9"/>
        <w:spacing w:before="120"/>
        <w:jc w:val="center"/>
      </w:pPr>
    </w:p>
    <w:p w:rsidR="00B93496" w:rsidRPr="00B93496" w:rsidRDefault="00B93496" w:rsidP="00EB7B56">
      <w:pPr>
        <w:spacing w:before="120"/>
      </w:pPr>
    </w:p>
    <w:p w:rsidR="009D59B3" w:rsidRPr="00F51BB2" w:rsidRDefault="009D59B3" w:rsidP="00237BF8">
      <w:pPr>
        <w:pStyle w:val="3"/>
        <w:spacing w:before="120" w:after="120"/>
      </w:pPr>
      <w:bookmarkStart w:id="47" w:name="_Toc432599321"/>
      <w:r>
        <w:rPr>
          <w:rFonts w:hint="eastAsia"/>
        </w:rPr>
        <w:t>请假管理</w:t>
      </w:r>
      <w:bookmarkEnd w:id="47"/>
    </w:p>
    <w:p w:rsidR="002254BB" w:rsidRDefault="002254BB" w:rsidP="002254BB">
      <w:pPr>
        <w:spacing w:before="120"/>
      </w:pPr>
      <w:r>
        <w:rPr>
          <w:rFonts w:hint="eastAsia"/>
        </w:rPr>
        <w:t>功能</w:t>
      </w:r>
      <w:r>
        <w:t>描述：</w:t>
      </w:r>
    </w:p>
    <w:p w:rsidR="002254BB" w:rsidRDefault="002254BB" w:rsidP="002254BB">
      <w:pPr>
        <w:spacing w:before="120"/>
      </w:pPr>
      <w:r>
        <w:rPr>
          <w:rFonts w:hint="eastAsia"/>
        </w:rPr>
        <w:t>参与者</w:t>
      </w:r>
      <w:r>
        <w:t>：</w:t>
      </w:r>
    </w:p>
    <w:p w:rsidR="002254BB" w:rsidRDefault="002254BB" w:rsidP="002254BB">
      <w:pPr>
        <w:spacing w:before="120"/>
      </w:pPr>
      <w:r>
        <w:rPr>
          <w:rFonts w:hint="eastAsia"/>
        </w:rPr>
        <w:t>输入</w:t>
      </w:r>
      <w:r>
        <w:t>项：</w:t>
      </w:r>
    </w:p>
    <w:p w:rsidR="002254BB" w:rsidRDefault="002254BB" w:rsidP="002254BB">
      <w:pPr>
        <w:spacing w:before="120"/>
      </w:pPr>
      <w:r>
        <w:rPr>
          <w:rFonts w:hint="eastAsia"/>
        </w:rPr>
        <w:t>处理</w:t>
      </w:r>
      <w:r>
        <w:t>描述：</w:t>
      </w:r>
    </w:p>
    <w:p w:rsidR="002254BB" w:rsidRDefault="002254BB" w:rsidP="002254BB">
      <w:pPr>
        <w:spacing w:before="120"/>
      </w:pPr>
      <w:r>
        <w:rPr>
          <w:rFonts w:hint="eastAsia"/>
        </w:rPr>
        <w:t>输出</w:t>
      </w:r>
      <w:r>
        <w:t>项：</w:t>
      </w:r>
    </w:p>
    <w:p w:rsidR="002254BB" w:rsidRDefault="002254BB" w:rsidP="002254BB">
      <w:pPr>
        <w:spacing w:before="120"/>
      </w:pPr>
      <w:r>
        <w:rPr>
          <w:rFonts w:hint="eastAsia"/>
        </w:rPr>
        <w:t>数据</w:t>
      </w:r>
      <w:r>
        <w:t>要求：</w:t>
      </w:r>
    </w:p>
    <w:p w:rsidR="009D59B3" w:rsidRDefault="002254BB" w:rsidP="002254BB">
      <w:pPr>
        <w:spacing w:before="120"/>
      </w:pPr>
      <w:r>
        <w:rPr>
          <w:rFonts w:hint="eastAsia"/>
        </w:rPr>
        <w:lastRenderedPageBreak/>
        <w:t>界面</w:t>
      </w:r>
      <w:r>
        <w:t>要求：</w:t>
      </w:r>
    </w:p>
    <w:p w:rsidR="008B0BC9" w:rsidRDefault="00C93961" w:rsidP="00EB7B56">
      <w:pPr>
        <w:keepNext/>
        <w:spacing w:before="120"/>
      </w:pPr>
      <w:r>
        <w:object w:dxaOrig="6626" w:dyaOrig="6367">
          <v:shape id="_x0000_i1027" type="#_x0000_t75" style="width:332.25pt;height:318pt" o:ole="">
            <v:imagedata r:id="rId20" o:title=""/>
          </v:shape>
          <o:OLEObject Type="Embed" ProgID="Visio.Drawing.11" ShapeID="_x0000_i1027" DrawAspect="Content" ObjectID="_1538485664" r:id="rId21"/>
        </w:object>
      </w:r>
    </w:p>
    <w:p w:rsidR="009D59B3" w:rsidRDefault="008B0BC9" w:rsidP="00EB7B56">
      <w:pPr>
        <w:pStyle w:val="a9"/>
        <w:spacing w:before="120"/>
        <w:jc w:val="center"/>
      </w:pPr>
      <w:bookmarkStart w:id="48" w:name="_Toc275292807"/>
      <w:r>
        <w:rPr>
          <w:rFonts w:hint="eastAsia"/>
        </w:rPr>
        <w:t>用例图</w:t>
      </w:r>
      <w:r>
        <w:rPr>
          <w:rFonts w:hint="eastAsia"/>
        </w:rPr>
        <w:t xml:space="preserve"> </w:t>
      </w:r>
      <w:r w:rsidR="008E410F">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rsidR="008E410F">
        <w:fldChar w:fldCharType="separate"/>
      </w:r>
      <w:r w:rsidR="009807CC">
        <w:rPr>
          <w:noProof/>
        </w:rPr>
        <w:t>3</w:t>
      </w:r>
      <w:r w:rsidR="008E410F">
        <w:fldChar w:fldCharType="end"/>
      </w:r>
      <w:r>
        <w:rPr>
          <w:rFonts w:hint="eastAsia"/>
        </w:rPr>
        <w:t xml:space="preserve"> </w:t>
      </w:r>
      <w:r>
        <w:rPr>
          <w:rFonts w:hint="eastAsia"/>
        </w:rPr>
        <w:t>请假申请</w:t>
      </w:r>
      <w:bookmarkEnd w:id="48"/>
    </w:p>
    <w:p w:rsidR="009D59B3" w:rsidRDefault="009D59B3" w:rsidP="00237BF8">
      <w:pPr>
        <w:pStyle w:val="4"/>
        <w:spacing w:before="120" w:after="120"/>
      </w:pPr>
      <w:bookmarkStart w:id="49" w:name="_Toc432599322"/>
      <w:r>
        <w:rPr>
          <w:rFonts w:hint="eastAsia"/>
        </w:rPr>
        <w:t>申请请假</w:t>
      </w:r>
      <w:bookmarkEnd w:id="49"/>
    </w:p>
    <w:p w:rsidR="002254BB" w:rsidRDefault="002254BB" w:rsidP="002254BB">
      <w:pPr>
        <w:spacing w:before="120"/>
      </w:pPr>
    </w:p>
    <w:p w:rsidR="002254BB" w:rsidRDefault="002254BB" w:rsidP="002254BB">
      <w:pPr>
        <w:spacing w:before="120"/>
      </w:pPr>
      <w:r>
        <w:rPr>
          <w:rFonts w:hint="eastAsia"/>
        </w:rPr>
        <w:t>功能</w:t>
      </w:r>
      <w:r>
        <w:t>描述：</w:t>
      </w:r>
    </w:p>
    <w:p w:rsidR="002254BB" w:rsidRDefault="002254BB" w:rsidP="002254BB">
      <w:pPr>
        <w:spacing w:before="120"/>
      </w:pPr>
      <w:r>
        <w:rPr>
          <w:rFonts w:hint="eastAsia"/>
        </w:rPr>
        <w:t>参与者</w:t>
      </w:r>
      <w:r>
        <w:t>：</w:t>
      </w:r>
    </w:p>
    <w:p w:rsidR="002254BB" w:rsidRDefault="002254BB" w:rsidP="002254BB">
      <w:pPr>
        <w:spacing w:before="120"/>
      </w:pPr>
      <w:r>
        <w:rPr>
          <w:rFonts w:hint="eastAsia"/>
        </w:rPr>
        <w:t>输入</w:t>
      </w:r>
      <w:r>
        <w:t>项：</w:t>
      </w:r>
    </w:p>
    <w:p w:rsidR="002254BB" w:rsidRDefault="002254BB" w:rsidP="002254BB">
      <w:pPr>
        <w:spacing w:before="120"/>
      </w:pPr>
      <w:r>
        <w:rPr>
          <w:rFonts w:hint="eastAsia"/>
        </w:rPr>
        <w:t>处理</w:t>
      </w:r>
      <w:r>
        <w:t>描述：</w:t>
      </w:r>
    </w:p>
    <w:p w:rsidR="002254BB" w:rsidRDefault="002254BB" w:rsidP="002254BB">
      <w:pPr>
        <w:spacing w:before="120"/>
      </w:pPr>
      <w:r>
        <w:rPr>
          <w:rFonts w:hint="eastAsia"/>
        </w:rPr>
        <w:t>输出</w:t>
      </w:r>
      <w:r>
        <w:t>项：</w:t>
      </w:r>
    </w:p>
    <w:p w:rsidR="002254BB" w:rsidRDefault="002254BB" w:rsidP="002254BB">
      <w:pPr>
        <w:spacing w:before="120"/>
      </w:pPr>
      <w:r>
        <w:rPr>
          <w:rFonts w:hint="eastAsia"/>
        </w:rPr>
        <w:t>数据</w:t>
      </w:r>
      <w:r>
        <w:t>要求：</w:t>
      </w:r>
    </w:p>
    <w:p w:rsidR="002254BB" w:rsidRDefault="002254BB" w:rsidP="002254BB">
      <w:pPr>
        <w:spacing w:before="120"/>
      </w:pPr>
      <w:r>
        <w:rPr>
          <w:rFonts w:hint="eastAsia"/>
        </w:rPr>
        <w:t>界面</w:t>
      </w:r>
      <w:r>
        <w:t>要求：</w:t>
      </w:r>
    </w:p>
    <w:p w:rsidR="002254BB" w:rsidRPr="002254BB" w:rsidRDefault="002254BB" w:rsidP="002254BB">
      <w:pPr>
        <w:spacing w:before="120"/>
      </w:pPr>
    </w:p>
    <w:p w:rsidR="008B0BC9" w:rsidRDefault="00C93961" w:rsidP="00EB7B56">
      <w:pPr>
        <w:keepNext/>
        <w:spacing w:before="120"/>
        <w:jc w:val="center"/>
      </w:pPr>
      <w:r>
        <w:object w:dxaOrig="2936" w:dyaOrig="7889">
          <v:shape id="_x0000_i1028" type="#_x0000_t75" style="width:147pt;height:394.5pt" o:ole="">
            <v:imagedata r:id="rId22" o:title=""/>
          </v:shape>
          <o:OLEObject Type="Embed" ProgID="Visio.Drawing.11" ShapeID="_x0000_i1028" DrawAspect="Content" ObjectID="_1538485665" r:id="rId23"/>
        </w:object>
      </w:r>
    </w:p>
    <w:p w:rsidR="009D59B3" w:rsidRDefault="008B0BC9" w:rsidP="00EB7B56">
      <w:pPr>
        <w:pStyle w:val="a9"/>
        <w:spacing w:before="120"/>
        <w:jc w:val="center"/>
      </w:pPr>
      <w:bookmarkStart w:id="50" w:name="_Toc275292827"/>
      <w:r>
        <w:rPr>
          <w:rFonts w:hint="eastAsia"/>
        </w:rPr>
        <w:t>流程图</w:t>
      </w:r>
      <w:r>
        <w:rPr>
          <w:rFonts w:hint="eastAsia"/>
        </w:rPr>
        <w:t xml:space="preserve"> </w:t>
      </w:r>
      <w:r w:rsidR="008E410F">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rsidR="008E410F">
        <w:fldChar w:fldCharType="separate"/>
      </w:r>
      <w:r w:rsidR="009807CC">
        <w:rPr>
          <w:noProof/>
        </w:rPr>
        <w:t>17</w:t>
      </w:r>
      <w:r w:rsidR="008E410F">
        <w:fldChar w:fldCharType="end"/>
      </w:r>
      <w:r>
        <w:rPr>
          <w:rFonts w:hint="eastAsia"/>
        </w:rPr>
        <w:t xml:space="preserve"> </w:t>
      </w:r>
      <w:r>
        <w:rPr>
          <w:rFonts w:hint="eastAsia"/>
        </w:rPr>
        <w:t>申请请假</w:t>
      </w:r>
      <w:bookmarkEnd w:id="50"/>
    </w:p>
    <w:p w:rsidR="009D59B3" w:rsidRDefault="009D59B3" w:rsidP="00237BF8">
      <w:pPr>
        <w:pStyle w:val="4"/>
        <w:spacing w:before="120" w:after="120"/>
      </w:pPr>
      <w:bookmarkStart w:id="51" w:name="_Toc432599323"/>
      <w:r>
        <w:rPr>
          <w:rFonts w:hint="eastAsia"/>
        </w:rPr>
        <w:t>审批请假申请</w:t>
      </w:r>
      <w:bookmarkEnd w:id="51"/>
    </w:p>
    <w:p w:rsidR="002254BB" w:rsidRDefault="002254BB" w:rsidP="002254BB">
      <w:pPr>
        <w:spacing w:before="120"/>
      </w:pPr>
    </w:p>
    <w:p w:rsidR="002254BB" w:rsidRDefault="002254BB" w:rsidP="002254BB">
      <w:pPr>
        <w:spacing w:before="120"/>
      </w:pPr>
      <w:r>
        <w:rPr>
          <w:rFonts w:hint="eastAsia"/>
        </w:rPr>
        <w:t>功能</w:t>
      </w:r>
      <w:r>
        <w:t>描述：</w:t>
      </w:r>
    </w:p>
    <w:p w:rsidR="002254BB" w:rsidRDefault="002254BB" w:rsidP="002254BB">
      <w:pPr>
        <w:spacing w:before="120"/>
      </w:pPr>
      <w:r>
        <w:rPr>
          <w:rFonts w:hint="eastAsia"/>
        </w:rPr>
        <w:t>参与者</w:t>
      </w:r>
      <w:r>
        <w:t>：</w:t>
      </w:r>
    </w:p>
    <w:p w:rsidR="002254BB" w:rsidRDefault="002254BB" w:rsidP="002254BB">
      <w:pPr>
        <w:spacing w:before="120"/>
      </w:pPr>
      <w:r>
        <w:rPr>
          <w:rFonts w:hint="eastAsia"/>
        </w:rPr>
        <w:t>输入</w:t>
      </w:r>
      <w:r>
        <w:t>项：</w:t>
      </w:r>
    </w:p>
    <w:p w:rsidR="002254BB" w:rsidRDefault="002254BB" w:rsidP="002254BB">
      <w:pPr>
        <w:spacing w:before="120"/>
      </w:pPr>
      <w:r>
        <w:rPr>
          <w:rFonts w:hint="eastAsia"/>
        </w:rPr>
        <w:t>处理</w:t>
      </w:r>
      <w:r>
        <w:t>描述：</w:t>
      </w:r>
    </w:p>
    <w:p w:rsidR="002254BB" w:rsidRDefault="002254BB" w:rsidP="002254BB">
      <w:pPr>
        <w:spacing w:before="120"/>
      </w:pPr>
      <w:r>
        <w:rPr>
          <w:rFonts w:hint="eastAsia"/>
        </w:rPr>
        <w:t>输出</w:t>
      </w:r>
      <w:r>
        <w:t>项：</w:t>
      </w:r>
    </w:p>
    <w:p w:rsidR="002254BB" w:rsidRDefault="002254BB" w:rsidP="002254BB">
      <w:pPr>
        <w:spacing w:before="120"/>
      </w:pPr>
      <w:r>
        <w:rPr>
          <w:rFonts w:hint="eastAsia"/>
        </w:rPr>
        <w:t>数据</w:t>
      </w:r>
      <w:r>
        <w:t>要求：</w:t>
      </w:r>
    </w:p>
    <w:p w:rsidR="002254BB" w:rsidRPr="002254BB" w:rsidRDefault="002254BB" w:rsidP="002254BB">
      <w:pPr>
        <w:spacing w:before="120"/>
      </w:pPr>
      <w:r>
        <w:rPr>
          <w:rFonts w:hint="eastAsia"/>
        </w:rPr>
        <w:t>界面</w:t>
      </w:r>
      <w:r>
        <w:t>要求：</w:t>
      </w:r>
    </w:p>
    <w:p w:rsidR="00F66FD2" w:rsidRDefault="00AD09B7" w:rsidP="00EB7B56">
      <w:pPr>
        <w:keepNext/>
        <w:spacing w:before="120"/>
        <w:jc w:val="center"/>
      </w:pPr>
      <w:r>
        <w:object w:dxaOrig="3940" w:dyaOrig="6601">
          <v:shape id="_x0000_i1029" type="#_x0000_t75" style="width:197.25pt;height:330pt" o:ole="">
            <v:imagedata r:id="rId24" o:title=""/>
          </v:shape>
          <o:OLEObject Type="Embed" ProgID="Visio.Drawing.11" ShapeID="_x0000_i1029" DrawAspect="Content" ObjectID="_1538485666" r:id="rId25"/>
        </w:object>
      </w:r>
    </w:p>
    <w:p w:rsidR="009D59B3" w:rsidRPr="008A3F8F" w:rsidRDefault="00F66FD2" w:rsidP="00EB7B56">
      <w:pPr>
        <w:pStyle w:val="a9"/>
        <w:spacing w:before="120"/>
        <w:jc w:val="center"/>
      </w:pPr>
      <w:bookmarkStart w:id="52" w:name="_Toc275292828"/>
      <w:r>
        <w:rPr>
          <w:rFonts w:hint="eastAsia"/>
        </w:rPr>
        <w:t>流程图</w:t>
      </w:r>
      <w:r>
        <w:rPr>
          <w:rFonts w:hint="eastAsia"/>
        </w:rPr>
        <w:t xml:space="preserve"> </w:t>
      </w:r>
      <w:r w:rsidR="008E410F">
        <w:fldChar w:fldCharType="begin"/>
      </w:r>
      <w:r>
        <w:instrText xml:space="preserve"> </w:instrText>
      </w:r>
      <w:r>
        <w:rPr>
          <w:rFonts w:hint="eastAsia"/>
        </w:rPr>
        <w:instrText xml:space="preserve">SEQ </w:instrText>
      </w:r>
      <w:r>
        <w:rPr>
          <w:rFonts w:hint="eastAsia"/>
        </w:rPr>
        <w:instrText>流程图</w:instrText>
      </w:r>
      <w:r>
        <w:rPr>
          <w:rFonts w:hint="eastAsia"/>
        </w:rPr>
        <w:instrText xml:space="preserve"> \* ARABIC</w:instrText>
      </w:r>
      <w:r>
        <w:instrText xml:space="preserve"> </w:instrText>
      </w:r>
      <w:r w:rsidR="008E410F">
        <w:fldChar w:fldCharType="separate"/>
      </w:r>
      <w:r w:rsidR="009807CC">
        <w:rPr>
          <w:noProof/>
        </w:rPr>
        <w:t>18</w:t>
      </w:r>
      <w:r w:rsidR="008E410F">
        <w:fldChar w:fldCharType="end"/>
      </w:r>
      <w:r>
        <w:rPr>
          <w:rFonts w:hint="eastAsia"/>
        </w:rPr>
        <w:t xml:space="preserve"> </w:t>
      </w:r>
      <w:r>
        <w:rPr>
          <w:rFonts w:hint="eastAsia"/>
        </w:rPr>
        <w:t>审批请假申请</w:t>
      </w:r>
      <w:bookmarkEnd w:id="52"/>
    </w:p>
    <w:p w:rsidR="00C81E2A" w:rsidRPr="008148AA" w:rsidRDefault="00C81E2A" w:rsidP="00576357">
      <w:pPr>
        <w:pStyle w:val="a9"/>
        <w:spacing w:before="120"/>
        <w:jc w:val="center"/>
      </w:pPr>
    </w:p>
    <w:p w:rsidR="009D59B3" w:rsidRPr="00A16CDA" w:rsidRDefault="009D59B3" w:rsidP="00EB7B56">
      <w:pPr>
        <w:spacing w:before="120"/>
      </w:pPr>
    </w:p>
    <w:p w:rsidR="006833E8" w:rsidRDefault="006833E8" w:rsidP="006833E8">
      <w:pPr>
        <w:pStyle w:val="1"/>
        <w:tabs>
          <w:tab w:val="clear" w:pos="425"/>
        </w:tabs>
        <w:spacing w:before="120" w:after="120"/>
      </w:pPr>
      <w:bookmarkStart w:id="53" w:name="_Toc373068550"/>
      <w:bookmarkStart w:id="54" w:name="_Toc373068774"/>
      <w:bookmarkStart w:id="55" w:name="_Toc432599325"/>
      <w:bookmarkEnd w:id="37"/>
      <w:bookmarkEnd w:id="38"/>
      <w:r>
        <w:rPr>
          <w:rFonts w:hint="eastAsia"/>
        </w:rPr>
        <w:t>非功能需求</w:t>
      </w:r>
      <w:bookmarkEnd w:id="53"/>
      <w:bookmarkEnd w:id="54"/>
      <w:bookmarkEnd w:id="55"/>
    </w:p>
    <w:p w:rsidR="006833E8" w:rsidRDefault="006833E8" w:rsidP="006833E8">
      <w:pPr>
        <w:pStyle w:val="2"/>
        <w:tabs>
          <w:tab w:val="clear" w:pos="567"/>
        </w:tabs>
        <w:spacing w:before="120" w:after="120"/>
      </w:pPr>
      <w:bookmarkStart w:id="56" w:name="_Toc373068551"/>
      <w:bookmarkStart w:id="57" w:name="_Toc373068775"/>
      <w:bookmarkStart w:id="58" w:name="_Toc432599326"/>
      <w:r>
        <w:rPr>
          <w:rFonts w:hint="eastAsia"/>
        </w:rPr>
        <w:t>数据精确度</w:t>
      </w:r>
      <w:bookmarkEnd w:id="56"/>
      <w:bookmarkEnd w:id="57"/>
      <w:bookmarkEnd w:id="58"/>
    </w:p>
    <w:p w:rsidR="006833E8" w:rsidRDefault="006833E8" w:rsidP="006833E8">
      <w:pPr>
        <w:spacing w:before="120" w:line="360" w:lineRule="auto"/>
        <w:ind w:firstLine="420"/>
      </w:pPr>
      <w:r>
        <w:rPr>
          <w:rFonts w:hint="eastAsia"/>
        </w:rPr>
        <w:t>数据上报的合格率应满足管理工作的要求，查询数据的准确度要求＞＝</w:t>
      </w:r>
      <w:r>
        <w:rPr>
          <w:rFonts w:hint="eastAsia"/>
        </w:rPr>
        <w:t>99.99%</w:t>
      </w:r>
      <w:r>
        <w:rPr>
          <w:rFonts w:hint="eastAsia"/>
        </w:rPr>
        <w:t>。</w:t>
      </w:r>
    </w:p>
    <w:p w:rsidR="006833E8" w:rsidRDefault="006833E8" w:rsidP="006833E8">
      <w:pPr>
        <w:pStyle w:val="2"/>
        <w:tabs>
          <w:tab w:val="clear" w:pos="567"/>
        </w:tabs>
        <w:spacing w:before="120" w:after="120"/>
      </w:pPr>
      <w:bookmarkStart w:id="59" w:name="_Toc373068552"/>
      <w:bookmarkStart w:id="60" w:name="_Toc373068776"/>
      <w:bookmarkStart w:id="61" w:name="_Toc432599327"/>
      <w:r>
        <w:rPr>
          <w:rFonts w:hint="eastAsia"/>
        </w:rPr>
        <w:t>时间特性</w:t>
      </w:r>
      <w:bookmarkEnd w:id="59"/>
      <w:bookmarkEnd w:id="60"/>
      <w:bookmarkEnd w:id="61"/>
    </w:p>
    <w:p w:rsidR="006833E8" w:rsidRDefault="006833E8" w:rsidP="006833E8">
      <w:pPr>
        <w:spacing w:before="120" w:line="360" w:lineRule="auto"/>
        <w:ind w:firstLine="420"/>
      </w:pPr>
      <w:r>
        <w:rPr>
          <w:rFonts w:hint="eastAsia"/>
        </w:rPr>
        <w:t>用户登录系统页面时，系统响应时间＜</w:t>
      </w:r>
      <w:r>
        <w:rPr>
          <w:rFonts w:hint="eastAsia"/>
        </w:rPr>
        <w:t>=2</w:t>
      </w:r>
      <w:r>
        <w:rPr>
          <w:rFonts w:hint="eastAsia"/>
        </w:rPr>
        <w:t>秒，用户查询检索时平均等待相应时间＜</w:t>
      </w:r>
      <w:r>
        <w:rPr>
          <w:rFonts w:hint="eastAsia"/>
        </w:rPr>
        <w:t>=5</w:t>
      </w:r>
      <w:r>
        <w:rPr>
          <w:rFonts w:hint="eastAsia"/>
        </w:rPr>
        <w:t>秒，超过</w:t>
      </w:r>
      <w:r>
        <w:rPr>
          <w:rFonts w:hint="eastAsia"/>
        </w:rPr>
        <w:t>5</w:t>
      </w:r>
      <w:r>
        <w:rPr>
          <w:rFonts w:hint="eastAsia"/>
        </w:rPr>
        <w:t>秒应有等待提示信息，并在系统处理非正常中断时候有明确的提示信息。</w:t>
      </w:r>
    </w:p>
    <w:p w:rsidR="006833E8" w:rsidRDefault="006833E8" w:rsidP="006833E8">
      <w:pPr>
        <w:pStyle w:val="2"/>
        <w:tabs>
          <w:tab w:val="clear" w:pos="567"/>
        </w:tabs>
        <w:spacing w:before="120" w:after="120"/>
      </w:pPr>
      <w:bookmarkStart w:id="62" w:name="_Toc373068553"/>
      <w:bookmarkStart w:id="63" w:name="_Toc373068777"/>
      <w:bookmarkStart w:id="64" w:name="_Toc432599328"/>
      <w:r>
        <w:rPr>
          <w:rFonts w:hint="eastAsia"/>
        </w:rPr>
        <w:t>适应性</w:t>
      </w:r>
      <w:bookmarkEnd w:id="62"/>
      <w:bookmarkEnd w:id="63"/>
      <w:bookmarkEnd w:id="64"/>
    </w:p>
    <w:p w:rsidR="006833E8" w:rsidRDefault="006833E8" w:rsidP="006833E8">
      <w:pPr>
        <w:spacing w:before="120" w:line="360" w:lineRule="auto"/>
        <w:ind w:firstLine="420"/>
      </w:pPr>
      <w:r>
        <w:rPr>
          <w:rFonts w:hint="eastAsia"/>
        </w:rPr>
        <w:t>系统应能够充分满足业务需求所提的各项功能，并能对各项功能的实现在用户可以接受的资源占用和时间占用范围内。</w:t>
      </w:r>
    </w:p>
    <w:p w:rsidR="006833E8" w:rsidRDefault="006833E8" w:rsidP="006833E8">
      <w:pPr>
        <w:pStyle w:val="2"/>
        <w:tabs>
          <w:tab w:val="clear" w:pos="567"/>
        </w:tabs>
        <w:spacing w:before="120" w:after="120"/>
      </w:pPr>
      <w:bookmarkStart w:id="65" w:name="_Toc373068554"/>
      <w:bookmarkStart w:id="66" w:name="_Toc373068778"/>
      <w:bookmarkStart w:id="67" w:name="_Toc432599329"/>
      <w:r>
        <w:rPr>
          <w:rFonts w:hint="eastAsia"/>
        </w:rPr>
        <w:lastRenderedPageBreak/>
        <w:t>安全保密</w:t>
      </w:r>
      <w:bookmarkEnd w:id="65"/>
      <w:bookmarkEnd w:id="66"/>
      <w:bookmarkEnd w:id="67"/>
    </w:p>
    <w:p w:rsidR="006833E8" w:rsidRDefault="006833E8" w:rsidP="006833E8">
      <w:pPr>
        <w:pStyle w:val="3"/>
        <w:spacing w:before="120" w:after="120"/>
      </w:pPr>
      <w:bookmarkStart w:id="68" w:name="_Toc373068555"/>
      <w:bookmarkStart w:id="69" w:name="_Toc373068779"/>
      <w:bookmarkStart w:id="70" w:name="_Toc432599330"/>
      <w:r>
        <w:rPr>
          <w:rFonts w:hint="eastAsia"/>
        </w:rPr>
        <w:t>安全认证</w:t>
      </w:r>
      <w:bookmarkEnd w:id="68"/>
      <w:bookmarkEnd w:id="69"/>
      <w:bookmarkEnd w:id="70"/>
    </w:p>
    <w:p w:rsidR="006833E8" w:rsidRDefault="006833E8" w:rsidP="006833E8">
      <w:pPr>
        <w:spacing w:before="120" w:line="360" w:lineRule="auto"/>
        <w:ind w:firstLine="420"/>
      </w:pPr>
      <w:r>
        <w:rPr>
          <w:rFonts w:hint="eastAsia"/>
        </w:rPr>
        <w:t>对所有登陆系统的用户都要进行身份验证，即通过用户名和密码口令机制，以防止非法用户对系统的访问。</w:t>
      </w:r>
    </w:p>
    <w:p w:rsidR="006833E8" w:rsidRDefault="006833E8" w:rsidP="006833E8">
      <w:pPr>
        <w:pStyle w:val="3"/>
        <w:tabs>
          <w:tab w:val="clear" w:pos="949"/>
          <w:tab w:val="left" w:pos="960"/>
        </w:tabs>
        <w:spacing w:before="120" w:after="120"/>
      </w:pPr>
      <w:bookmarkStart w:id="71" w:name="_Toc373068556"/>
      <w:bookmarkStart w:id="72" w:name="_Toc373068780"/>
      <w:bookmarkStart w:id="73" w:name="_Toc432599331"/>
      <w:r>
        <w:rPr>
          <w:rFonts w:hint="eastAsia"/>
        </w:rPr>
        <w:t>权限控制</w:t>
      </w:r>
      <w:bookmarkEnd w:id="71"/>
      <w:bookmarkEnd w:id="72"/>
      <w:bookmarkEnd w:id="73"/>
    </w:p>
    <w:p w:rsidR="006833E8" w:rsidRDefault="006833E8" w:rsidP="006833E8">
      <w:pPr>
        <w:spacing w:before="120" w:line="360" w:lineRule="auto"/>
        <w:ind w:firstLine="420"/>
      </w:pPr>
      <w:r>
        <w:rPr>
          <w:rFonts w:hint="eastAsia"/>
        </w:rPr>
        <w:t>系统应对用户的角色和权限级别应进行定义，不同级别的不同角色具有不同的操作权限及数据访问权限。系统应对用户权限进行合理分配，以免出现漏洞导致越权操作，产生安全问题。</w:t>
      </w:r>
    </w:p>
    <w:p w:rsidR="006833E8" w:rsidRDefault="006833E8" w:rsidP="006833E8">
      <w:pPr>
        <w:pStyle w:val="3"/>
        <w:tabs>
          <w:tab w:val="clear" w:pos="949"/>
          <w:tab w:val="left" w:pos="960"/>
        </w:tabs>
        <w:spacing w:before="120" w:after="120"/>
      </w:pPr>
      <w:bookmarkStart w:id="74" w:name="_Toc373068557"/>
      <w:bookmarkStart w:id="75" w:name="_Toc373068781"/>
      <w:bookmarkStart w:id="76" w:name="_Toc432599332"/>
      <w:r>
        <w:rPr>
          <w:rFonts w:hint="eastAsia"/>
        </w:rPr>
        <w:t>日志安全</w:t>
      </w:r>
      <w:bookmarkEnd w:id="74"/>
      <w:bookmarkEnd w:id="75"/>
      <w:bookmarkEnd w:id="76"/>
    </w:p>
    <w:p w:rsidR="006833E8" w:rsidRDefault="006833E8" w:rsidP="006833E8">
      <w:pPr>
        <w:spacing w:before="120" w:line="360" w:lineRule="auto"/>
        <w:ind w:firstLine="420"/>
      </w:pPr>
      <w:r>
        <w:rPr>
          <w:rFonts w:hint="eastAsia"/>
        </w:rPr>
        <w:t>系统应能够实现基于用户身份的审计和日志，准确地记录所有用户对关键资源访问的详细情况，为不可抵赖性和基于用户的操作统计提供依据，并可实现完善的审计服务和管理。</w:t>
      </w:r>
    </w:p>
    <w:p w:rsidR="006833E8" w:rsidRDefault="006833E8" w:rsidP="006833E8">
      <w:pPr>
        <w:spacing w:before="120" w:line="360" w:lineRule="auto"/>
        <w:ind w:firstLine="420"/>
      </w:pPr>
      <w:r>
        <w:rPr>
          <w:rFonts w:hint="eastAsia"/>
        </w:rPr>
        <w:t>系统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w:t>
      </w:r>
    </w:p>
    <w:p w:rsidR="006833E8" w:rsidRDefault="006833E8" w:rsidP="006833E8">
      <w:pPr>
        <w:pStyle w:val="3"/>
        <w:tabs>
          <w:tab w:val="clear" w:pos="949"/>
          <w:tab w:val="left" w:pos="960"/>
        </w:tabs>
        <w:spacing w:before="120" w:after="120"/>
      </w:pPr>
      <w:bookmarkStart w:id="77" w:name="_Toc373068558"/>
      <w:bookmarkStart w:id="78" w:name="_Toc373068782"/>
      <w:bookmarkStart w:id="79" w:name="_Toc432599333"/>
      <w:r>
        <w:rPr>
          <w:rFonts w:hint="eastAsia"/>
        </w:rPr>
        <w:t>数据安全</w:t>
      </w:r>
      <w:bookmarkEnd w:id="77"/>
      <w:bookmarkEnd w:id="78"/>
      <w:bookmarkEnd w:id="79"/>
    </w:p>
    <w:p w:rsidR="006833E8" w:rsidRDefault="006833E8" w:rsidP="006833E8">
      <w:pPr>
        <w:spacing w:before="120" w:line="360" w:lineRule="auto"/>
        <w:ind w:firstLine="420"/>
      </w:pPr>
      <w:r>
        <w:rPr>
          <w:rFonts w:hint="eastAsia"/>
        </w:rPr>
        <w:t>系统应对关键数据进行加密处理，以保证数据安全。</w:t>
      </w:r>
    </w:p>
    <w:p w:rsidR="006833E8" w:rsidRDefault="006833E8" w:rsidP="006833E8">
      <w:pPr>
        <w:pStyle w:val="3"/>
        <w:tabs>
          <w:tab w:val="clear" w:pos="949"/>
          <w:tab w:val="left" w:pos="960"/>
        </w:tabs>
        <w:spacing w:before="120" w:after="120"/>
      </w:pPr>
      <w:bookmarkStart w:id="80" w:name="_Toc373068559"/>
      <w:bookmarkStart w:id="81" w:name="_Toc373068783"/>
      <w:bookmarkStart w:id="82" w:name="_Toc432599334"/>
      <w:r>
        <w:rPr>
          <w:rFonts w:hint="eastAsia"/>
        </w:rPr>
        <w:t>数据备份与恢复</w:t>
      </w:r>
      <w:bookmarkEnd w:id="80"/>
      <w:bookmarkEnd w:id="81"/>
      <w:bookmarkEnd w:id="82"/>
    </w:p>
    <w:p w:rsidR="006833E8" w:rsidRDefault="006833E8" w:rsidP="006833E8">
      <w:pPr>
        <w:spacing w:before="120" w:line="360" w:lineRule="auto"/>
        <w:ind w:firstLine="420"/>
      </w:pPr>
      <w:r>
        <w:rPr>
          <w:rFonts w:hint="eastAsia"/>
        </w:rPr>
        <w:t>系统应提供完整和方便的数据备份策略，以保证数据损坏时及时恢复。能按照一定的周期对业务数据进行备份。在系统出现故障以后，能通过备份的数据恢复到系统故障前的数据。</w:t>
      </w:r>
    </w:p>
    <w:p w:rsidR="006833E8" w:rsidRDefault="006833E8" w:rsidP="006833E8">
      <w:pPr>
        <w:pStyle w:val="3"/>
        <w:tabs>
          <w:tab w:val="clear" w:pos="949"/>
          <w:tab w:val="left" w:pos="960"/>
        </w:tabs>
        <w:spacing w:before="120" w:after="120"/>
      </w:pPr>
      <w:bookmarkStart w:id="83" w:name="_Toc373068560"/>
      <w:bookmarkStart w:id="84" w:name="_Toc373068784"/>
      <w:bookmarkStart w:id="85" w:name="_Toc432599335"/>
      <w:r>
        <w:rPr>
          <w:rFonts w:hint="eastAsia"/>
        </w:rPr>
        <w:t>其他</w:t>
      </w:r>
      <w:bookmarkEnd w:id="83"/>
      <w:bookmarkEnd w:id="84"/>
      <w:bookmarkEnd w:id="85"/>
    </w:p>
    <w:p w:rsidR="006833E8" w:rsidRDefault="006833E8" w:rsidP="006833E8">
      <w:pPr>
        <w:spacing w:before="120" w:line="360" w:lineRule="auto"/>
        <w:ind w:firstLine="420"/>
      </w:pPr>
      <w:r>
        <w:rPr>
          <w:rFonts w:hint="eastAsia"/>
        </w:rPr>
        <w:t>系统所在网络应具有网络防火墙、漏洞扫描、入侵检测、病毒防护等网络安全设备。</w:t>
      </w:r>
    </w:p>
    <w:p w:rsidR="006833E8" w:rsidRDefault="006833E8" w:rsidP="006833E8">
      <w:pPr>
        <w:pStyle w:val="2"/>
        <w:tabs>
          <w:tab w:val="clear" w:pos="567"/>
        </w:tabs>
        <w:spacing w:before="120" w:after="120"/>
      </w:pPr>
      <w:bookmarkStart w:id="86" w:name="_Toc373068561"/>
      <w:bookmarkStart w:id="87" w:name="_Toc373068785"/>
      <w:bookmarkStart w:id="88" w:name="_Toc432599336"/>
      <w:r>
        <w:rPr>
          <w:rFonts w:hint="eastAsia"/>
        </w:rPr>
        <w:t>可扩展性</w:t>
      </w:r>
      <w:bookmarkEnd w:id="86"/>
      <w:bookmarkEnd w:id="87"/>
      <w:bookmarkEnd w:id="88"/>
    </w:p>
    <w:p w:rsidR="006833E8" w:rsidRPr="007D2D6E" w:rsidRDefault="006833E8" w:rsidP="006833E8">
      <w:pPr>
        <w:spacing w:before="120" w:line="360" w:lineRule="auto"/>
        <w:ind w:firstLine="420"/>
      </w:pPr>
      <w:r>
        <w:rPr>
          <w:rFonts w:hint="eastAsia"/>
        </w:rPr>
        <w:t>系统应使用标准的开放型架构、技术进行设计，充分考虑业务的发展，当一些业务发生变更或产生一些新业务时，对系统的影响尽可能小，对程序的改变只涉</w:t>
      </w:r>
      <w:r>
        <w:rPr>
          <w:rFonts w:hint="eastAsia"/>
        </w:rPr>
        <w:lastRenderedPageBreak/>
        <w:t>及到系统的相关部分，而不会对系统其他部分或整体造成影响。</w:t>
      </w:r>
    </w:p>
    <w:p w:rsidR="005719AE" w:rsidRPr="006833E8" w:rsidRDefault="005719AE" w:rsidP="00EB7B56">
      <w:pPr>
        <w:spacing w:before="120"/>
      </w:pPr>
    </w:p>
    <w:p w:rsidR="00994C37" w:rsidRDefault="005F5CBE" w:rsidP="00275595">
      <w:pPr>
        <w:pStyle w:val="1"/>
        <w:tabs>
          <w:tab w:val="clear" w:pos="425"/>
        </w:tabs>
        <w:spacing w:before="120" w:after="120"/>
      </w:pPr>
      <w:bookmarkStart w:id="89" w:name="_Toc432599337"/>
      <w:r>
        <w:rPr>
          <w:rFonts w:hint="eastAsia"/>
        </w:rPr>
        <w:t>其他</w:t>
      </w:r>
      <w:bookmarkEnd w:id="89"/>
      <w:r>
        <w:rPr>
          <w:rFonts w:hint="eastAsia"/>
        </w:rPr>
        <w:t>需求</w:t>
      </w:r>
    </w:p>
    <w:p w:rsidR="005F5CBE" w:rsidRDefault="005F5CBE" w:rsidP="00275595">
      <w:pPr>
        <w:pStyle w:val="2"/>
        <w:spacing w:before="120" w:after="120"/>
      </w:pPr>
      <w:bookmarkStart w:id="90" w:name="_Toc432599338"/>
      <w:r>
        <w:rPr>
          <w:rFonts w:hint="eastAsia"/>
        </w:rPr>
        <w:t>界面</w:t>
      </w:r>
      <w:r>
        <w:t>需求</w:t>
      </w:r>
    </w:p>
    <w:p w:rsidR="00275595" w:rsidRDefault="00275595" w:rsidP="00275595">
      <w:pPr>
        <w:pStyle w:val="2"/>
        <w:spacing w:before="120" w:after="120"/>
      </w:pPr>
      <w:r>
        <w:rPr>
          <w:rFonts w:hint="eastAsia"/>
        </w:rPr>
        <w:t>邮件</w:t>
      </w:r>
      <w:r>
        <w:t>接口</w:t>
      </w:r>
      <w:bookmarkEnd w:id="90"/>
      <w:r w:rsidR="005F5CBE">
        <w:rPr>
          <w:rFonts w:hint="eastAsia"/>
        </w:rPr>
        <w:t>需求</w:t>
      </w:r>
    </w:p>
    <w:p w:rsidR="00275595" w:rsidRDefault="00275595" w:rsidP="00275595">
      <w:pPr>
        <w:pStyle w:val="2"/>
        <w:spacing w:before="120" w:after="120"/>
      </w:pPr>
      <w:bookmarkStart w:id="91" w:name="_Toc432599339"/>
      <w:r>
        <w:rPr>
          <w:rFonts w:hint="eastAsia"/>
        </w:rPr>
        <w:t>短信</w:t>
      </w:r>
      <w:r>
        <w:t>接口</w:t>
      </w:r>
      <w:bookmarkEnd w:id="91"/>
      <w:r w:rsidR="005F5CBE">
        <w:rPr>
          <w:rFonts w:hint="eastAsia"/>
        </w:rPr>
        <w:t>需求</w:t>
      </w:r>
    </w:p>
    <w:p w:rsidR="00275595" w:rsidRPr="00275595" w:rsidRDefault="00275595" w:rsidP="00275595">
      <w:pPr>
        <w:spacing w:before="120"/>
      </w:pPr>
    </w:p>
    <w:sectPr w:rsidR="00275595" w:rsidRPr="00275595" w:rsidSect="00902507">
      <w:headerReference w:type="even" r:id="rId26"/>
      <w:footerReference w:type="even" r:id="rId27"/>
      <w:footerReference w:type="default" r:id="rId28"/>
      <w:pgSz w:w="11906" w:h="16838" w:code="9"/>
      <w:pgMar w:top="1418" w:right="1701" w:bottom="1418" w:left="1701" w:header="851" w:footer="992" w:gutter="0"/>
      <w:pgNumType w:start="1"/>
      <w:cols w:space="425"/>
      <w:docGrid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730" w:rsidRDefault="00837730" w:rsidP="00EB7B56">
      <w:pPr>
        <w:spacing w:before="120"/>
      </w:pPr>
      <w:r>
        <w:separator/>
      </w: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endnote>
  <w:endnote w:type="continuationSeparator" w:id="0">
    <w:p w:rsidR="00837730" w:rsidRDefault="00837730" w:rsidP="00EB7B56">
      <w:pPr>
        <w:spacing w:before="120"/>
      </w:pPr>
      <w:r>
        <w:continuationSeparator/>
      </w: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2EE" w:rsidRDefault="008952EE">
    <w:pPr>
      <w:pStyle w:val="a3"/>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C05" w:rsidRDefault="00940C05" w:rsidP="00EB7B56">
    <w:pPr>
      <w:pStyle w:val="a3"/>
      <w:spacing w:before="12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2EE" w:rsidRDefault="008952EE">
    <w:pPr>
      <w:pStyle w:val="a3"/>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C05" w:rsidRDefault="008E410F" w:rsidP="00EB7B56">
    <w:pPr>
      <w:pStyle w:val="a3"/>
      <w:spacing w:before="120"/>
      <w:rPr>
        <w:rStyle w:val="a4"/>
      </w:rPr>
    </w:pPr>
    <w:r>
      <w:rPr>
        <w:rStyle w:val="a4"/>
      </w:rPr>
      <w:fldChar w:fldCharType="begin"/>
    </w:r>
    <w:r w:rsidR="00940C05">
      <w:rPr>
        <w:rStyle w:val="a4"/>
      </w:rPr>
      <w:instrText xml:space="preserve">PAGE  </w:instrText>
    </w:r>
    <w:r>
      <w:rPr>
        <w:rStyle w:val="a4"/>
      </w:rPr>
      <w:fldChar w:fldCharType="end"/>
    </w:r>
  </w:p>
  <w:p w:rsidR="00940C05" w:rsidRDefault="00940C05" w:rsidP="00EB7B56">
    <w:pPr>
      <w:pStyle w:val="a3"/>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C05" w:rsidRDefault="00940C05" w:rsidP="00EB7B56">
    <w:pPr>
      <w:pStyle w:val="a3"/>
      <w:spacing w:before="120"/>
      <w:jc w:val="center"/>
    </w:pPr>
    <w:r>
      <w:rPr>
        <w:rFonts w:hint="eastAsia"/>
        <w:kern w:val="0"/>
      </w:rPr>
      <w:t>第</w:t>
    </w:r>
    <w:r w:rsidR="008E410F">
      <w:rPr>
        <w:rStyle w:val="a4"/>
      </w:rPr>
      <w:fldChar w:fldCharType="begin"/>
    </w:r>
    <w:r>
      <w:rPr>
        <w:rStyle w:val="a4"/>
      </w:rPr>
      <w:instrText xml:space="preserve"> PAGE </w:instrText>
    </w:r>
    <w:r w:rsidR="008E410F">
      <w:rPr>
        <w:rStyle w:val="a4"/>
      </w:rPr>
      <w:fldChar w:fldCharType="separate"/>
    </w:r>
    <w:r w:rsidR="00F6141C">
      <w:rPr>
        <w:rStyle w:val="a4"/>
        <w:noProof/>
      </w:rPr>
      <w:t>1</w:t>
    </w:r>
    <w:r w:rsidR="008E410F">
      <w:rPr>
        <w:rStyle w:val="a4"/>
      </w:rPr>
      <w:fldChar w:fldCharType="end"/>
    </w:r>
    <w:r>
      <w:rPr>
        <w:rFonts w:hint="eastAsia"/>
        <w:kern w:val="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730" w:rsidRDefault="00837730" w:rsidP="00EB7B56">
      <w:pPr>
        <w:spacing w:before="120"/>
      </w:pPr>
      <w:r>
        <w:separator/>
      </w: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footnote>
  <w:footnote w:type="continuationSeparator" w:id="0">
    <w:p w:rsidR="00837730" w:rsidRDefault="00837730" w:rsidP="00EB7B56">
      <w:pPr>
        <w:spacing w:before="120"/>
      </w:pPr>
      <w:r>
        <w:continuationSeparator/>
      </w: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p w:rsidR="00837730" w:rsidRDefault="00837730" w:rsidP="00EB7B56">
      <w:pPr>
        <w:spacing w:before="1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2EE" w:rsidRDefault="008952EE">
    <w:pPr>
      <w:pStyle w:val="a5"/>
      <w:spacing w:before="120"/>
      <w:ind w:firstLine="94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2EE" w:rsidRDefault="008952EE">
    <w:pPr>
      <w:pStyle w:val="a5"/>
      <w:spacing w:before="120"/>
      <w:ind w:firstLine="94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C05" w:rsidRPr="0095162C" w:rsidRDefault="00F6141C" w:rsidP="0095162C">
    <w:pPr>
      <w:pStyle w:val="a5"/>
      <w:pBdr>
        <w:bottom w:val="single" w:sz="6" w:space="3" w:color="auto"/>
      </w:pBdr>
      <w:spacing w:before="120"/>
      <w:ind w:firstLine="945"/>
      <w:jc w:val="right"/>
    </w:pPr>
    <w:r>
      <w:rPr>
        <w:rFonts w:hint="eastAsia"/>
      </w:rPr>
      <w:t>*</w:t>
    </w:r>
    <w:r>
      <w:t>*****</w:t>
    </w:r>
    <w:r w:rsidR="00940C05">
      <w:rPr>
        <w:rFonts w:hint="eastAsia"/>
      </w:rPr>
      <w:t>系统需求说明书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p w:rsidR="00940C05" w:rsidRDefault="00940C05" w:rsidP="00EB7B56">
    <w:pPr>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A0FCB"/>
    <w:multiLevelType w:val="hybridMultilevel"/>
    <w:tmpl w:val="286E8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2B24DE"/>
    <w:multiLevelType w:val="hybridMultilevel"/>
    <w:tmpl w:val="0D62EB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E73141"/>
    <w:multiLevelType w:val="hybridMultilevel"/>
    <w:tmpl w:val="64DE1A90"/>
    <w:lvl w:ilvl="0" w:tplc="0409000F">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D276F32"/>
    <w:multiLevelType w:val="hybridMultilevel"/>
    <w:tmpl w:val="04A2FE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387B6C"/>
    <w:multiLevelType w:val="hybridMultilevel"/>
    <w:tmpl w:val="286E8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2A20335"/>
    <w:multiLevelType w:val="multilevel"/>
    <w:tmpl w:val="BFF6D59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949"/>
        </w:tabs>
        <w:ind w:left="949" w:hanging="949"/>
      </w:pPr>
      <w:rPr>
        <w:rFonts w:hint="eastAsia"/>
      </w:rPr>
    </w:lvl>
    <w:lvl w:ilvl="3">
      <w:start w:val="1"/>
      <w:numFmt w:val="decimal"/>
      <w:pStyle w:val="4"/>
      <w:lvlText w:val="%1.%2.%3.%4."/>
      <w:lvlJc w:val="left"/>
      <w:pPr>
        <w:tabs>
          <w:tab w:val="num" w:pos="1331"/>
        </w:tabs>
        <w:ind w:left="1331" w:hanging="133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57A402A8"/>
    <w:multiLevelType w:val="hybridMultilevel"/>
    <w:tmpl w:val="4BD23F7E"/>
    <w:styleLink w:val="111111"/>
    <w:lvl w:ilvl="0" w:tplc="0409000F">
      <w:start w:val="1"/>
      <w:numFmt w:val="decimal"/>
      <w:lvlText w:val="6.%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6"/>
  </w:num>
  <w:num w:numId="3">
    <w:abstractNumId w:val="2"/>
  </w:num>
  <w:num w:numId="4">
    <w:abstractNumId w:val="0"/>
  </w:num>
  <w:num w:numId="5">
    <w:abstractNumId w:val="4"/>
  </w:num>
  <w:num w:numId="6">
    <w:abstractNumId w:val="3"/>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096BD1"/>
    <w:rsid w:val="00000633"/>
    <w:rsid w:val="00000BFC"/>
    <w:rsid w:val="000010FC"/>
    <w:rsid w:val="000039E2"/>
    <w:rsid w:val="00004DF2"/>
    <w:rsid w:val="0000582E"/>
    <w:rsid w:val="0000627F"/>
    <w:rsid w:val="00006467"/>
    <w:rsid w:val="00007416"/>
    <w:rsid w:val="000076C4"/>
    <w:rsid w:val="0000780C"/>
    <w:rsid w:val="00007C1E"/>
    <w:rsid w:val="00010277"/>
    <w:rsid w:val="00011660"/>
    <w:rsid w:val="00011A18"/>
    <w:rsid w:val="00011C52"/>
    <w:rsid w:val="00012513"/>
    <w:rsid w:val="0001262A"/>
    <w:rsid w:val="000126EA"/>
    <w:rsid w:val="0001280E"/>
    <w:rsid w:val="00013CA3"/>
    <w:rsid w:val="00013CD7"/>
    <w:rsid w:val="00014396"/>
    <w:rsid w:val="000143F0"/>
    <w:rsid w:val="00014D20"/>
    <w:rsid w:val="00014DD4"/>
    <w:rsid w:val="0001525B"/>
    <w:rsid w:val="00015497"/>
    <w:rsid w:val="000154CB"/>
    <w:rsid w:val="00015519"/>
    <w:rsid w:val="00015BAB"/>
    <w:rsid w:val="00016423"/>
    <w:rsid w:val="00017712"/>
    <w:rsid w:val="00017715"/>
    <w:rsid w:val="000209F8"/>
    <w:rsid w:val="0002151D"/>
    <w:rsid w:val="00022528"/>
    <w:rsid w:val="00022C5D"/>
    <w:rsid w:val="00024E90"/>
    <w:rsid w:val="00025052"/>
    <w:rsid w:val="000250F2"/>
    <w:rsid w:val="000251AA"/>
    <w:rsid w:val="0002523A"/>
    <w:rsid w:val="000252D7"/>
    <w:rsid w:val="00025D4A"/>
    <w:rsid w:val="0002618D"/>
    <w:rsid w:val="00026211"/>
    <w:rsid w:val="0002629C"/>
    <w:rsid w:val="000263C9"/>
    <w:rsid w:val="000265EF"/>
    <w:rsid w:val="00026DB0"/>
    <w:rsid w:val="00026F6F"/>
    <w:rsid w:val="0003156D"/>
    <w:rsid w:val="00031F8A"/>
    <w:rsid w:val="00031FAF"/>
    <w:rsid w:val="00032686"/>
    <w:rsid w:val="000327CD"/>
    <w:rsid w:val="00032AD4"/>
    <w:rsid w:val="00032DB0"/>
    <w:rsid w:val="000330F5"/>
    <w:rsid w:val="00033249"/>
    <w:rsid w:val="00033B60"/>
    <w:rsid w:val="00033B6A"/>
    <w:rsid w:val="000342B8"/>
    <w:rsid w:val="00034D61"/>
    <w:rsid w:val="0003570D"/>
    <w:rsid w:val="00035CC3"/>
    <w:rsid w:val="000366A1"/>
    <w:rsid w:val="00036BD8"/>
    <w:rsid w:val="000406C0"/>
    <w:rsid w:val="00040BEC"/>
    <w:rsid w:val="00041273"/>
    <w:rsid w:val="000419B1"/>
    <w:rsid w:val="0004222D"/>
    <w:rsid w:val="00042449"/>
    <w:rsid w:val="000425BF"/>
    <w:rsid w:val="000428AC"/>
    <w:rsid w:val="0004362A"/>
    <w:rsid w:val="00043702"/>
    <w:rsid w:val="00044372"/>
    <w:rsid w:val="00045137"/>
    <w:rsid w:val="00045915"/>
    <w:rsid w:val="00045988"/>
    <w:rsid w:val="00045AED"/>
    <w:rsid w:val="000460DF"/>
    <w:rsid w:val="000477DB"/>
    <w:rsid w:val="00047A1D"/>
    <w:rsid w:val="00047AF8"/>
    <w:rsid w:val="00050015"/>
    <w:rsid w:val="00050059"/>
    <w:rsid w:val="0005118B"/>
    <w:rsid w:val="0005148B"/>
    <w:rsid w:val="00051C84"/>
    <w:rsid w:val="00052144"/>
    <w:rsid w:val="0005237A"/>
    <w:rsid w:val="00052988"/>
    <w:rsid w:val="00052C48"/>
    <w:rsid w:val="000534F2"/>
    <w:rsid w:val="00054A63"/>
    <w:rsid w:val="00054CD2"/>
    <w:rsid w:val="00055008"/>
    <w:rsid w:val="000559FA"/>
    <w:rsid w:val="00055CD1"/>
    <w:rsid w:val="00056921"/>
    <w:rsid w:val="00056F40"/>
    <w:rsid w:val="000570C6"/>
    <w:rsid w:val="000573BC"/>
    <w:rsid w:val="00057BB6"/>
    <w:rsid w:val="00057FCA"/>
    <w:rsid w:val="00060BE9"/>
    <w:rsid w:val="00060C84"/>
    <w:rsid w:val="00061518"/>
    <w:rsid w:val="0006256A"/>
    <w:rsid w:val="00062E99"/>
    <w:rsid w:val="000630F6"/>
    <w:rsid w:val="000637AA"/>
    <w:rsid w:val="00065D01"/>
    <w:rsid w:val="000663E7"/>
    <w:rsid w:val="00066CC8"/>
    <w:rsid w:val="00066F35"/>
    <w:rsid w:val="00066F49"/>
    <w:rsid w:val="00067466"/>
    <w:rsid w:val="00067B45"/>
    <w:rsid w:val="0007056E"/>
    <w:rsid w:val="000727BA"/>
    <w:rsid w:val="00072CCC"/>
    <w:rsid w:val="00072CFB"/>
    <w:rsid w:val="00072E1D"/>
    <w:rsid w:val="00073230"/>
    <w:rsid w:val="0007355E"/>
    <w:rsid w:val="00073F8D"/>
    <w:rsid w:val="00074006"/>
    <w:rsid w:val="00074D60"/>
    <w:rsid w:val="00074EF4"/>
    <w:rsid w:val="000757ED"/>
    <w:rsid w:val="00075930"/>
    <w:rsid w:val="00075A9A"/>
    <w:rsid w:val="0007609E"/>
    <w:rsid w:val="000771F7"/>
    <w:rsid w:val="00077628"/>
    <w:rsid w:val="0008067E"/>
    <w:rsid w:val="00080A99"/>
    <w:rsid w:val="00081C8D"/>
    <w:rsid w:val="00082456"/>
    <w:rsid w:val="00082C83"/>
    <w:rsid w:val="00083739"/>
    <w:rsid w:val="0008390D"/>
    <w:rsid w:val="00083B90"/>
    <w:rsid w:val="000851ED"/>
    <w:rsid w:val="0008626C"/>
    <w:rsid w:val="0008646F"/>
    <w:rsid w:val="00086523"/>
    <w:rsid w:val="000865E3"/>
    <w:rsid w:val="00086815"/>
    <w:rsid w:val="00086917"/>
    <w:rsid w:val="0008749C"/>
    <w:rsid w:val="0009271A"/>
    <w:rsid w:val="00092C0C"/>
    <w:rsid w:val="000930C7"/>
    <w:rsid w:val="000934C7"/>
    <w:rsid w:val="00093A93"/>
    <w:rsid w:val="00093B0A"/>
    <w:rsid w:val="00093D1F"/>
    <w:rsid w:val="0009493A"/>
    <w:rsid w:val="00094C61"/>
    <w:rsid w:val="00094CA9"/>
    <w:rsid w:val="00094E86"/>
    <w:rsid w:val="000958CE"/>
    <w:rsid w:val="00095C54"/>
    <w:rsid w:val="00095D67"/>
    <w:rsid w:val="00096BD1"/>
    <w:rsid w:val="00096E2D"/>
    <w:rsid w:val="000970EA"/>
    <w:rsid w:val="000970FD"/>
    <w:rsid w:val="0009768B"/>
    <w:rsid w:val="000979CB"/>
    <w:rsid w:val="00097B65"/>
    <w:rsid w:val="000A02D0"/>
    <w:rsid w:val="000A0E00"/>
    <w:rsid w:val="000A1AF8"/>
    <w:rsid w:val="000A1BA5"/>
    <w:rsid w:val="000A1D0B"/>
    <w:rsid w:val="000A1D59"/>
    <w:rsid w:val="000A3193"/>
    <w:rsid w:val="000A40C0"/>
    <w:rsid w:val="000A46F7"/>
    <w:rsid w:val="000A5013"/>
    <w:rsid w:val="000A50B1"/>
    <w:rsid w:val="000A574C"/>
    <w:rsid w:val="000A5A61"/>
    <w:rsid w:val="000A68FE"/>
    <w:rsid w:val="000A74DD"/>
    <w:rsid w:val="000A7AE9"/>
    <w:rsid w:val="000A7F9F"/>
    <w:rsid w:val="000B091F"/>
    <w:rsid w:val="000B1C4F"/>
    <w:rsid w:val="000B1DE1"/>
    <w:rsid w:val="000B2143"/>
    <w:rsid w:val="000B2564"/>
    <w:rsid w:val="000B2D67"/>
    <w:rsid w:val="000B3043"/>
    <w:rsid w:val="000B3AFF"/>
    <w:rsid w:val="000B4B9E"/>
    <w:rsid w:val="000B4D21"/>
    <w:rsid w:val="000B5133"/>
    <w:rsid w:val="000B52DD"/>
    <w:rsid w:val="000B57EF"/>
    <w:rsid w:val="000B5FF9"/>
    <w:rsid w:val="000B64A6"/>
    <w:rsid w:val="000B6DC1"/>
    <w:rsid w:val="000B6EDA"/>
    <w:rsid w:val="000B7184"/>
    <w:rsid w:val="000B72AA"/>
    <w:rsid w:val="000C0F44"/>
    <w:rsid w:val="000C0F88"/>
    <w:rsid w:val="000C0FDC"/>
    <w:rsid w:val="000C221B"/>
    <w:rsid w:val="000C2B73"/>
    <w:rsid w:val="000C3D5D"/>
    <w:rsid w:val="000C593A"/>
    <w:rsid w:val="000C601C"/>
    <w:rsid w:val="000C61DD"/>
    <w:rsid w:val="000C716C"/>
    <w:rsid w:val="000C72C2"/>
    <w:rsid w:val="000C73CA"/>
    <w:rsid w:val="000D0BCB"/>
    <w:rsid w:val="000D0CA5"/>
    <w:rsid w:val="000D100E"/>
    <w:rsid w:val="000D1A0D"/>
    <w:rsid w:val="000D1F36"/>
    <w:rsid w:val="000D264C"/>
    <w:rsid w:val="000D270B"/>
    <w:rsid w:val="000D27BB"/>
    <w:rsid w:val="000D2CC5"/>
    <w:rsid w:val="000D3D83"/>
    <w:rsid w:val="000D3E0B"/>
    <w:rsid w:val="000D3FF9"/>
    <w:rsid w:val="000D4F9C"/>
    <w:rsid w:val="000D5B91"/>
    <w:rsid w:val="000D6C0C"/>
    <w:rsid w:val="000D6E29"/>
    <w:rsid w:val="000D702C"/>
    <w:rsid w:val="000D73C9"/>
    <w:rsid w:val="000D784B"/>
    <w:rsid w:val="000D7FB1"/>
    <w:rsid w:val="000E092C"/>
    <w:rsid w:val="000E10C8"/>
    <w:rsid w:val="000E148A"/>
    <w:rsid w:val="000E2632"/>
    <w:rsid w:val="000E3C1E"/>
    <w:rsid w:val="000E42E5"/>
    <w:rsid w:val="000E47BA"/>
    <w:rsid w:val="000E5961"/>
    <w:rsid w:val="000E5A80"/>
    <w:rsid w:val="000E60D3"/>
    <w:rsid w:val="000E6AAF"/>
    <w:rsid w:val="000E6EF8"/>
    <w:rsid w:val="000E70C0"/>
    <w:rsid w:val="000E71B4"/>
    <w:rsid w:val="000F003D"/>
    <w:rsid w:val="000F00F8"/>
    <w:rsid w:val="000F0E4A"/>
    <w:rsid w:val="000F1057"/>
    <w:rsid w:val="000F2DE0"/>
    <w:rsid w:val="000F3360"/>
    <w:rsid w:val="000F34A6"/>
    <w:rsid w:val="000F3925"/>
    <w:rsid w:val="000F4074"/>
    <w:rsid w:val="000F428E"/>
    <w:rsid w:val="000F4E14"/>
    <w:rsid w:val="000F5D41"/>
    <w:rsid w:val="000F7685"/>
    <w:rsid w:val="000F7FE1"/>
    <w:rsid w:val="001007D0"/>
    <w:rsid w:val="00100927"/>
    <w:rsid w:val="00100CD6"/>
    <w:rsid w:val="00101143"/>
    <w:rsid w:val="001013ED"/>
    <w:rsid w:val="00101FEF"/>
    <w:rsid w:val="0010239F"/>
    <w:rsid w:val="0010285A"/>
    <w:rsid w:val="00102959"/>
    <w:rsid w:val="001029E7"/>
    <w:rsid w:val="00103963"/>
    <w:rsid w:val="0010411E"/>
    <w:rsid w:val="001044B4"/>
    <w:rsid w:val="001045EF"/>
    <w:rsid w:val="001047F0"/>
    <w:rsid w:val="00104C4A"/>
    <w:rsid w:val="001056A9"/>
    <w:rsid w:val="00106418"/>
    <w:rsid w:val="00106C56"/>
    <w:rsid w:val="00106CB1"/>
    <w:rsid w:val="00107AF7"/>
    <w:rsid w:val="00110F71"/>
    <w:rsid w:val="001110F9"/>
    <w:rsid w:val="00111DD1"/>
    <w:rsid w:val="00112CA6"/>
    <w:rsid w:val="00113319"/>
    <w:rsid w:val="00113958"/>
    <w:rsid w:val="00113BF8"/>
    <w:rsid w:val="00114907"/>
    <w:rsid w:val="00114B2F"/>
    <w:rsid w:val="00114BE0"/>
    <w:rsid w:val="00114D76"/>
    <w:rsid w:val="00115628"/>
    <w:rsid w:val="001158D5"/>
    <w:rsid w:val="00115964"/>
    <w:rsid w:val="00115989"/>
    <w:rsid w:val="0011650D"/>
    <w:rsid w:val="00116648"/>
    <w:rsid w:val="001175A8"/>
    <w:rsid w:val="00117959"/>
    <w:rsid w:val="00117A31"/>
    <w:rsid w:val="00117EE0"/>
    <w:rsid w:val="00121853"/>
    <w:rsid w:val="00121D29"/>
    <w:rsid w:val="001233F4"/>
    <w:rsid w:val="00123686"/>
    <w:rsid w:val="00123928"/>
    <w:rsid w:val="00123D99"/>
    <w:rsid w:val="00123E88"/>
    <w:rsid w:val="001249C3"/>
    <w:rsid w:val="001250A4"/>
    <w:rsid w:val="001253BA"/>
    <w:rsid w:val="001257A5"/>
    <w:rsid w:val="001258B9"/>
    <w:rsid w:val="00125C08"/>
    <w:rsid w:val="00125D99"/>
    <w:rsid w:val="00126143"/>
    <w:rsid w:val="001264F8"/>
    <w:rsid w:val="0012671F"/>
    <w:rsid w:val="0012688E"/>
    <w:rsid w:val="00127234"/>
    <w:rsid w:val="00127517"/>
    <w:rsid w:val="00127C7A"/>
    <w:rsid w:val="001311A7"/>
    <w:rsid w:val="00131A6E"/>
    <w:rsid w:val="0013205C"/>
    <w:rsid w:val="0013214A"/>
    <w:rsid w:val="00132DB4"/>
    <w:rsid w:val="00132E54"/>
    <w:rsid w:val="00133972"/>
    <w:rsid w:val="00134783"/>
    <w:rsid w:val="00134A59"/>
    <w:rsid w:val="0013557C"/>
    <w:rsid w:val="001362A0"/>
    <w:rsid w:val="001364FB"/>
    <w:rsid w:val="00136562"/>
    <w:rsid w:val="00136781"/>
    <w:rsid w:val="00136D90"/>
    <w:rsid w:val="00136E9A"/>
    <w:rsid w:val="00136FF1"/>
    <w:rsid w:val="00140AF7"/>
    <w:rsid w:val="00140DC2"/>
    <w:rsid w:val="001418A4"/>
    <w:rsid w:val="001419FA"/>
    <w:rsid w:val="00142790"/>
    <w:rsid w:val="00142C8E"/>
    <w:rsid w:val="00142D56"/>
    <w:rsid w:val="00143425"/>
    <w:rsid w:val="001442B5"/>
    <w:rsid w:val="00144505"/>
    <w:rsid w:val="001464FD"/>
    <w:rsid w:val="001467F3"/>
    <w:rsid w:val="00146A3A"/>
    <w:rsid w:val="00146F84"/>
    <w:rsid w:val="0014766A"/>
    <w:rsid w:val="00147B2A"/>
    <w:rsid w:val="001509CD"/>
    <w:rsid w:val="00150C52"/>
    <w:rsid w:val="00150F20"/>
    <w:rsid w:val="0015210D"/>
    <w:rsid w:val="001526A7"/>
    <w:rsid w:val="00152946"/>
    <w:rsid w:val="001529F5"/>
    <w:rsid w:val="00152A2A"/>
    <w:rsid w:val="00152A69"/>
    <w:rsid w:val="001540C4"/>
    <w:rsid w:val="001544D1"/>
    <w:rsid w:val="0015469B"/>
    <w:rsid w:val="00154785"/>
    <w:rsid w:val="00154931"/>
    <w:rsid w:val="001550D6"/>
    <w:rsid w:val="00155E05"/>
    <w:rsid w:val="0015609D"/>
    <w:rsid w:val="00157ACD"/>
    <w:rsid w:val="00157FD0"/>
    <w:rsid w:val="00160501"/>
    <w:rsid w:val="00160F23"/>
    <w:rsid w:val="001610E0"/>
    <w:rsid w:val="001614DC"/>
    <w:rsid w:val="00161BAB"/>
    <w:rsid w:val="00161FDC"/>
    <w:rsid w:val="0016274A"/>
    <w:rsid w:val="00162901"/>
    <w:rsid w:val="00163040"/>
    <w:rsid w:val="00163EA8"/>
    <w:rsid w:val="00164AED"/>
    <w:rsid w:val="00165E41"/>
    <w:rsid w:val="00165EED"/>
    <w:rsid w:val="001662C5"/>
    <w:rsid w:val="00166F08"/>
    <w:rsid w:val="00166F6E"/>
    <w:rsid w:val="00167841"/>
    <w:rsid w:val="00170104"/>
    <w:rsid w:val="00170794"/>
    <w:rsid w:val="00171612"/>
    <w:rsid w:val="00171EE7"/>
    <w:rsid w:val="0017228A"/>
    <w:rsid w:val="00172853"/>
    <w:rsid w:val="00172CED"/>
    <w:rsid w:val="001759A3"/>
    <w:rsid w:val="00175EBB"/>
    <w:rsid w:val="00176212"/>
    <w:rsid w:val="0017776C"/>
    <w:rsid w:val="00177855"/>
    <w:rsid w:val="00177BD7"/>
    <w:rsid w:val="00180225"/>
    <w:rsid w:val="00180D0E"/>
    <w:rsid w:val="00181B3D"/>
    <w:rsid w:val="0018212E"/>
    <w:rsid w:val="00182DD8"/>
    <w:rsid w:val="0018350C"/>
    <w:rsid w:val="0018445C"/>
    <w:rsid w:val="001849EA"/>
    <w:rsid w:val="00184B01"/>
    <w:rsid w:val="00184C53"/>
    <w:rsid w:val="001854E9"/>
    <w:rsid w:val="0018593B"/>
    <w:rsid w:val="001873CC"/>
    <w:rsid w:val="00192774"/>
    <w:rsid w:val="00193A31"/>
    <w:rsid w:val="00193FC6"/>
    <w:rsid w:val="00194243"/>
    <w:rsid w:val="0019495B"/>
    <w:rsid w:val="00194B21"/>
    <w:rsid w:val="00194BD6"/>
    <w:rsid w:val="00194C8A"/>
    <w:rsid w:val="00194D32"/>
    <w:rsid w:val="001951D0"/>
    <w:rsid w:val="00195C7E"/>
    <w:rsid w:val="0019600F"/>
    <w:rsid w:val="001960C0"/>
    <w:rsid w:val="00196109"/>
    <w:rsid w:val="001962CA"/>
    <w:rsid w:val="001967F4"/>
    <w:rsid w:val="00196D24"/>
    <w:rsid w:val="00196E99"/>
    <w:rsid w:val="00197421"/>
    <w:rsid w:val="00197D4C"/>
    <w:rsid w:val="001A0920"/>
    <w:rsid w:val="001A0A0C"/>
    <w:rsid w:val="001A2024"/>
    <w:rsid w:val="001A2C08"/>
    <w:rsid w:val="001A3116"/>
    <w:rsid w:val="001A3942"/>
    <w:rsid w:val="001A570F"/>
    <w:rsid w:val="001A574A"/>
    <w:rsid w:val="001A5BB9"/>
    <w:rsid w:val="001A7117"/>
    <w:rsid w:val="001B0FDE"/>
    <w:rsid w:val="001B13F5"/>
    <w:rsid w:val="001B1DF3"/>
    <w:rsid w:val="001B2A78"/>
    <w:rsid w:val="001B30A7"/>
    <w:rsid w:val="001B3847"/>
    <w:rsid w:val="001B4428"/>
    <w:rsid w:val="001B464D"/>
    <w:rsid w:val="001B50E0"/>
    <w:rsid w:val="001B5479"/>
    <w:rsid w:val="001B5A5F"/>
    <w:rsid w:val="001B5F60"/>
    <w:rsid w:val="001B6365"/>
    <w:rsid w:val="001B7656"/>
    <w:rsid w:val="001B7867"/>
    <w:rsid w:val="001C007E"/>
    <w:rsid w:val="001C045B"/>
    <w:rsid w:val="001C1769"/>
    <w:rsid w:val="001C30EA"/>
    <w:rsid w:val="001C31EE"/>
    <w:rsid w:val="001C3723"/>
    <w:rsid w:val="001C3935"/>
    <w:rsid w:val="001C3CF4"/>
    <w:rsid w:val="001C4FFB"/>
    <w:rsid w:val="001C505E"/>
    <w:rsid w:val="001C57E3"/>
    <w:rsid w:val="001C5A6B"/>
    <w:rsid w:val="001C62C7"/>
    <w:rsid w:val="001C6A26"/>
    <w:rsid w:val="001C6DA1"/>
    <w:rsid w:val="001C736C"/>
    <w:rsid w:val="001C745C"/>
    <w:rsid w:val="001C7632"/>
    <w:rsid w:val="001C76E2"/>
    <w:rsid w:val="001C77F8"/>
    <w:rsid w:val="001C7D57"/>
    <w:rsid w:val="001C7E6F"/>
    <w:rsid w:val="001D03D3"/>
    <w:rsid w:val="001D0F35"/>
    <w:rsid w:val="001D1368"/>
    <w:rsid w:val="001D2264"/>
    <w:rsid w:val="001D2548"/>
    <w:rsid w:val="001D2714"/>
    <w:rsid w:val="001D3859"/>
    <w:rsid w:val="001D39EA"/>
    <w:rsid w:val="001D3B9E"/>
    <w:rsid w:val="001D443B"/>
    <w:rsid w:val="001D45A8"/>
    <w:rsid w:val="001D4F83"/>
    <w:rsid w:val="001D5005"/>
    <w:rsid w:val="001D5240"/>
    <w:rsid w:val="001D58DA"/>
    <w:rsid w:val="001D5BD4"/>
    <w:rsid w:val="001D5C9B"/>
    <w:rsid w:val="001D5F92"/>
    <w:rsid w:val="001D6253"/>
    <w:rsid w:val="001D6255"/>
    <w:rsid w:val="001D67B0"/>
    <w:rsid w:val="001D68DE"/>
    <w:rsid w:val="001D6B9F"/>
    <w:rsid w:val="001D713F"/>
    <w:rsid w:val="001E0497"/>
    <w:rsid w:val="001E0E87"/>
    <w:rsid w:val="001E17A7"/>
    <w:rsid w:val="001E1F4A"/>
    <w:rsid w:val="001E1FAF"/>
    <w:rsid w:val="001E241D"/>
    <w:rsid w:val="001E30FF"/>
    <w:rsid w:val="001E3738"/>
    <w:rsid w:val="001E3FEF"/>
    <w:rsid w:val="001E44BA"/>
    <w:rsid w:val="001E4CDE"/>
    <w:rsid w:val="001E51E0"/>
    <w:rsid w:val="001E524F"/>
    <w:rsid w:val="001E5529"/>
    <w:rsid w:val="001E566B"/>
    <w:rsid w:val="001E570D"/>
    <w:rsid w:val="001E632A"/>
    <w:rsid w:val="001E6348"/>
    <w:rsid w:val="001E6A01"/>
    <w:rsid w:val="001E71FC"/>
    <w:rsid w:val="001E7526"/>
    <w:rsid w:val="001E7D64"/>
    <w:rsid w:val="001F1341"/>
    <w:rsid w:val="001F183F"/>
    <w:rsid w:val="001F1D8A"/>
    <w:rsid w:val="001F27D3"/>
    <w:rsid w:val="001F3BAC"/>
    <w:rsid w:val="001F3C0F"/>
    <w:rsid w:val="001F3C8B"/>
    <w:rsid w:val="001F43F9"/>
    <w:rsid w:val="001F4AAC"/>
    <w:rsid w:val="001F4F3D"/>
    <w:rsid w:val="001F55CA"/>
    <w:rsid w:val="001F6382"/>
    <w:rsid w:val="001F63EA"/>
    <w:rsid w:val="001F64EB"/>
    <w:rsid w:val="001F6F7D"/>
    <w:rsid w:val="001F700D"/>
    <w:rsid w:val="0020011D"/>
    <w:rsid w:val="0020017C"/>
    <w:rsid w:val="0020034E"/>
    <w:rsid w:val="0020067D"/>
    <w:rsid w:val="00200DFA"/>
    <w:rsid w:val="00201085"/>
    <w:rsid w:val="002015A5"/>
    <w:rsid w:val="002018BF"/>
    <w:rsid w:val="002019BB"/>
    <w:rsid w:val="00201DD9"/>
    <w:rsid w:val="002028EC"/>
    <w:rsid w:val="00202C38"/>
    <w:rsid w:val="002031C1"/>
    <w:rsid w:val="002034B6"/>
    <w:rsid w:val="00204543"/>
    <w:rsid w:val="00204710"/>
    <w:rsid w:val="00204C5D"/>
    <w:rsid w:val="0020512A"/>
    <w:rsid w:val="0020515F"/>
    <w:rsid w:val="00205800"/>
    <w:rsid w:val="00205817"/>
    <w:rsid w:val="002065DB"/>
    <w:rsid w:val="002066DC"/>
    <w:rsid w:val="0021170E"/>
    <w:rsid w:val="00211CC7"/>
    <w:rsid w:val="00212068"/>
    <w:rsid w:val="002125DF"/>
    <w:rsid w:val="002130C5"/>
    <w:rsid w:val="002131D8"/>
    <w:rsid w:val="002135AD"/>
    <w:rsid w:val="002146CD"/>
    <w:rsid w:val="00214ADE"/>
    <w:rsid w:val="002159A0"/>
    <w:rsid w:val="00215B67"/>
    <w:rsid w:val="00215E84"/>
    <w:rsid w:val="0021618D"/>
    <w:rsid w:val="002162CD"/>
    <w:rsid w:val="00216A81"/>
    <w:rsid w:val="0021790A"/>
    <w:rsid w:val="002179F5"/>
    <w:rsid w:val="00217FE8"/>
    <w:rsid w:val="0022054B"/>
    <w:rsid w:val="00220B14"/>
    <w:rsid w:val="00221983"/>
    <w:rsid w:val="00221D24"/>
    <w:rsid w:val="00222655"/>
    <w:rsid w:val="00223E96"/>
    <w:rsid w:val="002248F4"/>
    <w:rsid w:val="00224D21"/>
    <w:rsid w:val="002254BB"/>
    <w:rsid w:val="00225826"/>
    <w:rsid w:val="00225F11"/>
    <w:rsid w:val="0022728A"/>
    <w:rsid w:val="0023043E"/>
    <w:rsid w:val="00230DE1"/>
    <w:rsid w:val="0023136C"/>
    <w:rsid w:val="00231D4C"/>
    <w:rsid w:val="00231FDC"/>
    <w:rsid w:val="002322B7"/>
    <w:rsid w:val="002328A8"/>
    <w:rsid w:val="0023294B"/>
    <w:rsid w:val="00232C0B"/>
    <w:rsid w:val="00232C8E"/>
    <w:rsid w:val="00233849"/>
    <w:rsid w:val="00233DDC"/>
    <w:rsid w:val="00234A8C"/>
    <w:rsid w:val="002350F1"/>
    <w:rsid w:val="0023523B"/>
    <w:rsid w:val="002354C6"/>
    <w:rsid w:val="00235CF7"/>
    <w:rsid w:val="00235FA8"/>
    <w:rsid w:val="00236ABE"/>
    <w:rsid w:val="00236F69"/>
    <w:rsid w:val="00237BF8"/>
    <w:rsid w:val="0024109F"/>
    <w:rsid w:val="00241953"/>
    <w:rsid w:val="00241B83"/>
    <w:rsid w:val="00241FBA"/>
    <w:rsid w:val="002420F7"/>
    <w:rsid w:val="00242426"/>
    <w:rsid w:val="002439A6"/>
    <w:rsid w:val="00243A30"/>
    <w:rsid w:val="00243D53"/>
    <w:rsid w:val="00243EA5"/>
    <w:rsid w:val="00244703"/>
    <w:rsid w:val="00244994"/>
    <w:rsid w:val="00245523"/>
    <w:rsid w:val="00245930"/>
    <w:rsid w:val="00245EE8"/>
    <w:rsid w:val="00246445"/>
    <w:rsid w:val="002464DA"/>
    <w:rsid w:val="002467FB"/>
    <w:rsid w:val="00247003"/>
    <w:rsid w:val="00247443"/>
    <w:rsid w:val="002475B5"/>
    <w:rsid w:val="00247F0A"/>
    <w:rsid w:val="00247F3D"/>
    <w:rsid w:val="00250485"/>
    <w:rsid w:val="00250BBF"/>
    <w:rsid w:val="00250E6E"/>
    <w:rsid w:val="00251282"/>
    <w:rsid w:val="002515E5"/>
    <w:rsid w:val="002517F1"/>
    <w:rsid w:val="00251F77"/>
    <w:rsid w:val="00254288"/>
    <w:rsid w:val="0025463A"/>
    <w:rsid w:val="00254C9B"/>
    <w:rsid w:val="00254EFB"/>
    <w:rsid w:val="00254FE0"/>
    <w:rsid w:val="00255175"/>
    <w:rsid w:val="0025556B"/>
    <w:rsid w:val="00257754"/>
    <w:rsid w:val="00260D6A"/>
    <w:rsid w:val="00260E79"/>
    <w:rsid w:val="00261A19"/>
    <w:rsid w:val="002622BD"/>
    <w:rsid w:val="002623A7"/>
    <w:rsid w:val="0026337E"/>
    <w:rsid w:val="002635FB"/>
    <w:rsid w:val="00263C2C"/>
    <w:rsid w:val="00265605"/>
    <w:rsid w:val="00265D24"/>
    <w:rsid w:val="00266D80"/>
    <w:rsid w:val="00266F6E"/>
    <w:rsid w:val="0026768B"/>
    <w:rsid w:val="0027019A"/>
    <w:rsid w:val="00270F1D"/>
    <w:rsid w:val="0027117F"/>
    <w:rsid w:val="002714AF"/>
    <w:rsid w:val="002719BB"/>
    <w:rsid w:val="00271A13"/>
    <w:rsid w:val="0027208A"/>
    <w:rsid w:val="00272B79"/>
    <w:rsid w:val="00272BC7"/>
    <w:rsid w:val="00272DBD"/>
    <w:rsid w:val="00273016"/>
    <w:rsid w:val="00273F3A"/>
    <w:rsid w:val="0027477D"/>
    <w:rsid w:val="00274CAC"/>
    <w:rsid w:val="002754B8"/>
    <w:rsid w:val="00275595"/>
    <w:rsid w:val="00275B96"/>
    <w:rsid w:val="00276073"/>
    <w:rsid w:val="002761C1"/>
    <w:rsid w:val="0027650D"/>
    <w:rsid w:val="0027674B"/>
    <w:rsid w:val="002805C4"/>
    <w:rsid w:val="002805CE"/>
    <w:rsid w:val="002808B1"/>
    <w:rsid w:val="00281028"/>
    <w:rsid w:val="00281F7B"/>
    <w:rsid w:val="002827C3"/>
    <w:rsid w:val="002838B0"/>
    <w:rsid w:val="002838D4"/>
    <w:rsid w:val="00283AA7"/>
    <w:rsid w:val="0028407B"/>
    <w:rsid w:val="002843D7"/>
    <w:rsid w:val="0028441F"/>
    <w:rsid w:val="00284658"/>
    <w:rsid w:val="00284BE5"/>
    <w:rsid w:val="0028503B"/>
    <w:rsid w:val="00285901"/>
    <w:rsid w:val="00286249"/>
    <w:rsid w:val="0028629A"/>
    <w:rsid w:val="002863AF"/>
    <w:rsid w:val="002869D8"/>
    <w:rsid w:val="00290BD0"/>
    <w:rsid w:val="00291D49"/>
    <w:rsid w:val="00292039"/>
    <w:rsid w:val="002922B8"/>
    <w:rsid w:val="00292368"/>
    <w:rsid w:val="00292720"/>
    <w:rsid w:val="002928F8"/>
    <w:rsid w:val="00293723"/>
    <w:rsid w:val="00293900"/>
    <w:rsid w:val="00293D19"/>
    <w:rsid w:val="002943B4"/>
    <w:rsid w:val="00294FEE"/>
    <w:rsid w:val="00295940"/>
    <w:rsid w:val="002966AD"/>
    <w:rsid w:val="0029674E"/>
    <w:rsid w:val="00296C37"/>
    <w:rsid w:val="00296C5A"/>
    <w:rsid w:val="002A050C"/>
    <w:rsid w:val="002A08AC"/>
    <w:rsid w:val="002A19DE"/>
    <w:rsid w:val="002A20EA"/>
    <w:rsid w:val="002A243A"/>
    <w:rsid w:val="002A27D7"/>
    <w:rsid w:val="002A29BA"/>
    <w:rsid w:val="002A335C"/>
    <w:rsid w:val="002A3987"/>
    <w:rsid w:val="002A3A6D"/>
    <w:rsid w:val="002A615E"/>
    <w:rsid w:val="002A6A03"/>
    <w:rsid w:val="002A7C73"/>
    <w:rsid w:val="002A7DE2"/>
    <w:rsid w:val="002B00D3"/>
    <w:rsid w:val="002B0595"/>
    <w:rsid w:val="002B09FD"/>
    <w:rsid w:val="002B101A"/>
    <w:rsid w:val="002B4532"/>
    <w:rsid w:val="002B468C"/>
    <w:rsid w:val="002B4F3E"/>
    <w:rsid w:val="002B5E95"/>
    <w:rsid w:val="002B60FA"/>
    <w:rsid w:val="002B6330"/>
    <w:rsid w:val="002B6A92"/>
    <w:rsid w:val="002B7632"/>
    <w:rsid w:val="002B7769"/>
    <w:rsid w:val="002B78F5"/>
    <w:rsid w:val="002B7D25"/>
    <w:rsid w:val="002C01BF"/>
    <w:rsid w:val="002C0464"/>
    <w:rsid w:val="002C0B16"/>
    <w:rsid w:val="002C0BA6"/>
    <w:rsid w:val="002C0ED1"/>
    <w:rsid w:val="002C0F8F"/>
    <w:rsid w:val="002C213D"/>
    <w:rsid w:val="002C21EC"/>
    <w:rsid w:val="002C26A9"/>
    <w:rsid w:val="002C2913"/>
    <w:rsid w:val="002C2D6E"/>
    <w:rsid w:val="002C3B24"/>
    <w:rsid w:val="002C4206"/>
    <w:rsid w:val="002C4D37"/>
    <w:rsid w:val="002C51CC"/>
    <w:rsid w:val="002C54D5"/>
    <w:rsid w:val="002C6209"/>
    <w:rsid w:val="002C6489"/>
    <w:rsid w:val="002C66E4"/>
    <w:rsid w:val="002C6B44"/>
    <w:rsid w:val="002C6D4B"/>
    <w:rsid w:val="002C71F6"/>
    <w:rsid w:val="002C7BF9"/>
    <w:rsid w:val="002D0E06"/>
    <w:rsid w:val="002D119B"/>
    <w:rsid w:val="002D18CB"/>
    <w:rsid w:val="002D1A38"/>
    <w:rsid w:val="002D1B97"/>
    <w:rsid w:val="002D27A2"/>
    <w:rsid w:val="002D2CC2"/>
    <w:rsid w:val="002D3929"/>
    <w:rsid w:val="002D3C64"/>
    <w:rsid w:val="002D3CF9"/>
    <w:rsid w:val="002D4004"/>
    <w:rsid w:val="002D4125"/>
    <w:rsid w:val="002D4309"/>
    <w:rsid w:val="002D4CE9"/>
    <w:rsid w:val="002D55E4"/>
    <w:rsid w:val="002D60BE"/>
    <w:rsid w:val="002D65C0"/>
    <w:rsid w:val="002D65CD"/>
    <w:rsid w:val="002D6C12"/>
    <w:rsid w:val="002E0466"/>
    <w:rsid w:val="002E0E5A"/>
    <w:rsid w:val="002E2082"/>
    <w:rsid w:val="002E266E"/>
    <w:rsid w:val="002E2DB5"/>
    <w:rsid w:val="002E2F14"/>
    <w:rsid w:val="002E31D1"/>
    <w:rsid w:val="002E31FF"/>
    <w:rsid w:val="002E3C42"/>
    <w:rsid w:val="002E4893"/>
    <w:rsid w:val="002E4D21"/>
    <w:rsid w:val="002E696B"/>
    <w:rsid w:val="002E69DF"/>
    <w:rsid w:val="002E7733"/>
    <w:rsid w:val="002F05D9"/>
    <w:rsid w:val="002F0891"/>
    <w:rsid w:val="002F0D55"/>
    <w:rsid w:val="002F1240"/>
    <w:rsid w:val="002F1F4F"/>
    <w:rsid w:val="002F2571"/>
    <w:rsid w:val="002F2884"/>
    <w:rsid w:val="002F2AA1"/>
    <w:rsid w:val="002F2AF0"/>
    <w:rsid w:val="002F3420"/>
    <w:rsid w:val="002F34D4"/>
    <w:rsid w:val="002F4769"/>
    <w:rsid w:val="002F5546"/>
    <w:rsid w:val="002F556E"/>
    <w:rsid w:val="002F59B9"/>
    <w:rsid w:val="002F5EC3"/>
    <w:rsid w:val="002F6079"/>
    <w:rsid w:val="002F6E77"/>
    <w:rsid w:val="002F7111"/>
    <w:rsid w:val="002F71FF"/>
    <w:rsid w:val="003006A4"/>
    <w:rsid w:val="00300B48"/>
    <w:rsid w:val="00300BA1"/>
    <w:rsid w:val="00301CA3"/>
    <w:rsid w:val="00301CC5"/>
    <w:rsid w:val="00302E6B"/>
    <w:rsid w:val="003031E4"/>
    <w:rsid w:val="003038A8"/>
    <w:rsid w:val="00303C9D"/>
    <w:rsid w:val="00303D45"/>
    <w:rsid w:val="00304462"/>
    <w:rsid w:val="00305BD1"/>
    <w:rsid w:val="00305ED9"/>
    <w:rsid w:val="00306441"/>
    <w:rsid w:val="003066F9"/>
    <w:rsid w:val="00306F71"/>
    <w:rsid w:val="00307509"/>
    <w:rsid w:val="00307BFD"/>
    <w:rsid w:val="00307D9D"/>
    <w:rsid w:val="0031031A"/>
    <w:rsid w:val="00310916"/>
    <w:rsid w:val="00310A5B"/>
    <w:rsid w:val="00310FA7"/>
    <w:rsid w:val="00311816"/>
    <w:rsid w:val="00311C27"/>
    <w:rsid w:val="003126EB"/>
    <w:rsid w:val="003139DA"/>
    <w:rsid w:val="00313B96"/>
    <w:rsid w:val="00313DAE"/>
    <w:rsid w:val="00314D3F"/>
    <w:rsid w:val="00314E75"/>
    <w:rsid w:val="00315EEA"/>
    <w:rsid w:val="0031629A"/>
    <w:rsid w:val="003163D7"/>
    <w:rsid w:val="00316B35"/>
    <w:rsid w:val="0031753F"/>
    <w:rsid w:val="003207F6"/>
    <w:rsid w:val="0032145C"/>
    <w:rsid w:val="003226B4"/>
    <w:rsid w:val="003227A8"/>
    <w:rsid w:val="00322B1B"/>
    <w:rsid w:val="00322EDD"/>
    <w:rsid w:val="00323C63"/>
    <w:rsid w:val="003248DE"/>
    <w:rsid w:val="003253DA"/>
    <w:rsid w:val="003256AE"/>
    <w:rsid w:val="00325AD1"/>
    <w:rsid w:val="00325F1D"/>
    <w:rsid w:val="0032652A"/>
    <w:rsid w:val="00326BB3"/>
    <w:rsid w:val="00326C99"/>
    <w:rsid w:val="00326EE8"/>
    <w:rsid w:val="003306EF"/>
    <w:rsid w:val="003308EC"/>
    <w:rsid w:val="00330A9F"/>
    <w:rsid w:val="00330D90"/>
    <w:rsid w:val="00331A67"/>
    <w:rsid w:val="003323A3"/>
    <w:rsid w:val="0033254F"/>
    <w:rsid w:val="00332E77"/>
    <w:rsid w:val="00333869"/>
    <w:rsid w:val="003339F7"/>
    <w:rsid w:val="00333BE4"/>
    <w:rsid w:val="00334386"/>
    <w:rsid w:val="00334904"/>
    <w:rsid w:val="00335171"/>
    <w:rsid w:val="003354CD"/>
    <w:rsid w:val="00335C53"/>
    <w:rsid w:val="00336DE2"/>
    <w:rsid w:val="00336F64"/>
    <w:rsid w:val="003372CE"/>
    <w:rsid w:val="003404F1"/>
    <w:rsid w:val="00340CB8"/>
    <w:rsid w:val="00340E63"/>
    <w:rsid w:val="0034152C"/>
    <w:rsid w:val="00342D86"/>
    <w:rsid w:val="00342F86"/>
    <w:rsid w:val="00343AFC"/>
    <w:rsid w:val="00344193"/>
    <w:rsid w:val="003441A8"/>
    <w:rsid w:val="00344C81"/>
    <w:rsid w:val="0034505A"/>
    <w:rsid w:val="0034560B"/>
    <w:rsid w:val="00345ED7"/>
    <w:rsid w:val="00346DE4"/>
    <w:rsid w:val="00346DF2"/>
    <w:rsid w:val="00347C8D"/>
    <w:rsid w:val="003502DC"/>
    <w:rsid w:val="0035057A"/>
    <w:rsid w:val="00351038"/>
    <w:rsid w:val="003514D5"/>
    <w:rsid w:val="00351E3C"/>
    <w:rsid w:val="003521A2"/>
    <w:rsid w:val="00353A7E"/>
    <w:rsid w:val="00353C42"/>
    <w:rsid w:val="0035441A"/>
    <w:rsid w:val="003546C2"/>
    <w:rsid w:val="00354B0D"/>
    <w:rsid w:val="00354FCB"/>
    <w:rsid w:val="00355E1A"/>
    <w:rsid w:val="003565A8"/>
    <w:rsid w:val="00357336"/>
    <w:rsid w:val="00357D1D"/>
    <w:rsid w:val="00357F9E"/>
    <w:rsid w:val="00357FED"/>
    <w:rsid w:val="003602A3"/>
    <w:rsid w:val="003607EC"/>
    <w:rsid w:val="00361CF7"/>
    <w:rsid w:val="00362823"/>
    <w:rsid w:val="00362B20"/>
    <w:rsid w:val="003635F9"/>
    <w:rsid w:val="00364706"/>
    <w:rsid w:val="00364AFF"/>
    <w:rsid w:val="003653E0"/>
    <w:rsid w:val="00365774"/>
    <w:rsid w:val="0036577B"/>
    <w:rsid w:val="00365935"/>
    <w:rsid w:val="00365A01"/>
    <w:rsid w:val="00365C6F"/>
    <w:rsid w:val="00365E57"/>
    <w:rsid w:val="0036630C"/>
    <w:rsid w:val="00366544"/>
    <w:rsid w:val="0036673A"/>
    <w:rsid w:val="003668FF"/>
    <w:rsid w:val="00366E94"/>
    <w:rsid w:val="0036793C"/>
    <w:rsid w:val="00367CEE"/>
    <w:rsid w:val="00370347"/>
    <w:rsid w:val="00370D66"/>
    <w:rsid w:val="003711E1"/>
    <w:rsid w:val="003716F8"/>
    <w:rsid w:val="003720D9"/>
    <w:rsid w:val="0037227A"/>
    <w:rsid w:val="00372486"/>
    <w:rsid w:val="00372920"/>
    <w:rsid w:val="00372AB9"/>
    <w:rsid w:val="00372CF5"/>
    <w:rsid w:val="00373469"/>
    <w:rsid w:val="003736ED"/>
    <w:rsid w:val="00373A5E"/>
    <w:rsid w:val="00373E9C"/>
    <w:rsid w:val="00374133"/>
    <w:rsid w:val="00374204"/>
    <w:rsid w:val="003745B8"/>
    <w:rsid w:val="00375BA0"/>
    <w:rsid w:val="00376F39"/>
    <w:rsid w:val="00377556"/>
    <w:rsid w:val="00377874"/>
    <w:rsid w:val="00377938"/>
    <w:rsid w:val="00377AD6"/>
    <w:rsid w:val="00377CAD"/>
    <w:rsid w:val="00377D26"/>
    <w:rsid w:val="00380369"/>
    <w:rsid w:val="00380F64"/>
    <w:rsid w:val="00380FCE"/>
    <w:rsid w:val="00381BEB"/>
    <w:rsid w:val="00381C7B"/>
    <w:rsid w:val="003826CB"/>
    <w:rsid w:val="0038285E"/>
    <w:rsid w:val="003832F6"/>
    <w:rsid w:val="00383A3C"/>
    <w:rsid w:val="003842B9"/>
    <w:rsid w:val="0038450B"/>
    <w:rsid w:val="00384EEC"/>
    <w:rsid w:val="00384FAA"/>
    <w:rsid w:val="003855C9"/>
    <w:rsid w:val="00385B44"/>
    <w:rsid w:val="00385ECD"/>
    <w:rsid w:val="003860E0"/>
    <w:rsid w:val="00387511"/>
    <w:rsid w:val="0038776A"/>
    <w:rsid w:val="00387F96"/>
    <w:rsid w:val="00390102"/>
    <w:rsid w:val="003914EA"/>
    <w:rsid w:val="00391DA6"/>
    <w:rsid w:val="00392B3C"/>
    <w:rsid w:val="00392DB8"/>
    <w:rsid w:val="00392F93"/>
    <w:rsid w:val="00393005"/>
    <w:rsid w:val="003932D0"/>
    <w:rsid w:val="00393C51"/>
    <w:rsid w:val="00394763"/>
    <w:rsid w:val="003948E6"/>
    <w:rsid w:val="00395119"/>
    <w:rsid w:val="00395EBD"/>
    <w:rsid w:val="00396C0F"/>
    <w:rsid w:val="00396D90"/>
    <w:rsid w:val="00397033"/>
    <w:rsid w:val="00397F3B"/>
    <w:rsid w:val="003A00E3"/>
    <w:rsid w:val="003A0D4C"/>
    <w:rsid w:val="003A16EC"/>
    <w:rsid w:val="003A19EB"/>
    <w:rsid w:val="003A1A32"/>
    <w:rsid w:val="003A1BFD"/>
    <w:rsid w:val="003A1DC4"/>
    <w:rsid w:val="003A1E43"/>
    <w:rsid w:val="003A1F90"/>
    <w:rsid w:val="003A25FF"/>
    <w:rsid w:val="003A286A"/>
    <w:rsid w:val="003A2F07"/>
    <w:rsid w:val="003A3DC9"/>
    <w:rsid w:val="003A3EBC"/>
    <w:rsid w:val="003A50A7"/>
    <w:rsid w:val="003A5F2F"/>
    <w:rsid w:val="003A63E1"/>
    <w:rsid w:val="003A69C0"/>
    <w:rsid w:val="003A78F7"/>
    <w:rsid w:val="003A7FD2"/>
    <w:rsid w:val="003B028B"/>
    <w:rsid w:val="003B02A1"/>
    <w:rsid w:val="003B0961"/>
    <w:rsid w:val="003B123E"/>
    <w:rsid w:val="003B13EF"/>
    <w:rsid w:val="003B2804"/>
    <w:rsid w:val="003B2D93"/>
    <w:rsid w:val="003B3379"/>
    <w:rsid w:val="003B3874"/>
    <w:rsid w:val="003B49C2"/>
    <w:rsid w:val="003B4FB9"/>
    <w:rsid w:val="003B513C"/>
    <w:rsid w:val="003B567D"/>
    <w:rsid w:val="003B6128"/>
    <w:rsid w:val="003B6537"/>
    <w:rsid w:val="003B6688"/>
    <w:rsid w:val="003B74A9"/>
    <w:rsid w:val="003B7E36"/>
    <w:rsid w:val="003C001E"/>
    <w:rsid w:val="003C00EF"/>
    <w:rsid w:val="003C0BE2"/>
    <w:rsid w:val="003C0DB7"/>
    <w:rsid w:val="003C0E5A"/>
    <w:rsid w:val="003C1437"/>
    <w:rsid w:val="003C188E"/>
    <w:rsid w:val="003C23E3"/>
    <w:rsid w:val="003C293F"/>
    <w:rsid w:val="003C2C05"/>
    <w:rsid w:val="003C2D43"/>
    <w:rsid w:val="003C3CDC"/>
    <w:rsid w:val="003C4EEC"/>
    <w:rsid w:val="003C4F3A"/>
    <w:rsid w:val="003C7679"/>
    <w:rsid w:val="003C7EB0"/>
    <w:rsid w:val="003D0411"/>
    <w:rsid w:val="003D07DA"/>
    <w:rsid w:val="003D0F1E"/>
    <w:rsid w:val="003D1391"/>
    <w:rsid w:val="003D198D"/>
    <w:rsid w:val="003D205E"/>
    <w:rsid w:val="003D2261"/>
    <w:rsid w:val="003D24C6"/>
    <w:rsid w:val="003D285C"/>
    <w:rsid w:val="003D295D"/>
    <w:rsid w:val="003D2D69"/>
    <w:rsid w:val="003D3466"/>
    <w:rsid w:val="003D3635"/>
    <w:rsid w:val="003D4F64"/>
    <w:rsid w:val="003D5D6C"/>
    <w:rsid w:val="003D65DC"/>
    <w:rsid w:val="003D6B95"/>
    <w:rsid w:val="003D7130"/>
    <w:rsid w:val="003D7BAC"/>
    <w:rsid w:val="003D7FB5"/>
    <w:rsid w:val="003E00B3"/>
    <w:rsid w:val="003E10F8"/>
    <w:rsid w:val="003E1773"/>
    <w:rsid w:val="003E18FF"/>
    <w:rsid w:val="003E2668"/>
    <w:rsid w:val="003E2A99"/>
    <w:rsid w:val="003E3AE9"/>
    <w:rsid w:val="003E3DDC"/>
    <w:rsid w:val="003E50B5"/>
    <w:rsid w:val="003E51D4"/>
    <w:rsid w:val="003E5415"/>
    <w:rsid w:val="003E60A1"/>
    <w:rsid w:val="003E6467"/>
    <w:rsid w:val="003E67BA"/>
    <w:rsid w:val="003E7470"/>
    <w:rsid w:val="003F01CC"/>
    <w:rsid w:val="003F10BA"/>
    <w:rsid w:val="003F1B7E"/>
    <w:rsid w:val="003F1BA5"/>
    <w:rsid w:val="003F1C8F"/>
    <w:rsid w:val="003F24A8"/>
    <w:rsid w:val="003F2A1F"/>
    <w:rsid w:val="003F2AA7"/>
    <w:rsid w:val="003F2C85"/>
    <w:rsid w:val="003F3BC3"/>
    <w:rsid w:val="003F4C71"/>
    <w:rsid w:val="003F4F1D"/>
    <w:rsid w:val="003F558D"/>
    <w:rsid w:val="003F6AD3"/>
    <w:rsid w:val="003F6C85"/>
    <w:rsid w:val="003F7D2E"/>
    <w:rsid w:val="003F7D6D"/>
    <w:rsid w:val="003F7E01"/>
    <w:rsid w:val="00400954"/>
    <w:rsid w:val="00400DCA"/>
    <w:rsid w:val="00400E70"/>
    <w:rsid w:val="00401D0B"/>
    <w:rsid w:val="0040234A"/>
    <w:rsid w:val="004025D4"/>
    <w:rsid w:val="004025F7"/>
    <w:rsid w:val="0040261E"/>
    <w:rsid w:val="004035EB"/>
    <w:rsid w:val="00403909"/>
    <w:rsid w:val="00403C43"/>
    <w:rsid w:val="00404154"/>
    <w:rsid w:val="004043C6"/>
    <w:rsid w:val="00404CE0"/>
    <w:rsid w:val="00405093"/>
    <w:rsid w:val="00406569"/>
    <w:rsid w:val="0040781E"/>
    <w:rsid w:val="00407CE2"/>
    <w:rsid w:val="00410092"/>
    <w:rsid w:val="004106D1"/>
    <w:rsid w:val="00410F00"/>
    <w:rsid w:val="00411447"/>
    <w:rsid w:val="00411773"/>
    <w:rsid w:val="00411B1C"/>
    <w:rsid w:val="0041295E"/>
    <w:rsid w:val="00412B40"/>
    <w:rsid w:val="00413331"/>
    <w:rsid w:val="004136BC"/>
    <w:rsid w:val="00413864"/>
    <w:rsid w:val="00414379"/>
    <w:rsid w:val="004144C0"/>
    <w:rsid w:val="00414855"/>
    <w:rsid w:val="00415482"/>
    <w:rsid w:val="004158EB"/>
    <w:rsid w:val="00416009"/>
    <w:rsid w:val="00416224"/>
    <w:rsid w:val="00416264"/>
    <w:rsid w:val="00416749"/>
    <w:rsid w:val="0041766E"/>
    <w:rsid w:val="00417894"/>
    <w:rsid w:val="00420150"/>
    <w:rsid w:val="0042099D"/>
    <w:rsid w:val="004210E0"/>
    <w:rsid w:val="00421E54"/>
    <w:rsid w:val="00422B1F"/>
    <w:rsid w:val="004236D0"/>
    <w:rsid w:val="00424A45"/>
    <w:rsid w:val="00425958"/>
    <w:rsid w:val="00425A39"/>
    <w:rsid w:val="00425E6C"/>
    <w:rsid w:val="00425E6E"/>
    <w:rsid w:val="00425EB8"/>
    <w:rsid w:val="00426DE5"/>
    <w:rsid w:val="0042741F"/>
    <w:rsid w:val="004307B8"/>
    <w:rsid w:val="00431F4F"/>
    <w:rsid w:val="004322A1"/>
    <w:rsid w:val="00432344"/>
    <w:rsid w:val="00432598"/>
    <w:rsid w:val="004328DD"/>
    <w:rsid w:val="00433C7D"/>
    <w:rsid w:val="00433DE2"/>
    <w:rsid w:val="004351EE"/>
    <w:rsid w:val="004351FE"/>
    <w:rsid w:val="00435A29"/>
    <w:rsid w:val="00435AAF"/>
    <w:rsid w:val="004363E3"/>
    <w:rsid w:val="00436A39"/>
    <w:rsid w:val="004379EF"/>
    <w:rsid w:val="00440A34"/>
    <w:rsid w:val="00440E42"/>
    <w:rsid w:val="004417FE"/>
    <w:rsid w:val="00441B3D"/>
    <w:rsid w:val="0044256A"/>
    <w:rsid w:val="00443698"/>
    <w:rsid w:val="00443728"/>
    <w:rsid w:val="00443960"/>
    <w:rsid w:val="00443BEF"/>
    <w:rsid w:val="004443BD"/>
    <w:rsid w:val="004445F2"/>
    <w:rsid w:val="00444CAB"/>
    <w:rsid w:val="00444EC1"/>
    <w:rsid w:val="004452BF"/>
    <w:rsid w:val="004462A5"/>
    <w:rsid w:val="00446366"/>
    <w:rsid w:val="0044713E"/>
    <w:rsid w:val="00447850"/>
    <w:rsid w:val="00447C24"/>
    <w:rsid w:val="0045225F"/>
    <w:rsid w:val="004529A6"/>
    <w:rsid w:val="00452AA6"/>
    <w:rsid w:val="00452C02"/>
    <w:rsid w:val="0045379A"/>
    <w:rsid w:val="004539FE"/>
    <w:rsid w:val="004542F1"/>
    <w:rsid w:val="00454357"/>
    <w:rsid w:val="00454E40"/>
    <w:rsid w:val="0045502A"/>
    <w:rsid w:val="004550BC"/>
    <w:rsid w:val="00455214"/>
    <w:rsid w:val="004553DF"/>
    <w:rsid w:val="00455757"/>
    <w:rsid w:val="00456027"/>
    <w:rsid w:val="00456194"/>
    <w:rsid w:val="00456B80"/>
    <w:rsid w:val="00457232"/>
    <w:rsid w:val="00457263"/>
    <w:rsid w:val="00457292"/>
    <w:rsid w:val="00457399"/>
    <w:rsid w:val="00457920"/>
    <w:rsid w:val="00457E89"/>
    <w:rsid w:val="00460112"/>
    <w:rsid w:val="00460753"/>
    <w:rsid w:val="00460C24"/>
    <w:rsid w:val="00460C50"/>
    <w:rsid w:val="00460F76"/>
    <w:rsid w:val="0046146D"/>
    <w:rsid w:val="00461F6C"/>
    <w:rsid w:val="0046261A"/>
    <w:rsid w:val="00463020"/>
    <w:rsid w:val="00463487"/>
    <w:rsid w:val="004644BD"/>
    <w:rsid w:val="00465644"/>
    <w:rsid w:val="00465D21"/>
    <w:rsid w:val="004662D3"/>
    <w:rsid w:val="00466A90"/>
    <w:rsid w:val="00466D35"/>
    <w:rsid w:val="0046751A"/>
    <w:rsid w:val="00467A0E"/>
    <w:rsid w:val="00470588"/>
    <w:rsid w:val="004706D8"/>
    <w:rsid w:val="00470938"/>
    <w:rsid w:val="00471810"/>
    <w:rsid w:val="00471932"/>
    <w:rsid w:val="00471F2A"/>
    <w:rsid w:val="00472156"/>
    <w:rsid w:val="0047247A"/>
    <w:rsid w:val="00472CEA"/>
    <w:rsid w:val="00473277"/>
    <w:rsid w:val="004733A3"/>
    <w:rsid w:val="0047355A"/>
    <w:rsid w:val="00473F87"/>
    <w:rsid w:val="004743D5"/>
    <w:rsid w:val="00474920"/>
    <w:rsid w:val="00474FB1"/>
    <w:rsid w:val="00475255"/>
    <w:rsid w:val="004767F1"/>
    <w:rsid w:val="004768DA"/>
    <w:rsid w:val="004803B3"/>
    <w:rsid w:val="004808BA"/>
    <w:rsid w:val="00480D34"/>
    <w:rsid w:val="0048270B"/>
    <w:rsid w:val="004829BE"/>
    <w:rsid w:val="004831F4"/>
    <w:rsid w:val="00483D95"/>
    <w:rsid w:val="00484895"/>
    <w:rsid w:val="00484D15"/>
    <w:rsid w:val="00484ED6"/>
    <w:rsid w:val="00485146"/>
    <w:rsid w:val="00485502"/>
    <w:rsid w:val="00486032"/>
    <w:rsid w:val="00486BA0"/>
    <w:rsid w:val="00486C60"/>
    <w:rsid w:val="00486CBD"/>
    <w:rsid w:val="00486DE6"/>
    <w:rsid w:val="00486F89"/>
    <w:rsid w:val="00487092"/>
    <w:rsid w:val="004871D3"/>
    <w:rsid w:val="004872F7"/>
    <w:rsid w:val="004874CC"/>
    <w:rsid w:val="00487584"/>
    <w:rsid w:val="00487FD7"/>
    <w:rsid w:val="00490199"/>
    <w:rsid w:val="00490D62"/>
    <w:rsid w:val="004911F7"/>
    <w:rsid w:val="00491776"/>
    <w:rsid w:val="00491D27"/>
    <w:rsid w:val="00492053"/>
    <w:rsid w:val="004933EE"/>
    <w:rsid w:val="00493991"/>
    <w:rsid w:val="004944B2"/>
    <w:rsid w:val="0049650C"/>
    <w:rsid w:val="00496B88"/>
    <w:rsid w:val="0049711A"/>
    <w:rsid w:val="004976FA"/>
    <w:rsid w:val="004A00B9"/>
    <w:rsid w:val="004A1620"/>
    <w:rsid w:val="004A1832"/>
    <w:rsid w:val="004A26AB"/>
    <w:rsid w:val="004A299D"/>
    <w:rsid w:val="004A3311"/>
    <w:rsid w:val="004A3528"/>
    <w:rsid w:val="004A412E"/>
    <w:rsid w:val="004A4595"/>
    <w:rsid w:val="004A4D57"/>
    <w:rsid w:val="004A5A45"/>
    <w:rsid w:val="004A62BC"/>
    <w:rsid w:val="004B0463"/>
    <w:rsid w:val="004B0B15"/>
    <w:rsid w:val="004B1022"/>
    <w:rsid w:val="004B13AD"/>
    <w:rsid w:val="004B1D8D"/>
    <w:rsid w:val="004B26AD"/>
    <w:rsid w:val="004B371F"/>
    <w:rsid w:val="004B3F0E"/>
    <w:rsid w:val="004B4452"/>
    <w:rsid w:val="004B45CA"/>
    <w:rsid w:val="004B481A"/>
    <w:rsid w:val="004B537D"/>
    <w:rsid w:val="004B5574"/>
    <w:rsid w:val="004B5875"/>
    <w:rsid w:val="004B61EC"/>
    <w:rsid w:val="004B66AC"/>
    <w:rsid w:val="004C0426"/>
    <w:rsid w:val="004C0AF0"/>
    <w:rsid w:val="004C0B4F"/>
    <w:rsid w:val="004C14C1"/>
    <w:rsid w:val="004C16D1"/>
    <w:rsid w:val="004C2829"/>
    <w:rsid w:val="004C2B8C"/>
    <w:rsid w:val="004C2D94"/>
    <w:rsid w:val="004C3372"/>
    <w:rsid w:val="004C42C2"/>
    <w:rsid w:val="004C42D9"/>
    <w:rsid w:val="004C465F"/>
    <w:rsid w:val="004C478A"/>
    <w:rsid w:val="004C4968"/>
    <w:rsid w:val="004C49D4"/>
    <w:rsid w:val="004C4D05"/>
    <w:rsid w:val="004C6679"/>
    <w:rsid w:val="004C6DBC"/>
    <w:rsid w:val="004C7061"/>
    <w:rsid w:val="004C7157"/>
    <w:rsid w:val="004C7A8B"/>
    <w:rsid w:val="004D067C"/>
    <w:rsid w:val="004D06C4"/>
    <w:rsid w:val="004D0F29"/>
    <w:rsid w:val="004D1CE2"/>
    <w:rsid w:val="004D2792"/>
    <w:rsid w:val="004D2A0E"/>
    <w:rsid w:val="004D3BA7"/>
    <w:rsid w:val="004D3C2A"/>
    <w:rsid w:val="004D3C5F"/>
    <w:rsid w:val="004D3F8C"/>
    <w:rsid w:val="004D5AE1"/>
    <w:rsid w:val="004D60A3"/>
    <w:rsid w:val="004D6558"/>
    <w:rsid w:val="004D6DEF"/>
    <w:rsid w:val="004D753A"/>
    <w:rsid w:val="004D76AC"/>
    <w:rsid w:val="004D7934"/>
    <w:rsid w:val="004D7D25"/>
    <w:rsid w:val="004E090A"/>
    <w:rsid w:val="004E1C21"/>
    <w:rsid w:val="004E244C"/>
    <w:rsid w:val="004E2723"/>
    <w:rsid w:val="004E2872"/>
    <w:rsid w:val="004E2CAB"/>
    <w:rsid w:val="004E3BF0"/>
    <w:rsid w:val="004E3F3F"/>
    <w:rsid w:val="004E43A1"/>
    <w:rsid w:val="004E44D9"/>
    <w:rsid w:val="004E44E5"/>
    <w:rsid w:val="004E4575"/>
    <w:rsid w:val="004E5026"/>
    <w:rsid w:val="004E516D"/>
    <w:rsid w:val="004E5802"/>
    <w:rsid w:val="004E58A8"/>
    <w:rsid w:val="004E59BD"/>
    <w:rsid w:val="004E5E5D"/>
    <w:rsid w:val="004E658F"/>
    <w:rsid w:val="004E7978"/>
    <w:rsid w:val="004E7BE3"/>
    <w:rsid w:val="004E7FEF"/>
    <w:rsid w:val="004F006F"/>
    <w:rsid w:val="004F0310"/>
    <w:rsid w:val="004F151B"/>
    <w:rsid w:val="004F1A72"/>
    <w:rsid w:val="004F2186"/>
    <w:rsid w:val="004F24B8"/>
    <w:rsid w:val="004F2588"/>
    <w:rsid w:val="004F352B"/>
    <w:rsid w:val="004F3705"/>
    <w:rsid w:val="004F3A25"/>
    <w:rsid w:val="004F3F58"/>
    <w:rsid w:val="004F4462"/>
    <w:rsid w:val="004F4AF4"/>
    <w:rsid w:val="004F6F0C"/>
    <w:rsid w:val="004F6F34"/>
    <w:rsid w:val="004F729D"/>
    <w:rsid w:val="004F759C"/>
    <w:rsid w:val="004F7DF7"/>
    <w:rsid w:val="00500459"/>
    <w:rsid w:val="00500AA6"/>
    <w:rsid w:val="00500C07"/>
    <w:rsid w:val="00501764"/>
    <w:rsid w:val="00501B5E"/>
    <w:rsid w:val="00501CC0"/>
    <w:rsid w:val="0050234E"/>
    <w:rsid w:val="00502E8E"/>
    <w:rsid w:val="00503B75"/>
    <w:rsid w:val="005044CE"/>
    <w:rsid w:val="00504837"/>
    <w:rsid w:val="00504D6F"/>
    <w:rsid w:val="00504F3A"/>
    <w:rsid w:val="0050579D"/>
    <w:rsid w:val="005058C3"/>
    <w:rsid w:val="00506CC0"/>
    <w:rsid w:val="00506E9F"/>
    <w:rsid w:val="00506EF0"/>
    <w:rsid w:val="00510F03"/>
    <w:rsid w:val="00510F86"/>
    <w:rsid w:val="00511963"/>
    <w:rsid w:val="00511EE8"/>
    <w:rsid w:val="00513A39"/>
    <w:rsid w:val="00514AB3"/>
    <w:rsid w:val="00514B45"/>
    <w:rsid w:val="00514BA4"/>
    <w:rsid w:val="00514DE3"/>
    <w:rsid w:val="00514E9B"/>
    <w:rsid w:val="00515A1F"/>
    <w:rsid w:val="00515B12"/>
    <w:rsid w:val="0051616E"/>
    <w:rsid w:val="0051628E"/>
    <w:rsid w:val="0051635F"/>
    <w:rsid w:val="00516584"/>
    <w:rsid w:val="005166EA"/>
    <w:rsid w:val="00516EF4"/>
    <w:rsid w:val="00517613"/>
    <w:rsid w:val="00517ADA"/>
    <w:rsid w:val="00517C68"/>
    <w:rsid w:val="00520C43"/>
    <w:rsid w:val="00520DB8"/>
    <w:rsid w:val="00520E13"/>
    <w:rsid w:val="00520F58"/>
    <w:rsid w:val="005219D9"/>
    <w:rsid w:val="005225AA"/>
    <w:rsid w:val="00523AC8"/>
    <w:rsid w:val="0052441E"/>
    <w:rsid w:val="00524E5B"/>
    <w:rsid w:val="005256DB"/>
    <w:rsid w:val="00525C61"/>
    <w:rsid w:val="00525D21"/>
    <w:rsid w:val="0052614B"/>
    <w:rsid w:val="00526796"/>
    <w:rsid w:val="0052690B"/>
    <w:rsid w:val="0052740D"/>
    <w:rsid w:val="0053058D"/>
    <w:rsid w:val="00530CD4"/>
    <w:rsid w:val="005312EA"/>
    <w:rsid w:val="00531A98"/>
    <w:rsid w:val="00531D51"/>
    <w:rsid w:val="00531EBD"/>
    <w:rsid w:val="005320E3"/>
    <w:rsid w:val="00532986"/>
    <w:rsid w:val="00532C46"/>
    <w:rsid w:val="00533101"/>
    <w:rsid w:val="00534263"/>
    <w:rsid w:val="00534733"/>
    <w:rsid w:val="00534D8E"/>
    <w:rsid w:val="00535005"/>
    <w:rsid w:val="00535018"/>
    <w:rsid w:val="005359F8"/>
    <w:rsid w:val="0053607D"/>
    <w:rsid w:val="00536F66"/>
    <w:rsid w:val="00537382"/>
    <w:rsid w:val="00537491"/>
    <w:rsid w:val="0053758D"/>
    <w:rsid w:val="00537898"/>
    <w:rsid w:val="00537EA3"/>
    <w:rsid w:val="00540414"/>
    <w:rsid w:val="00540878"/>
    <w:rsid w:val="00540C25"/>
    <w:rsid w:val="00541D45"/>
    <w:rsid w:val="00542461"/>
    <w:rsid w:val="005439FF"/>
    <w:rsid w:val="00544349"/>
    <w:rsid w:val="005446B5"/>
    <w:rsid w:val="005447A2"/>
    <w:rsid w:val="00545D1F"/>
    <w:rsid w:val="00545DAE"/>
    <w:rsid w:val="005465EA"/>
    <w:rsid w:val="00546B38"/>
    <w:rsid w:val="00546B9A"/>
    <w:rsid w:val="00546CD6"/>
    <w:rsid w:val="00547655"/>
    <w:rsid w:val="00550E60"/>
    <w:rsid w:val="00550FB9"/>
    <w:rsid w:val="0055229B"/>
    <w:rsid w:val="005528FB"/>
    <w:rsid w:val="00552A0C"/>
    <w:rsid w:val="00552A76"/>
    <w:rsid w:val="00552B9A"/>
    <w:rsid w:val="00553AC6"/>
    <w:rsid w:val="005540B5"/>
    <w:rsid w:val="00554652"/>
    <w:rsid w:val="00554D0F"/>
    <w:rsid w:val="00554E96"/>
    <w:rsid w:val="005555AA"/>
    <w:rsid w:val="00555C4E"/>
    <w:rsid w:val="0055606E"/>
    <w:rsid w:val="00556164"/>
    <w:rsid w:val="005567A0"/>
    <w:rsid w:val="005572C8"/>
    <w:rsid w:val="00557C9A"/>
    <w:rsid w:val="00560030"/>
    <w:rsid w:val="005607F1"/>
    <w:rsid w:val="0056157A"/>
    <w:rsid w:val="00561722"/>
    <w:rsid w:val="00561BD9"/>
    <w:rsid w:val="00562078"/>
    <w:rsid w:val="00562722"/>
    <w:rsid w:val="00564D87"/>
    <w:rsid w:val="00564EEB"/>
    <w:rsid w:val="005650E5"/>
    <w:rsid w:val="0056577C"/>
    <w:rsid w:val="00565B89"/>
    <w:rsid w:val="0056658F"/>
    <w:rsid w:val="00567842"/>
    <w:rsid w:val="00567AB1"/>
    <w:rsid w:val="00567BC3"/>
    <w:rsid w:val="00570096"/>
    <w:rsid w:val="00570421"/>
    <w:rsid w:val="005719AE"/>
    <w:rsid w:val="00573602"/>
    <w:rsid w:val="00573728"/>
    <w:rsid w:val="00573963"/>
    <w:rsid w:val="00574131"/>
    <w:rsid w:val="005749BF"/>
    <w:rsid w:val="00574BEE"/>
    <w:rsid w:val="00575676"/>
    <w:rsid w:val="00576357"/>
    <w:rsid w:val="00577C6C"/>
    <w:rsid w:val="005805A1"/>
    <w:rsid w:val="0058127A"/>
    <w:rsid w:val="0058207E"/>
    <w:rsid w:val="005835BF"/>
    <w:rsid w:val="00583879"/>
    <w:rsid w:val="00584184"/>
    <w:rsid w:val="00584888"/>
    <w:rsid w:val="00585359"/>
    <w:rsid w:val="0058564A"/>
    <w:rsid w:val="00585907"/>
    <w:rsid w:val="00585D97"/>
    <w:rsid w:val="005861CE"/>
    <w:rsid w:val="00586800"/>
    <w:rsid w:val="00586B3A"/>
    <w:rsid w:val="00587088"/>
    <w:rsid w:val="0058731A"/>
    <w:rsid w:val="00587C33"/>
    <w:rsid w:val="00587D59"/>
    <w:rsid w:val="00590373"/>
    <w:rsid w:val="0059051E"/>
    <w:rsid w:val="005915AE"/>
    <w:rsid w:val="005915EC"/>
    <w:rsid w:val="00591AA1"/>
    <w:rsid w:val="00591B86"/>
    <w:rsid w:val="0059253B"/>
    <w:rsid w:val="0059440D"/>
    <w:rsid w:val="00594E8A"/>
    <w:rsid w:val="005951F0"/>
    <w:rsid w:val="00595D0F"/>
    <w:rsid w:val="00596DA0"/>
    <w:rsid w:val="00597C2E"/>
    <w:rsid w:val="005A05A3"/>
    <w:rsid w:val="005A05FF"/>
    <w:rsid w:val="005A0B47"/>
    <w:rsid w:val="005A0C0F"/>
    <w:rsid w:val="005A1476"/>
    <w:rsid w:val="005A1A3D"/>
    <w:rsid w:val="005A1C13"/>
    <w:rsid w:val="005A2473"/>
    <w:rsid w:val="005A3208"/>
    <w:rsid w:val="005A3357"/>
    <w:rsid w:val="005A3649"/>
    <w:rsid w:val="005A3775"/>
    <w:rsid w:val="005A3798"/>
    <w:rsid w:val="005A3FB9"/>
    <w:rsid w:val="005A45C4"/>
    <w:rsid w:val="005A4D21"/>
    <w:rsid w:val="005A5E8B"/>
    <w:rsid w:val="005A5F3C"/>
    <w:rsid w:val="005A625A"/>
    <w:rsid w:val="005A69AB"/>
    <w:rsid w:val="005A6E3B"/>
    <w:rsid w:val="005A7168"/>
    <w:rsid w:val="005A7590"/>
    <w:rsid w:val="005A7DBF"/>
    <w:rsid w:val="005B10D5"/>
    <w:rsid w:val="005B112C"/>
    <w:rsid w:val="005B1DFF"/>
    <w:rsid w:val="005B2ADA"/>
    <w:rsid w:val="005B33EA"/>
    <w:rsid w:val="005B3814"/>
    <w:rsid w:val="005B4973"/>
    <w:rsid w:val="005B4B0F"/>
    <w:rsid w:val="005B4F3C"/>
    <w:rsid w:val="005B503E"/>
    <w:rsid w:val="005B5533"/>
    <w:rsid w:val="005B554B"/>
    <w:rsid w:val="005B7AC8"/>
    <w:rsid w:val="005B7C61"/>
    <w:rsid w:val="005B7C64"/>
    <w:rsid w:val="005C0754"/>
    <w:rsid w:val="005C1240"/>
    <w:rsid w:val="005C138B"/>
    <w:rsid w:val="005C19EC"/>
    <w:rsid w:val="005C2E1E"/>
    <w:rsid w:val="005C2F3E"/>
    <w:rsid w:val="005C3339"/>
    <w:rsid w:val="005C333A"/>
    <w:rsid w:val="005C424D"/>
    <w:rsid w:val="005C463E"/>
    <w:rsid w:val="005C471B"/>
    <w:rsid w:val="005C4789"/>
    <w:rsid w:val="005C5132"/>
    <w:rsid w:val="005C542E"/>
    <w:rsid w:val="005C59CF"/>
    <w:rsid w:val="005C600B"/>
    <w:rsid w:val="005C6A74"/>
    <w:rsid w:val="005C72AA"/>
    <w:rsid w:val="005C783B"/>
    <w:rsid w:val="005C7B18"/>
    <w:rsid w:val="005D01A4"/>
    <w:rsid w:val="005D2C2F"/>
    <w:rsid w:val="005D3194"/>
    <w:rsid w:val="005D3255"/>
    <w:rsid w:val="005D3625"/>
    <w:rsid w:val="005D4EC1"/>
    <w:rsid w:val="005D5901"/>
    <w:rsid w:val="005D6AC8"/>
    <w:rsid w:val="005D76B9"/>
    <w:rsid w:val="005D7F07"/>
    <w:rsid w:val="005E04FD"/>
    <w:rsid w:val="005E0EFD"/>
    <w:rsid w:val="005E1112"/>
    <w:rsid w:val="005E117A"/>
    <w:rsid w:val="005E19C6"/>
    <w:rsid w:val="005E1B07"/>
    <w:rsid w:val="005E1B22"/>
    <w:rsid w:val="005E25E2"/>
    <w:rsid w:val="005E3266"/>
    <w:rsid w:val="005E3498"/>
    <w:rsid w:val="005E34F0"/>
    <w:rsid w:val="005E39EF"/>
    <w:rsid w:val="005E42C5"/>
    <w:rsid w:val="005E438A"/>
    <w:rsid w:val="005E5E50"/>
    <w:rsid w:val="005E5F09"/>
    <w:rsid w:val="005E5F9F"/>
    <w:rsid w:val="005E6B24"/>
    <w:rsid w:val="005E6E97"/>
    <w:rsid w:val="005E6FF1"/>
    <w:rsid w:val="005E7DAE"/>
    <w:rsid w:val="005F0F5A"/>
    <w:rsid w:val="005F13DC"/>
    <w:rsid w:val="005F19E6"/>
    <w:rsid w:val="005F1BBD"/>
    <w:rsid w:val="005F1CDF"/>
    <w:rsid w:val="005F1CEC"/>
    <w:rsid w:val="005F2CA7"/>
    <w:rsid w:val="005F410E"/>
    <w:rsid w:val="005F4E7A"/>
    <w:rsid w:val="005F5160"/>
    <w:rsid w:val="005F57FA"/>
    <w:rsid w:val="005F5BA4"/>
    <w:rsid w:val="005F5CBE"/>
    <w:rsid w:val="005F6E0D"/>
    <w:rsid w:val="005F7032"/>
    <w:rsid w:val="00600779"/>
    <w:rsid w:val="00600CDC"/>
    <w:rsid w:val="00601053"/>
    <w:rsid w:val="00601944"/>
    <w:rsid w:val="00601BD4"/>
    <w:rsid w:val="00602DAA"/>
    <w:rsid w:val="00602E77"/>
    <w:rsid w:val="0060377F"/>
    <w:rsid w:val="00603D96"/>
    <w:rsid w:val="00603EFA"/>
    <w:rsid w:val="006040D4"/>
    <w:rsid w:val="0060417D"/>
    <w:rsid w:val="00605D74"/>
    <w:rsid w:val="00606101"/>
    <w:rsid w:val="0060639E"/>
    <w:rsid w:val="00607382"/>
    <w:rsid w:val="006105E6"/>
    <w:rsid w:val="00610B44"/>
    <w:rsid w:val="00611ACD"/>
    <w:rsid w:val="00612138"/>
    <w:rsid w:val="0061239C"/>
    <w:rsid w:val="00613209"/>
    <w:rsid w:val="006135C9"/>
    <w:rsid w:val="0061370C"/>
    <w:rsid w:val="006142E4"/>
    <w:rsid w:val="006147D1"/>
    <w:rsid w:val="00614C0A"/>
    <w:rsid w:val="00615C68"/>
    <w:rsid w:val="00616DDC"/>
    <w:rsid w:val="00617064"/>
    <w:rsid w:val="006178CB"/>
    <w:rsid w:val="00617DF4"/>
    <w:rsid w:val="006201CB"/>
    <w:rsid w:val="006213F3"/>
    <w:rsid w:val="006216A9"/>
    <w:rsid w:val="00621978"/>
    <w:rsid w:val="00621DEA"/>
    <w:rsid w:val="006221FC"/>
    <w:rsid w:val="006222A8"/>
    <w:rsid w:val="006226A1"/>
    <w:rsid w:val="0062282E"/>
    <w:rsid w:val="00622FC0"/>
    <w:rsid w:val="006235DD"/>
    <w:rsid w:val="006236A7"/>
    <w:rsid w:val="00623B49"/>
    <w:rsid w:val="00624843"/>
    <w:rsid w:val="00624F60"/>
    <w:rsid w:val="00625272"/>
    <w:rsid w:val="00625801"/>
    <w:rsid w:val="00625A2A"/>
    <w:rsid w:val="00625ECD"/>
    <w:rsid w:val="0062636A"/>
    <w:rsid w:val="0062652F"/>
    <w:rsid w:val="00626640"/>
    <w:rsid w:val="00626EB2"/>
    <w:rsid w:val="00630063"/>
    <w:rsid w:val="006314DA"/>
    <w:rsid w:val="00631602"/>
    <w:rsid w:val="0063198A"/>
    <w:rsid w:val="00631EC6"/>
    <w:rsid w:val="006327DD"/>
    <w:rsid w:val="00633422"/>
    <w:rsid w:val="00633927"/>
    <w:rsid w:val="00634ABE"/>
    <w:rsid w:val="00635107"/>
    <w:rsid w:val="006351CB"/>
    <w:rsid w:val="006352BB"/>
    <w:rsid w:val="006355AA"/>
    <w:rsid w:val="006358F4"/>
    <w:rsid w:val="00635A71"/>
    <w:rsid w:val="00636A85"/>
    <w:rsid w:val="00636B61"/>
    <w:rsid w:val="00636EC9"/>
    <w:rsid w:val="00637260"/>
    <w:rsid w:val="00637EF8"/>
    <w:rsid w:val="0064034D"/>
    <w:rsid w:val="006404E1"/>
    <w:rsid w:val="006407DB"/>
    <w:rsid w:val="006413D4"/>
    <w:rsid w:val="006417E3"/>
    <w:rsid w:val="0064181F"/>
    <w:rsid w:val="006418B0"/>
    <w:rsid w:val="00641E13"/>
    <w:rsid w:val="006426EB"/>
    <w:rsid w:val="00642892"/>
    <w:rsid w:val="00642C8E"/>
    <w:rsid w:val="00643005"/>
    <w:rsid w:val="006453F0"/>
    <w:rsid w:val="006463ED"/>
    <w:rsid w:val="0064640F"/>
    <w:rsid w:val="00646909"/>
    <w:rsid w:val="006471B5"/>
    <w:rsid w:val="00647EA8"/>
    <w:rsid w:val="00651501"/>
    <w:rsid w:val="0065176B"/>
    <w:rsid w:val="0065192C"/>
    <w:rsid w:val="0065223A"/>
    <w:rsid w:val="00652F3C"/>
    <w:rsid w:val="006533C7"/>
    <w:rsid w:val="006534DE"/>
    <w:rsid w:val="006545A3"/>
    <w:rsid w:val="00655313"/>
    <w:rsid w:val="00655477"/>
    <w:rsid w:val="0065551F"/>
    <w:rsid w:val="0065577A"/>
    <w:rsid w:val="00655A21"/>
    <w:rsid w:val="00656602"/>
    <w:rsid w:val="0065674F"/>
    <w:rsid w:val="006600B0"/>
    <w:rsid w:val="00660E9F"/>
    <w:rsid w:val="0066121F"/>
    <w:rsid w:val="00661EA1"/>
    <w:rsid w:val="00662210"/>
    <w:rsid w:val="00662B2E"/>
    <w:rsid w:val="00662B45"/>
    <w:rsid w:val="006637CB"/>
    <w:rsid w:val="0066435D"/>
    <w:rsid w:val="00664E88"/>
    <w:rsid w:val="00665553"/>
    <w:rsid w:val="00665C71"/>
    <w:rsid w:val="00666109"/>
    <w:rsid w:val="00666749"/>
    <w:rsid w:val="00666BAA"/>
    <w:rsid w:val="00667B06"/>
    <w:rsid w:val="00670D73"/>
    <w:rsid w:val="00672625"/>
    <w:rsid w:val="00674707"/>
    <w:rsid w:val="00674C58"/>
    <w:rsid w:val="0067548A"/>
    <w:rsid w:val="006760D2"/>
    <w:rsid w:val="0067675B"/>
    <w:rsid w:val="00676BDA"/>
    <w:rsid w:val="006773F6"/>
    <w:rsid w:val="00677DDA"/>
    <w:rsid w:val="00680E0E"/>
    <w:rsid w:val="006812B5"/>
    <w:rsid w:val="00681336"/>
    <w:rsid w:val="00681697"/>
    <w:rsid w:val="00681B7F"/>
    <w:rsid w:val="006820FF"/>
    <w:rsid w:val="006821A4"/>
    <w:rsid w:val="006822CF"/>
    <w:rsid w:val="0068244E"/>
    <w:rsid w:val="006825B3"/>
    <w:rsid w:val="0068270B"/>
    <w:rsid w:val="006833E8"/>
    <w:rsid w:val="0068368D"/>
    <w:rsid w:val="00685A71"/>
    <w:rsid w:val="00686315"/>
    <w:rsid w:val="0068727B"/>
    <w:rsid w:val="00687B70"/>
    <w:rsid w:val="00687C7E"/>
    <w:rsid w:val="00690243"/>
    <w:rsid w:val="0069088A"/>
    <w:rsid w:val="00690B30"/>
    <w:rsid w:val="00690BCF"/>
    <w:rsid w:val="00690BDE"/>
    <w:rsid w:val="00690F13"/>
    <w:rsid w:val="0069214F"/>
    <w:rsid w:val="00692710"/>
    <w:rsid w:val="00693766"/>
    <w:rsid w:val="006940D5"/>
    <w:rsid w:val="00694757"/>
    <w:rsid w:val="0069496B"/>
    <w:rsid w:val="006949C9"/>
    <w:rsid w:val="00694BC9"/>
    <w:rsid w:val="00694D9B"/>
    <w:rsid w:val="00694F1A"/>
    <w:rsid w:val="00695345"/>
    <w:rsid w:val="00695ADD"/>
    <w:rsid w:val="006960AE"/>
    <w:rsid w:val="006965AF"/>
    <w:rsid w:val="00696635"/>
    <w:rsid w:val="00697589"/>
    <w:rsid w:val="006A0D7A"/>
    <w:rsid w:val="006A1507"/>
    <w:rsid w:val="006A15CA"/>
    <w:rsid w:val="006A266F"/>
    <w:rsid w:val="006A30E4"/>
    <w:rsid w:val="006A33EE"/>
    <w:rsid w:val="006A3B6D"/>
    <w:rsid w:val="006A42B5"/>
    <w:rsid w:val="006A4C79"/>
    <w:rsid w:val="006A512C"/>
    <w:rsid w:val="006A5404"/>
    <w:rsid w:val="006A541D"/>
    <w:rsid w:val="006A5451"/>
    <w:rsid w:val="006A549D"/>
    <w:rsid w:val="006A579D"/>
    <w:rsid w:val="006A58AF"/>
    <w:rsid w:val="006A5F84"/>
    <w:rsid w:val="006A616A"/>
    <w:rsid w:val="006A68CA"/>
    <w:rsid w:val="006A6E16"/>
    <w:rsid w:val="006A7805"/>
    <w:rsid w:val="006A789A"/>
    <w:rsid w:val="006A7F46"/>
    <w:rsid w:val="006B0010"/>
    <w:rsid w:val="006B0E3A"/>
    <w:rsid w:val="006B116F"/>
    <w:rsid w:val="006B1493"/>
    <w:rsid w:val="006B18C0"/>
    <w:rsid w:val="006B1BB1"/>
    <w:rsid w:val="006B2CD3"/>
    <w:rsid w:val="006B34D5"/>
    <w:rsid w:val="006B3C82"/>
    <w:rsid w:val="006B51CF"/>
    <w:rsid w:val="006B5223"/>
    <w:rsid w:val="006B52B7"/>
    <w:rsid w:val="006B5796"/>
    <w:rsid w:val="006B6046"/>
    <w:rsid w:val="006B7140"/>
    <w:rsid w:val="006B7168"/>
    <w:rsid w:val="006B7438"/>
    <w:rsid w:val="006B7845"/>
    <w:rsid w:val="006B79F0"/>
    <w:rsid w:val="006C07CA"/>
    <w:rsid w:val="006C1F5D"/>
    <w:rsid w:val="006C213C"/>
    <w:rsid w:val="006C27C6"/>
    <w:rsid w:val="006C2C7C"/>
    <w:rsid w:val="006C2F08"/>
    <w:rsid w:val="006C338B"/>
    <w:rsid w:val="006C3B30"/>
    <w:rsid w:val="006C4585"/>
    <w:rsid w:val="006C49C6"/>
    <w:rsid w:val="006C4BE4"/>
    <w:rsid w:val="006C4D78"/>
    <w:rsid w:val="006C6184"/>
    <w:rsid w:val="006C67FF"/>
    <w:rsid w:val="006C6D9C"/>
    <w:rsid w:val="006C70CE"/>
    <w:rsid w:val="006D0B8F"/>
    <w:rsid w:val="006D0D32"/>
    <w:rsid w:val="006D148C"/>
    <w:rsid w:val="006D1A6A"/>
    <w:rsid w:val="006D2128"/>
    <w:rsid w:val="006D25D9"/>
    <w:rsid w:val="006D42C1"/>
    <w:rsid w:val="006D4966"/>
    <w:rsid w:val="006D4E34"/>
    <w:rsid w:val="006D4E94"/>
    <w:rsid w:val="006D4F32"/>
    <w:rsid w:val="006D5A0E"/>
    <w:rsid w:val="006D5B58"/>
    <w:rsid w:val="006D6CBD"/>
    <w:rsid w:val="006D71FF"/>
    <w:rsid w:val="006D722F"/>
    <w:rsid w:val="006D7428"/>
    <w:rsid w:val="006D7642"/>
    <w:rsid w:val="006D78C1"/>
    <w:rsid w:val="006D7D7F"/>
    <w:rsid w:val="006D7FA8"/>
    <w:rsid w:val="006E0374"/>
    <w:rsid w:val="006E1041"/>
    <w:rsid w:val="006E13C1"/>
    <w:rsid w:val="006E145D"/>
    <w:rsid w:val="006E1696"/>
    <w:rsid w:val="006E2356"/>
    <w:rsid w:val="006E26B1"/>
    <w:rsid w:val="006E2769"/>
    <w:rsid w:val="006E2BD7"/>
    <w:rsid w:val="006E3B9A"/>
    <w:rsid w:val="006E3F9B"/>
    <w:rsid w:val="006E4B6C"/>
    <w:rsid w:val="006E6370"/>
    <w:rsid w:val="006E6BE7"/>
    <w:rsid w:val="006E7241"/>
    <w:rsid w:val="006E77FE"/>
    <w:rsid w:val="006E7CD3"/>
    <w:rsid w:val="006F037B"/>
    <w:rsid w:val="006F0505"/>
    <w:rsid w:val="006F086D"/>
    <w:rsid w:val="006F1A02"/>
    <w:rsid w:val="006F1D4F"/>
    <w:rsid w:val="006F1D5A"/>
    <w:rsid w:val="006F2357"/>
    <w:rsid w:val="006F2A50"/>
    <w:rsid w:val="006F2AE2"/>
    <w:rsid w:val="006F3047"/>
    <w:rsid w:val="006F3A83"/>
    <w:rsid w:val="006F40E4"/>
    <w:rsid w:val="006F40EC"/>
    <w:rsid w:val="006F4CBB"/>
    <w:rsid w:val="006F544A"/>
    <w:rsid w:val="006F54D6"/>
    <w:rsid w:val="006F597B"/>
    <w:rsid w:val="006F59FD"/>
    <w:rsid w:val="006F63F3"/>
    <w:rsid w:val="006F64D9"/>
    <w:rsid w:val="006F6559"/>
    <w:rsid w:val="006F72BB"/>
    <w:rsid w:val="006F7670"/>
    <w:rsid w:val="006F77B5"/>
    <w:rsid w:val="006F79E5"/>
    <w:rsid w:val="006F7C7E"/>
    <w:rsid w:val="006F7EAC"/>
    <w:rsid w:val="00700BC6"/>
    <w:rsid w:val="00700D22"/>
    <w:rsid w:val="00701473"/>
    <w:rsid w:val="00701846"/>
    <w:rsid w:val="00701BBD"/>
    <w:rsid w:val="00704557"/>
    <w:rsid w:val="007047C6"/>
    <w:rsid w:val="00704CA3"/>
    <w:rsid w:val="00704E09"/>
    <w:rsid w:val="007052F3"/>
    <w:rsid w:val="00705343"/>
    <w:rsid w:val="00705699"/>
    <w:rsid w:val="0070692A"/>
    <w:rsid w:val="00706B2A"/>
    <w:rsid w:val="00706C22"/>
    <w:rsid w:val="00706E7C"/>
    <w:rsid w:val="00707594"/>
    <w:rsid w:val="00707B17"/>
    <w:rsid w:val="00707D77"/>
    <w:rsid w:val="00707F16"/>
    <w:rsid w:val="00710CF8"/>
    <w:rsid w:val="00710D10"/>
    <w:rsid w:val="007118F2"/>
    <w:rsid w:val="007120A6"/>
    <w:rsid w:val="007121CA"/>
    <w:rsid w:val="00712A62"/>
    <w:rsid w:val="00712D15"/>
    <w:rsid w:val="007137B2"/>
    <w:rsid w:val="00713CE2"/>
    <w:rsid w:val="007147A3"/>
    <w:rsid w:val="007149C5"/>
    <w:rsid w:val="00714DA2"/>
    <w:rsid w:val="00715B6F"/>
    <w:rsid w:val="00715FA6"/>
    <w:rsid w:val="00715FAA"/>
    <w:rsid w:val="00716BE4"/>
    <w:rsid w:val="007176B8"/>
    <w:rsid w:val="0071782D"/>
    <w:rsid w:val="00720E36"/>
    <w:rsid w:val="00720F91"/>
    <w:rsid w:val="00721253"/>
    <w:rsid w:val="00721921"/>
    <w:rsid w:val="00721B36"/>
    <w:rsid w:val="00722880"/>
    <w:rsid w:val="00722E8F"/>
    <w:rsid w:val="00722F13"/>
    <w:rsid w:val="0072331A"/>
    <w:rsid w:val="00724364"/>
    <w:rsid w:val="007247E0"/>
    <w:rsid w:val="00725609"/>
    <w:rsid w:val="00725933"/>
    <w:rsid w:val="00725944"/>
    <w:rsid w:val="00725BB8"/>
    <w:rsid w:val="00726504"/>
    <w:rsid w:val="00726D39"/>
    <w:rsid w:val="00727DFE"/>
    <w:rsid w:val="00727FEE"/>
    <w:rsid w:val="0073047B"/>
    <w:rsid w:val="00730930"/>
    <w:rsid w:val="00730F11"/>
    <w:rsid w:val="007311D5"/>
    <w:rsid w:val="00731852"/>
    <w:rsid w:val="00731AE1"/>
    <w:rsid w:val="00731DC4"/>
    <w:rsid w:val="007328B6"/>
    <w:rsid w:val="007330A7"/>
    <w:rsid w:val="00733E2B"/>
    <w:rsid w:val="00735036"/>
    <w:rsid w:val="0073616B"/>
    <w:rsid w:val="0073653D"/>
    <w:rsid w:val="00736941"/>
    <w:rsid w:val="00737C9F"/>
    <w:rsid w:val="00737F94"/>
    <w:rsid w:val="00740132"/>
    <w:rsid w:val="00740136"/>
    <w:rsid w:val="0074022E"/>
    <w:rsid w:val="00740EBB"/>
    <w:rsid w:val="00740F42"/>
    <w:rsid w:val="007417FE"/>
    <w:rsid w:val="00741819"/>
    <w:rsid w:val="00741E32"/>
    <w:rsid w:val="0074230C"/>
    <w:rsid w:val="007425D6"/>
    <w:rsid w:val="007427EF"/>
    <w:rsid w:val="00742DEF"/>
    <w:rsid w:val="00743746"/>
    <w:rsid w:val="00744040"/>
    <w:rsid w:val="00744746"/>
    <w:rsid w:val="00744D50"/>
    <w:rsid w:val="007458CD"/>
    <w:rsid w:val="00745C71"/>
    <w:rsid w:val="00745C73"/>
    <w:rsid w:val="00746C68"/>
    <w:rsid w:val="007471CC"/>
    <w:rsid w:val="007473E7"/>
    <w:rsid w:val="007479A7"/>
    <w:rsid w:val="00747CC2"/>
    <w:rsid w:val="00750063"/>
    <w:rsid w:val="00750336"/>
    <w:rsid w:val="00751228"/>
    <w:rsid w:val="007516CE"/>
    <w:rsid w:val="007519A4"/>
    <w:rsid w:val="00752DA2"/>
    <w:rsid w:val="007530B2"/>
    <w:rsid w:val="00753B07"/>
    <w:rsid w:val="00753D0B"/>
    <w:rsid w:val="00754D0D"/>
    <w:rsid w:val="00755759"/>
    <w:rsid w:val="00755B0F"/>
    <w:rsid w:val="00756798"/>
    <w:rsid w:val="00756B9A"/>
    <w:rsid w:val="007576DB"/>
    <w:rsid w:val="00757842"/>
    <w:rsid w:val="00757972"/>
    <w:rsid w:val="007579AC"/>
    <w:rsid w:val="00757D46"/>
    <w:rsid w:val="00760766"/>
    <w:rsid w:val="00761645"/>
    <w:rsid w:val="00761F23"/>
    <w:rsid w:val="0076247B"/>
    <w:rsid w:val="00762B43"/>
    <w:rsid w:val="00762DAE"/>
    <w:rsid w:val="00762DED"/>
    <w:rsid w:val="00763396"/>
    <w:rsid w:val="007637FB"/>
    <w:rsid w:val="007643A3"/>
    <w:rsid w:val="007654B0"/>
    <w:rsid w:val="00765A6A"/>
    <w:rsid w:val="00765D82"/>
    <w:rsid w:val="00765DE1"/>
    <w:rsid w:val="007665B3"/>
    <w:rsid w:val="00766BCC"/>
    <w:rsid w:val="00767CFF"/>
    <w:rsid w:val="00767D96"/>
    <w:rsid w:val="00770131"/>
    <w:rsid w:val="0077078B"/>
    <w:rsid w:val="00771989"/>
    <w:rsid w:val="00772641"/>
    <w:rsid w:val="00772955"/>
    <w:rsid w:val="007747E6"/>
    <w:rsid w:val="00774815"/>
    <w:rsid w:val="007748AE"/>
    <w:rsid w:val="00774B47"/>
    <w:rsid w:val="00774D0F"/>
    <w:rsid w:val="00775204"/>
    <w:rsid w:val="00775F09"/>
    <w:rsid w:val="007774E0"/>
    <w:rsid w:val="00777DA0"/>
    <w:rsid w:val="0078024E"/>
    <w:rsid w:val="0078027E"/>
    <w:rsid w:val="007802C1"/>
    <w:rsid w:val="007804F2"/>
    <w:rsid w:val="007809D0"/>
    <w:rsid w:val="00780C00"/>
    <w:rsid w:val="0078242C"/>
    <w:rsid w:val="007828A0"/>
    <w:rsid w:val="00782A75"/>
    <w:rsid w:val="00784005"/>
    <w:rsid w:val="007843BA"/>
    <w:rsid w:val="00784F1F"/>
    <w:rsid w:val="00785207"/>
    <w:rsid w:val="0078557A"/>
    <w:rsid w:val="0078572F"/>
    <w:rsid w:val="00785755"/>
    <w:rsid w:val="0078755D"/>
    <w:rsid w:val="00787953"/>
    <w:rsid w:val="00787C32"/>
    <w:rsid w:val="00787E18"/>
    <w:rsid w:val="00790137"/>
    <w:rsid w:val="0079079E"/>
    <w:rsid w:val="00790867"/>
    <w:rsid w:val="007908A7"/>
    <w:rsid w:val="0079106D"/>
    <w:rsid w:val="0079189A"/>
    <w:rsid w:val="00792366"/>
    <w:rsid w:val="00792909"/>
    <w:rsid w:val="00792F1C"/>
    <w:rsid w:val="00793B4C"/>
    <w:rsid w:val="00794C77"/>
    <w:rsid w:val="00795AC2"/>
    <w:rsid w:val="00796386"/>
    <w:rsid w:val="00796451"/>
    <w:rsid w:val="007965D6"/>
    <w:rsid w:val="00797B02"/>
    <w:rsid w:val="00797CB0"/>
    <w:rsid w:val="00797D96"/>
    <w:rsid w:val="00797F69"/>
    <w:rsid w:val="007A04D8"/>
    <w:rsid w:val="007A14C3"/>
    <w:rsid w:val="007A28C6"/>
    <w:rsid w:val="007A2FFB"/>
    <w:rsid w:val="007A3042"/>
    <w:rsid w:val="007A3057"/>
    <w:rsid w:val="007A41F6"/>
    <w:rsid w:val="007A4421"/>
    <w:rsid w:val="007A5793"/>
    <w:rsid w:val="007A57A9"/>
    <w:rsid w:val="007A5FC0"/>
    <w:rsid w:val="007A6069"/>
    <w:rsid w:val="007A6A3A"/>
    <w:rsid w:val="007A6C59"/>
    <w:rsid w:val="007A78B4"/>
    <w:rsid w:val="007B04ED"/>
    <w:rsid w:val="007B0A16"/>
    <w:rsid w:val="007B25CD"/>
    <w:rsid w:val="007B2D4C"/>
    <w:rsid w:val="007B301A"/>
    <w:rsid w:val="007B331B"/>
    <w:rsid w:val="007B358B"/>
    <w:rsid w:val="007B3B41"/>
    <w:rsid w:val="007B4F74"/>
    <w:rsid w:val="007B525A"/>
    <w:rsid w:val="007B5D86"/>
    <w:rsid w:val="007B6B64"/>
    <w:rsid w:val="007B6BFD"/>
    <w:rsid w:val="007B7038"/>
    <w:rsid w:val="007B7F36"/>
    <w:rsid w:val="007C0005"/>
    <w:rsid w:val="007C040A"/>
    <w:rsid w:val="007C128E"/>
    <w:rsid w:val="007C12BE"/>
    <w:rsid w:val="007C1480"/>
    <w:rsid w:val="007C1668"/>
    <w:rsid w:val="007C1AC7"/>
    <w:rsid w:val="007C307E"/>
    <w:rsid w:val="007C38BA"/>
    <w:rsid w:val="007C484E"/>
    <w:rsid w:val="007C5CF6"/>
    <w:rsid w:val="007C64B7"/>
    <w:rsid w:val="007C7364"/>
    <w:rsid w:val="007C7705"/>
    <w:rsid w:val="007C7F81"/>
    <w:rsid w:val="007D03A9"/>
    <w:rsid w:val="007D0BDA"/>
    <w:rsid w:val="007D0D22"/>
    <w:rsid w:val="007D10BB"/>
    <w:rsid w:val="007D16CB"/>
    <w:rsid w:val="007D1781"/>
    <w:rsid w:val="007D19E5"/>
    <w:rsid w:val="007D1ECF"/>
    <w:rsid w:val="007D2247"/>
    <w:rsid w:val="007D3DC2"/>
    <w:rsid w:val="007D3E2F"/>
    <w:rsid w:val="007D49AD"/>
    <w:rsid w:val="007D5083"/>
    <w:rsid w:val="007D5CC1"/>
    <w:rsid w:val="007D66AB"/>
    <w:rsid w:val="007D6C64"/>
    <w:rsid w:val="007D7296"/>
    <w:rsid w:val="007D7E83"/>
    <w:rsid w:val="007E008D"/>
    <w:rsid w:val="007E0DD5"/>
    <w:rsid w:val="007E12A6"/>
    <w:rsid w:val="007E14F2"/>
    <w:rsid w:val="007E1585"/>
    <w:rsid w:val="007E1E1C"/>
    <w:rsid w:val="007E202E"/>
    <w:rsid w:val="007E2227"/>
    <w:rsid w:val="007E26E2"/>
    <w:rsid w:val="007E29FD"/>
    <w:rsid w:val="007E3416"/>
    <w:rsid w:val="007E398A"/>
    <w:rsid w:val="007E41CE"/>
    <w:rsid w:val="007E4376"/>
    <w:rsid w:val="007E4A2E"/>
    <w:rsid w:val="007E510B"/>
    <w:rsid w:val="007E5490"/>
    <w:rsid w:val="007E5D71"/>
    <w:rsid w:val="007E5DD7"/>
    <w:rsid w:val="007E6422"/>
    <w:rsid w:val="007E6E4D"/>
    <w:rsid w:val="007E6EB5"/>
    <w:rsid w:val="007E7530"/>
    <w:rsid w:val="007E77E9"/>
    <w:rsid w:val="007E77FD"/>
    <w:rsid w:val="007E7E14"/>
    <w:rsid w:val="007F06CC"/>
    <w:rsid w:val="007F23C2"/>
    <w:rsid w:val="007F34A8"/>
    <w:rsid w:val="007F350B"/>
    <w:rsid w:val="007F3F89"/>
    <w:rsid w:val="007F440A"/>
    <w:rsid w:val="007F49FA"/>
    <w:rsid w:val="007F4A61"/>
    <w:rsid w:val="007F4C1B"/>
    <w:rsid w:val="007F4D4D"/>
    <w:rsid w:val="007F4E61"/>
    <w:rsid w:val="007F4EDF"/>
    <w:rsid w:val="007F5B3C"/>
    <w:rsid w:val="007F6147"/>
    <w:rsid w:val="007F6327"/>
    <w:rsid w:val="007F6495"/>
    <w:rsid w:val="007F72F3"/>
    <w:rsid w:val="007F7933"/>
    <w:rsid w:val="008002B1"/>
    <w:rsid w:val="00800AB0"/>
    <w:rsid w:val="008017EE"/>
    <w:rsid w:val="00801C4A"/>
    <w:rsid w:val="0080209A"/>
    <w:rsid w:val="0080220F"/>
    <w:rsid w:val="00802B42"/>
    <w:rsid w:val="008032B5"/>
    <w:rsid w:val="00803570"/>
    <w:rsid w:val="008045FA"/>
    <w:rsid w:val="00805320"/>
    <w:rsid w:val="00805465"/>
    <w:rsid w:val="0080558F"/>
    <w:rsid w:val="00806367"/>
    <w:rsid w:val="0080701A"/>
    <w:rsid w:val="0080728E"/>
    <w:rsid w:val="00807B0D"/>
    <w:rsid w:val="00807B6F"/>
    <w:rsid w:val="00807C24"/>
    <w:rsid w:val="008107C2"/>
    <w:rsid w:val="008108D4"/>
    <w:rsid w:val="008113A1"/>
    <w:rsid w:val="0081150E"/>
    <w:rsid w:val="00812526"/>
    <w:rsid w:val="00814161"/>
    <w:rsid w:val="0081440E"/>
    <w:rsid w:val="0081446F"/>
    <w:rsid w:val="00814C75"/>
    <w:rsid w:val="00814CE7"/>
    <w:rsid w:val="00814E2C"/>
    <w:rsid w:val="00815296"/>
    <w:rsid w:val="00815346"/>
    <w:rsid w:val="00815558"/>
    <w:rsid w:val="0081589F"/>
    <w:rsid w:val="00815B05"/>
    <w:rsid w:val="0081611A"/>
    <w:rsid w:val="00816B8F"/>
    <w:rsid w:val="00817774"/>
    <w:rsid w:val="00817A6F"/>
    <w:rsid w:val="00817AAA"/>
    <w:rsid w:val="00817ACA"/>
    <w:rsid w:val="00817C39"/>
    <w:rsid w:val="0082055C"/>
    <w:rsid w:val="00821466"/>
    <w:rsid w:val="00821ABF"/>
    <w:rsid w:val="00821D7B"/>
    <w:rsid w:val="008222CF"/>
    <w:rsid w:val="008227FE"/>
    <w:rsid w:val="008228C7"/>
    <w:rsid w:val="00822A23"/>
    <w:rsid w:val="00822ACF"/>
    <w:rsid w:val="0082310B"/>
    <w:rsid w:val="0082394A"/>
    <w:rsid w:val="00823A36"/>
    <w:rsid w:val="00824202"/>
    <w:rsid w:val="00824C03"/>
    <w:rsid w:val="00824D99"/>
    <w:rsid w:val="00826133"/>
    <w:rsid w:val="008264F8"/>
    <w:rsid w:val="00826A89"/>
    <w:rsid w:val="00826B3E"/>
    <w:rsid w:val="00826D9F"/>
    <w:rsid w:val="00826FD6"/>
    <w:rsid w:val="00827299"/>
    <w:rsid w:val="00827B65"/>
    <w:rsid w:val="00827F47"/>
    <w:rsid w:val="00830695"/>
    <w:rsid w:val="00830E95"/>
    <w:rsid w:val="0083103C"/>
    <w:rsid w:val="008310FF"/>
    <w:rsid w:val="008316B0"/>
    <w:rsid w:val="008318B6"/>
    <w:rsid w:val="00831FE1"/>
    <w:rsid w:val="00832610"/>
    <w:rsid w:val="00833104"/>
    <w:rsid w:val="00833359"/>
    <w:rsid w:val="00833A43"/>
    <w:rsid w:val="00834872"/>
    <w:rsid w:val="00835260"/>
    <w:rsid w:val="008356A5"/>
    <w:rsid w:val="00836C11"/>
    <w:rsid w:val="0083722B"/>
    <w:rsid w:val="0083744A"/>
    <w:rsid w:val="00837730"/>
    <w:rsid w:val="0084026B"/>
    <w:rsid w:val="00840D97"/>
    <w:rsid w:val="008410BB"/>
    <w:rsid w:val="008413AD"/>
    <w:rsid w:val="008413B2"/>
    <w:rsid w:val="00841B00"/>
    <w:rsid w:val="0084360F"/>
    <w:rsid w:val="008440D9"/>
    <w:rsid w:val="008446AE"/>
    <w:rsid w:val="00845003"/>
    <w:rsid w:val="00845DBD"/>
    <w:rsid w:val="00845E2A"/>
    <w:rsid w:val="00845F8C"/>
    <w:rsid w:val="008462FA"/>
    <w:rsid w:val="00846AB6"/>
    <w:rsid w:val="00847170"/>
    <w:rsid w:val="0084768A"/>
    <w:rsid w:val="008479F5"/>
    <w:rsid w:val="0085014B"/>
    <w:rsid w:val="0085031D"/>
    <w:rsid w:val="0085066C"/>
    <w:rsid w:val="00850948"/>
    <w:rsid w:val="008512D7"/>
    <w:rsid w:val="0085169C"/>
    <w:rsid w:val="008519DD"/>
    <w:rsid w:val="00852654"/>
    <w:rsid w:val="00852C28"/>
    <w:rsid w:val="00853062"/>
    <w:rsid w:val="00853BBA"/>
    <w:rsid w:val="0085464E"/>
    <w:rsid w:val="008554B2"/>
    <w:rsid w:val="008562C6"/>
    <w:rsid w:val="008567F9"/>
    <w:rsid w:val="008575AC"/>
    <w:rsid w:val="00857803"/>
    <w:rsid w:val="00857915"/>
    <w:rsid w:val="00861D7D"/>
    <w:rsid w:val="008623E5"/>
    <w:rsid w:val="00863023"/>
    <w:rsid w:val="0086361B"/>
    <w:rsid w:val="00864569"/>
    <w:rsid w:val="0086496B"/>
    <w:rsid w:val="00864BB7"/>
    <w:rsid w:val="00866928"/>
    <w:rsid w:val="00866F3C"/>
    <w:rsid w:val="00867355"/>
    <w:rsid w:val="00867652"/>
    <w:rsid w:val="00867813"/>
    <w:rsid w:val="00870B7A"/>
    <w:rsid w:val="00870D42"/>
    <w:rsid w:val="00872FA9"/>
    <w:rsid w:val="00873747"/>
    <w:rsid w:val="00873AA4"/>
    <w:rsid w:val="00873B7B"/>
    <w:rsid w:val="00874E79"/>
    <w:rsid w:val="00876085"/>
    <w:rsid w:val="00876FA8"/>
    <w:rsid w:val="008779FB"/>
    <w:rsid w:val="00877BDC"/>
    <w:rsid w:val="00877D46"/>
    <w:rsid w:val="008809E2"/>
    <w:rsid w:val="00881012"/>
    <w:rsid w:val="0088145D"/>
    <w:rsid w:val="00881871"/>
    <w:rsid w:val="00881977"/>
    <w:rsid w:val="00881B8B"/>
    <w:rsid w:val="00881E2F"/>
    <w:rsid w:val="008829C0"/>
    <w:rsid w:val="00883D46"/>
    <w:rsid w:val="00883FC1"/>
    <w:rsid w:val="008840DF"/>
    <w:rsid w:val="0088443E"/>
    <w:rsid w:val="00884638"/>
    <w:rsid w:val="00884E16"/>
    <w:rsid w:val="00885143"/>
    <w:rsid w:val="0088535A"/>
    <w:rsid w:val="00885FA8"/>
    <w:rsid w:val="00886204"/>
    <w:rsid w:val="008868D5"/>
    <w:rsid w:val="00886A8B"/>
    <w:rsid w:val="00886D9A"/>
    <w:rsid w:val="00886E7D"/>
    <w:rsid w:val="0088758D"/>
    <w:rsid w:val="008876BE"/>
    <w:rsid w:val="00890426"/>
    <w:rsid w:val="00890BE9"/>
    <w:rsid w:val="00890C00"/>
    <w:rsid w:val="008913A5"/>
    <w:rsid w:val="0089176E"/>
    <w:rsid w:val="00891F43"/>
    <w:rsid w:val="0089262F"/>
    <w:rsid w:val="00892B73"/>
    <w:rsid w:val="00894364"/>
    <w:rsid w:val="00894480"/>
    <w:rsid w:val="008946E6"/>
    <w:rsid w:val="008947A1"/>
    <w:rsid w:val="008948D7"/>
    <w:rsid w:val="00894CFF"/>
    <w:rsid w:val="00894FB0"/>
    <w:rsid w:val="00894FD0"/>
    <w:rsid w:val="008952EE"/>
    <w:rsid w:val="00895C8C"/>
    <w:rsid w:val="00896323"/>
    <w:rsid w:val="00896E30"/>
    <w:rsid w:val="00897734"/>
    <w:rsid w:val="00897890"/>
    <w:rsid w:val="00897BBF"/>
    <w:rsid w:val="008A00E8"/>
    <w:rsid w:val="008A06BE"/>
    <w:rsid w:val="008A0965"/>
    <w:rsid w:val="008A1287"/>
    <w:rsid w:val="008A1322"/>
    <w:rsid w:val="008A13DC"/>
    <w:rsid w:val="008A1F5D"/>
    <w:rsid w:val="008A1F7F"/>
    <w:rsid w:val="008A1F84"/>
    <w:rsid w:val="008A2229"/>
    <w:rsid w:val="008A275A"/>
    <w:rsid w:val="008A2CAD"/>
    <w:rsid w:val="008A2E15"/>
    <w:rsid w:val="008A2F42"/>
    <w:rsid w:val="008A3004"/>
    <w:rsid w:val="008A3573"/>
    <w:rsid w:val="008A3B53"/>
    <w:rsid w:val="008A3C3A"/>
    <w:rsid w:val="008A3F8F"/>
    <w:rsid w:val="008A4192"/>
    <w:rsid w:val="008A4817"/>
    <w:rsid w:val="008A54B6"/>
    <w:rsid w:val="008A5C1F"/>
    <w:rsid w:val="008A5E69"/>
    <w:rsid w:val="008A6DCB"/>
    <w:rsid w:val="008A7F3C"/>
    <w:rsid w:val="008B0BC9"/>
    <w:rsid w:val="008B1129"/>
    <w:rsid w:val="008B127B"/>
    <w:rsid w:val="008B2D75"/>
    <w:rsid w:val="008B3C0E"/>
    <w:rsid w:val="008B3E4C"/>
    <w:rsid w:val="008B439C"/>
    <w:rsid w:val="008B4B22"/>
    <w:rsid w:val="008B4E75"/>
    <w:rsid w:val="008B58D3"/>
    <w:rsid w:val="008B5AC4"/>
    <w:rsid w:val="008B5D4A"/>
    <w:rsid w:val="008B66EF"/>
    <w:rsid w:val="008B6925"/>
    <w:rsid w:val="008B6C78"/>
    <w:rsid w:val="008B6DF6"/>
    <w:rsid w:val="008B6E22"/>
    <w:rsid w:val="008B7797"/>
    <w:rsid w:val="008B77B4"/>
    <w:rsid w:val="008B7919"/>
    <w:rsid w:val="008C012E"/>
    <w:rsid w:val="008C0217"/>
    <w:rsid w:val="008C0401"/>
    <w:rsid w:val="008C14E3"/>
    <w:rsid w:val="008C182F"/>
    <w:rsid w:val="008C18C1"/>
    <w:rsid w:val="008C2B38"/>
    <w:rsid w:val="008C2C28"/>
    <w:rsid w:val="008C3E0F"/>
    <w:rsid w:val="008C494C"/>
    <w:rsid w:val="008C50BA"/>
    <w:rsid w:val="008C5A1E"/>
    <w:rsid w:val="008C6A15"/>
    <w:rsid w:val="008C6C53"/>
    <w:rsid w:val="008C6DB9"/>
    <w:rsid w:val="008C7134"/>
    <w:rsid w:val="008D1514"/>
    <w:rsid w:val="008D1B57"/>
    <w:rsid w:val="008D1CF6"/>
    <w:rsid w:val="008D2D4E"/>
    <w:rsid w:val="008D2E32"/>
    <w:rsid w:val="008D3D9F"/>
    <w:rsid w:val="008D4931"/>
    <w:rsid w:val="008D4B81"/>
    <w:rsid w:val="008D517C"/>
    <w:rsid w:val="008D559E"/>
    <w:rsid w:val="008D6C93"/>
    <w:rsid w:val="008D6CF9"/>
    <w:rsid w:val="008D6F0E"/>
    <w:rsid w:val="008D72B8"/>
    <w:rsid w:val="008D737C"/>
    <w:rsid w:val="008D7802"/>
    <w:rsid w:val="008D7DD2"/>
    <w:rsid w:val="008E17EA"/>
    <w:rsid w:val="008E1A89"/>
    <w:rsid w:val="008E233B"/>
    <w:rsid w:val="008E2399"/>
    <w:rsid w:val="008E272E"/>
    <w:rsid w:val="008E28B7"/>
    <w:rsid w:val="008E3570"/>
    <w:rsid w:val="008E3DA1"/>
    <w:rsid w:val="008E410F"/>
    <w:rsid w:val="008E5310"/>
    <w:rsid w:val="008E5553"/>
    <w:rsid w:val="008E5C00"/>
    <w:rsid w:val="008E6635"/>
    <w:rsid w:val="008E6BB4"/>
    <w:rsid w:val="008E705C"/>
    <w:rsid w:val="008E71E1"/>
    <w:rsid w:val="008E73DA"/>
    <w:rsid w:val="008E76F7"/>
    <w:rsid w:val="008E7E06"/>
    <w:rsid w:val="008F0485"/>
    <w:rsid w:val="008F0C53"/>
    <w:rsid w:val="008F0CD9"/>
    <w:rsid w:val="008F19C2"/>
    <w:rsid w:val="008F2237"/>
    <w:rsid w:val="008F26FA"/>
    <w:rsid w:val="008F2F22"/>
    <w:rsid w:val="008F304E"/>
    <w:rsid w:val="008F35F1"/>
    <w:rsid w:val="008F3683"/>
    <w:rsid w:val="008F3ACB"/>
    <w:rsid w:val="008F47D2"/>
    <w:rsid w:val="008F4C6F"/>
    <w:rsid w:val="008F4F03"/>
    <w:rsid w:val="008F5A18"/>
    <w:rsid w:val="008F5FB9"/>
    <w:rsid w:val="008F702B"/>
    <w:rsid w:val="008F777F"/>
    <w:rsid w:val="009007D5"/>
    <w:rsid w:val="00900DD4"/>
    <w:rsid w:val="00900E60"/>
    <w:rsid w:val="009020C7"/>
    <w:rsid w:val="00902507"/>
    <w:rsid w:val="009025D5"/>
    <w:rsid w:val="009029F7"/>
    <w:rsid w:val="009035F0"/>
    <w:rsid w:val="00903FB3"/>
    <w:rsid w:val="009042F9"/>
    <w:rsid w:val="00904DC8"/>
    <w:rsid w:val="009056FA"/>
    <w:rsid w:val="00906A71"/>
    <w:rsid w:val="0090709F"/>
    <w:rsid w:val="00907283"/>
    <w:rsid w:val="00907564"/>
    <w:rsid w:val="00907982"/>
    <w:rsid w:val="00910244"/>
    <w:rsid w:val="00910530"/>
    <w:rsid w:val="0091079B"/>
    <w:rsid w:val="00911441"/>
    <w:rsid w:val="009114E0"/>
    <w:rsid w:val="0091183F"/>
    <w:rsid w:val="00911ABD"/>
    <w:rsid w:val="009125D4"/>
    <w:rsid w:val="00913319"/>
    <w:rsid w:val="009134BC"/>
    <w:rsid w:val="00913D16"/>
    <w:rsid w:val="009145CE"/>
    <w:rsid w:val="00915320"/>
    <w:rsid w:val="00915D05"/>
    <w:rsid w:val="00915E0B"/>
    <w:rsid w:val="00916596"/>
    <w:rsid w:val="00916C82"/>
    <w:rsid w:val="009174A0"/>
    <w:rsid w:val="0091775C"/>
    <w:rsid w:val="00917932"/>
    <w:rsid w:val="00917B96"/>
    <w:rsid w:val="009202E1"/>
    <w:rsid w:val="009204D6"/>
    <w:rsid w:val="00920BFC"/>
    <w:rsid w:val="00920DE8"/>
    <w:rsid w:val="00921471"/>
    <w:rsid w:val="00921585"/>
    <w:rsid w:val="00921C58"/>
    <w:rsid w:val="00921D2C"/>
    <w:rsid w:val="0092246B"/>
    <w:rsid w:val="00923308"/>
    <w:rsid w:val="00923A74"/>
    <w:rsid w:val="00924827"/>
    <w:rsid w:val="00924834"/>
    <w:rsid w:val="0092488E"/>
    <w:rsid w:val="0092499D"/>
    <w:rsid w:val="009250A2"/>
    <w:rsid w:val="0092528A"/>
    <w:rsid w:val="0092531E"/>
    <w:rsid w:val="009258E7"/>
    <w:rsid w:val="0092698E"/>
    <w:rsid w:val="00926DC7"/>
    <w:rsid w:val="00926FA6"/>
    <w:rsid w:val="009271F9"/>
    <w:rsid w:val="00927AC9"/>
    <w:rsid w:val="00930485"/>
    <w:rsid w:val="00930E6B"/>
    <w:rsid w:val="0093134B"/>
    <w:rsid w:val="009321E8"/>
    <w:rsid w:val="00933720"/>
    <w:rsid w:val="00933C54"/>
    <w:rsid w:val="00933D17"/>
    <w:rsid w:val="00934317"/>
    <w:rsid w:val="0093580E"/>
    <w:rsid w:val="00935855"/>
    <w:rsid w:val="009358C8"/>
    <w:rsid w:val="00935BFA"/>
    <w:rsid w:val="00935C1F"/>
    <w:rsid w:val="009366DB"/>
    <w:rsid w:val="00936C61"/>
    <w:rsid w:val="00936D05"/>
    <w:rsid w:val="009371EA"/>
    <w:rsid w:val="009374DE"/>
    <w:rsid w:val="0094003C"/>
    <w:rsid w:val="009407F4"/>
    <w:rsid w:val="00940B70"/>
    <w:rsid w:val="00940C05"/>
    <w:rsid w:val="009419C0"/>
    <w:rsid w:val="00941AAC"/>
    <w:rsid w:val="009443C1"/>
    <w:rsid w:val="009449D2"/>
    <w:rsid w:val="0094525E"/>
    <w:rsid w:val="00945A5C"/>
    <w:rsid w:val="009467DC"/>
    <w:rsid w:val="009469DC"/>
    <w:rsid w:val="0094752E"/>
    <w:rsid w:val="00947543"/>
    <w:rsid w:val="009478D4"/>
    <w:rsid w:val="0094797A"/>
    <w:rsid w:val="009503DE"/>
    <w:rsid w:val="00950FE2"/>
    <w:rsid w:val="00951336"/>
    <w:rsid w:val="00951593"/>
    <w:rsid w:val="0095162C"/>
    <w:rsid w:val="00951C1E"/>
    <w:rsid w:val="0095230A"/>
    <w:rsid w:val="0095282F"/>
    <w:rsid w:val="00952981"/>
    <w:rsid w:val="009531F1"/>
    <w:rsid w:val="00953AA6"/>
    <w:rsid w:val="00953AFF"/>
    <w:rsid w:val="00953E47"/>
    <w:rsid w:val="00953F10"/>
    <w:rsid w:val="00954398"/>
    <w:rsid w:val="00955606"/>
    <w:rsid w:val="0095594B"/>
    <w:rsid w:val="00955A31"/>
    <w:rsid w:val="00956367"/>
    <w:rsid w:val="00956479"/>
    <w:rsid w:val="0095648D"/>
    <w:rsid w:val="00956539"/>
    <w:rsid w:val="00956CD4"/>
    <w:rsid w:val="009576E2"/>
    <w:rsid w:val="00957D72"/>
    <w:rsid w:val="00957E95"/>
    <w:rsid w:val="00960389"/>
    <w:rsid w:val="00960F49"/>
    <w:rsid w:val="0096224A"/>
    <w:rsid w:val="009624BE"/>
    <w:rsid w:val="00962F48"/>
    <w:rsid w:val="0096415F"/>
    <w:rsid w:val="009641EE"/>
    <w:rsid w:val="009647B7"/>
    <w:rsid w:val="0096599A"/>
    <w:rsid w:val="00965D29"/>
    <w:rsid w:val="0096654E"/>
    <w:rsid w:val="00966A97"/>
    <w:rsid w:val="009677A0"/>
    <w:rsid w:val="00967BDD"/>
    <w:rsid w:val="00967C45"/>
    <w:rsid w:val="00970451"/>
    <w:rsid w:val="00970479"/>
    <w:rsid w:val="009705A8"/>
    <w:rsid w:val="009710A1"/>
    <w:rsid w:val="0097150B"/>
    <w:rsid w:val="00971A80"/>
    <w:rsid w:val="00971B16"/>
    <w:rsid w:val="00971CEC"/>
    <w:rsid w:val="00971D4A"/>
    <w:rsid w:val="0097251F"/>
    <w:rsid w:val="009725E2"/>
    <w:rsid w:val="00973E64"/>
    <w:rsid w:val="0097443E"/>
    <w:rsid w:val="00974455"/>
    <w:rsid w:val="0097467A"/>
    <w:rsid w:val="00974F6E"/>
    <w:rsid w:val="00975318"/>
    <w:rsid w:val="00975418"/>
    <w:rsid w:val="009754F3"/>
    <w:rsid w:val="00975833"/>
    <w:rsid w:val="0097607E"/>
    <w:rsid w:val="0097667F"/>
    <w:rsid w:val="00976986"/>
    <w:rsid w:val="00976B69"/>
    <w:rsid w:val="00977307"/>
    <w:rsid w:val="009777F8"/>
    <w:rsid w:val="00980096"/>
    <w:rsid w:val="009807CC"/>
    <w:rsid w:val="009809F7"/>
    <w:rsid w:val="00981885"/>
    <w:rsid w:val="00981CB1"/>
    <w:rsid w:val="00981F85"/>
    <w:rsid w:val="0098251D"/>
    <w:rsid w:val="0098363D"/>
    <w:rsid w:val="00983834"/>
    <w:rsid w:val="00984E7E"/>
    <w:rsid w:val="00984E9E"/>
    <w:rsid w:val="00984EE6"/>
    <w:rsid w:val="009858C5"/>
    <w:rsid w:val="00986C6B"/>
    <w:rsid w:val="0099040A"/>
    <w:rsid w:val="00992A49"/>
    <w:rsid w:val="00992D50"/>
    <w:rsid w:val="0099363D"/>
    <w:rsid w:val="00994745"/>
    <w:rsid w:val="00994C37"/>
    <w:rsid w:val="009957B7"/>
    <w:rsid w:val="00995B4D"/>
    <w:rsid w:val="00995C2F"/>
    <w:rsid w:val="00996EF1"/>
    <w:rsid w:val="0099765A"/>
    <w:rsid w:val="009A08B4"/>
    <w:rsid w:val="009A12AD"/>
    <w:rsid w:val="009A23D4"/>
    <w:rsid w:val="009A2830"/>
    <w:rsid w:val="009A2BA0"/>
    <w:rsid w:val="009A38F7"/>
    <w:rsid w:val="009A44EF"/>
    <w:rsid w:val="009A45DB"/>
    <w:rsid w:val="009A4F69"/>
    <w:rsid w:val="009A5232"/>
    <w:rsid w:val="009A556B"/>
    <w:rsid w:val="009A55BE"/>
    <w:rsid w:val="009A5699"/>
    <w:rsid w:val="009A576E"/>
    <w:rsid w:val="009A5943"/>
    <w:rsid w:val="009A654A"/>
    <w:rsid w:val="009A6A37"/>
    <w:rsid w:val="009A6AF5"/>
    <w:rsid w:val="009A7D1A"/>
    <w:rsid w:val="009A7EC8"/>
    <w:rsid w:val="009B020A"/>
    <w:rsid w:val="009B02D0"/>
    <w:rsid w:val="009B0665"/>
    <w:rsid w:val="009B1C27"/>
    <w:rsid w:val="009B1E0A"/>
    <w:rsid w:val="009B2241"/>
    <w:rsid w:val="009B2875"/>
    <w:rsid w:val="009B2CBC"/>
    <w:rsid w:val="009B2E47"/>
    <w:rsid w:val="009B2E59"/>
    <w:rsid w:val="009B314A"/>
    <w:rsid w:val="009B3265"/>
    <w:rsid w:val="009B369D"/>
    <w:rsid w:val="009B3798"/>
    <w:rsid w:val="009B4B37"/>
    <w:rsid w:val="009B5410"/>
    <w:rsid w:val="009B567F"/>
    <w:rsid w:val="009B5AF7"/>
    <w:rsid w:val="009B5DBC"/>
    <w:rsid w:val="009B5E3D"/>
    <w:rsid w:val="009B5F8F"/>
    <w:rsid w:val="009B6172"/>
    <w:rsid w:val="009B623F"/>
    <w:rsid w:val="009B62C7"/>
    <w:rsid w:val="009B6395"/>
    <w:rsid w:val="009B6675"/>
    <w:rsid w:val="009B743B"/>
    <w:rsid w:val="009B7827"/>
    <w:rsid w:val="009B7A38"/>
    <w:rsid w:val="009B7C13"/>
    <w:rsid w:val="009C0261"/>
    <w:rsid w:val="009C09C3"/>
    <w:rsid w:val="009C10DF"/>
    <w:rsid w:val="009C138A"/>
    <w:rsid w:val="009C1437"/>
    <w:rsid w:val="009C1563"/>
    <w:rsid w:val="009C2374"/>
    <w:rsid w:val="009C3EF2"/>
    <w:rsid w:val="009C4228"/>
    <w:rsid w:val="009C4501"/>
    <w:rsid w:val="009C45CC"/>
    <w:rsid w:val="009C4DCA"/>
    <w:rsid w:val="009C4EDB"/>
    <w:rsid w:val="009C5032"/>
    <w:rsid w:val="009C52A4"/>
    <w:rsid w:val="009C5B0A"/>
    <w:rsid w:val="009C6211"/>
    <w:rsid w:val="009C6ADB"/>
    <w:rsid w:val="009D0E11"/>
    <w:rsid w:val="009D126C"/>
    <w:rsid w:val="009D1302"/>
    <w:rsid w:val="009D1987"/>
    <w:rsid w:val="009D214A"/>
    <w:rsid w:val="009D2861"/>
    <w:rsid w:val="009D294C"/>
    <w:rsid w:val="009D2B3A"/>
    <w:rsid w:val="009D35EF"/>
    <w:rsid w:val="009D3A18"/>
    <w:rsid w:val="009D3E37"/>
    <w:rsid w:val="009D491A"/>
    <w:rsid w:val="009D5015"/>
    <w:rsid w:val="009D50CD"/>
    <w:rsid w:val="009D5216"/>
    <w:rsid w:val="009D58C0"/>
    <w:rsid w:val="009D59B3"/>
    <w:rsid w:val="009D6050"/>
    <w:rsid w:val="009D6613"/>
    <w:rsid w:val="009D67B2"/>
    <w:rsid w:val="009D6BC4"/>
    <w:rsid w:val="009D6EBF"/>
    <w:rsid w:val="009D72CF"/>
    <w:rsid w:val="009D7715"/>
    <w:rsid w:val="009D7AAE"/>
    <w:rsid w:val="009D7F55"/>
    <w:rsid w:val="009E00A9"/>
    <w:rsid w:val="009E0CAC"/>
    <w:rsid w:val="009E1FEC"/>
    <w:rsid w:val="009E24CE"/>
    <w:rsid w:val="009E2CD8"/>
    <w:rsid w:val="009E3FDC"/>
    <w:rsid w:val="009E4885"/>
    <w:rsid w:val="009E5D9A"/>
    <w:rsid w:val="009E72AA"/>
    <w:rsid w:val="009E7C65"/>
    <w:rsid w:val="009E7CF7"/>
    <w:rsid w:val="009E7D74"/>
    <w:rsid w:val="009F0088"/>
    <w:rsid w:val="009F0267"/>
    <w:rsid w:val="009F114C"/>
    <w:rsid w:val="009F1B36"/>
    <w:rsid w:val="009F2671"/>
    <w:rsid w:val="009F2DD0"/>
    <w:rsid w:val="009F3790"/>
    <w:rsid w:val="009F3930"/>
    <w:rsid w:val="009F430A"/>
    <w:rsid w:val="009F4428"/>
    <w:rsid w:val="009F44AB"/>
    <w:rsid w:val="009F451D"/>
    <w:rsid w:val="009F48BD"/>
    <w:rsid w:val="009F51CD"/>
    <w:rsid w:val="009F55E8"/>
    <w:rsid w:val="009F5A59"/>
    <w:rsid w:val="009F5CC9"/>
    <w:rsid w:val="009F60FA"/>
    <w:rsid w:val="009F6A7B"/>
    <w:rsid w:val="009F6BD3"/>
    <w:rsid w:val="009F7570"/>
    <w:rsid w:val="009F7588"/>
    <w:rsid w:val="009F77B2"/>
    <w:rsid w:val="009F7C00"/>
    <w:rsid w:val="009F7C12"/>
    <w:rsid w:val="00A000C6"/>
    <w:rsid w:val="00A00769"/>
    <w:rsid w:val="00A00AFE"/>
    <w:rsid w:val="00A00EF6"/>
    <w:rsid w:val="00A01691"/>
    <w:rsid w:val="00A017A3"/>
    <w:rsid w:val="00A018E4"/>
    <w:rsid w:val="00A01DB8"/>
    <w:rsid w:val="00A02700"/>
    <w:rsid w:val="00A02C4A"/>
    <w:rsid w:val="00A03365"/>
    <w:rsid w:val="00A0339D"/>
    <w:rsid w:val="00A041E8"/>
    <w:rsid w:val="00A04A4C"/>
    <w:rsid w:val="00A04FCF"/>
    <w:rsid w:val="00A059A4"/>
    <w:rsid w:val="00A05E8C"/>
    <w:rsid w:val="00A06068"/>
    <w:rsid w:val="00A06465"/>
    <w:rsid w:val="00A0647F"/>
    <w:rsid w:val="00A07145"/>
    <w:rsid w:val="00A0726E"/>
    <w:rsid w:val="00A074CF"/>
    <w:rsid w:val="00A107B3"/>
    <w:rsid w:val="00A12DB9"/>
    <w:rsid w:val="00A13624"/>
    <w:rsid w:val="00A136E7"/>
    <w:rsid w:val="00A13836"/>
    <w:rsid w:val="00A13EBC"/>
    <w:rsid w:val="00A154F2"/>
    <w:rsid w:val="00A15C43"/>
    <w:rsid w:val="00A15FA0"/>
    <w:rsid w:val="00A167D2"/>
    <w:rsid w:val="00A16CDA"/>
    <w:rsid w:val="00A16E6F"/>
    <w:rsid w:val="00A17E30"/>
    <w:rsid w:val="00A205FC"/>
    <w:rsid w:val="00A20606"/>
    <w:rsid w:val="00A207AE"/>
    <w:rsid w:val="00A20D64"/>
    <w:rsid w:val="00A215B5"/>
    <w:rsid w:val="00A21780"/>
    <w:rsid w:val="00A21A0A"/>
    <w:rsid w:val="00A21A54"/>
    <w:rsid w:val="00A21F21"/>
    <w:rsid w:val="00A22132"/>
    <w:rsid w:val="00A22659"/>
    <w:rsid w:val="00A22883"/>
    <w:rsid w:val="00A22C7C"/>
    <w:rsid w:val="00A22D4D"/>
    <w:rsid w:val="00A23CB4"/>
    <w:rsid w:val="00A24E9A"/>
    <w:rsid w:val="00A251C2"/>
    <w:rsid w:val="00A258F3"/>
    <w:rsid w:val="00A25F20"/>
    <w:rsid w:val="00A26290"/>
    <w:rsid w:val="00A26B96"/>
    <w:rsid w:val="00A26E14"/>
    <w:rsid w:val="00A273C9"/>
    <w:rsid w:val="00A27400"/>
    <w:rsid w:val="00A27680"/>
    <w:rsid w:val="00A30420"/>
    <w:rsid w:val="00A309E9"/>
    <w:rsid w:val="00A30CFB"/>
    <w:rsid w:val="00A31093"/>
    <w:rsid w:val="00A31190"/>
    <w:rsid w:val="00A31297"/>
    <w:rsid w:val="00A31F0F"/>
    <w:rsid w:val="00A32688"/>
    <w:rsid w:val="00A32B48"/>
    <w:rsid w:val="00A32C96"/>
    <w:rsid w:val="00A336AA"/>
    <w:rsid w:val="00A33C97"/>
    <w:rsid w:val="00A344F4"/>
    <w:rsid w:val="00A348F9"/>
    <w:rsid w:val="00A34B9A"/>
    <w:rsid w:val="00A35548"/>
    <w:rsid w:val="00A364AA"/>
    <w:rsid w:val="00A36FC5"/>
    <w:rsid w:val="00A37065"/>
    <w:rsid w:val="00A37BE9"/>
    <w:rsid w:val="00A40566"/>
    <w:rsid w:val="00A408C7"/>
    <w:rsid w:val="00A409D4"/>
    <w:rsid w:val="00A40A17"/>
    <w:rsid w:val="00A41117"/>
    <w:rsid w:val="00A412E8"/>
    <w:rsid w:val="00A41A08"/>
    <w:rsid w:val="00A41D3F"/>
    <w:rsid w:val="00A41F3E"/>
    <w:rsid w:val="00A4218C"/>
    <w:rsid w:val="00A424F8"/>
    <w:rsid w:val="00A4284E"/>
    <w:rsid w:val="00A42861"/>
    <w:rsid w:val="00A42CC5"/>
    <w:rsid w:val="00A43184"/>
    <w:rsid w:val="00A431A8"/>
    <w:rsid w:val="00A447D2"/>
    <w:rsid w:val="00A44A0D"/>
    <w:rsid w:val="00A44E35"/>
    <w:rsid w:val="00A45FD4"/>
    <w:rsid w:val="00A466DE"/>
    <w:rsid w:val="00A46873"/>
    <w:rsid w:val="00A46B23"/>
    <w:rsid w:val="00A47A24"/>
    <w:rsid w:val="00A47C6D"/>
    <w:rsid w:val="00A501C1"/>
    <w:rsid w:val="00A50F5A"/>
    <w:rsid w:val="00A51011"/>
    <w:rsid w:val="00A51359"/>
    <w:rsid w:val="00A515E3"/>
    <w:rsid w:val="00A51EDE"/>
    <w:rsid w:val="00A5286B"/>
    <w:rsid w:val="00A52F62"/>
    <w:rsid w:val="00A5304A"/>
    <w:rsid w:val="00A535BA"/>
    <w:rsid w:val="00A54057"/>
    <w:rsid w:val="00A5493B"/>
    <w:rsid w:val="00A55457"/>
    <w:rsid w:val="00A55DF2"/>
    <w:rsid w:val="00A5648F"/>
    <w:rsid w:val="00A5671B"/>
    <w:rsid w:val="00A569DA"/>
    <w:rsid w:val="00A56AF7"/>
    <w:rsid w:val="00A56F61"/>
    <w:rsid w:val="00A578F0"/>
    <w:rsid w:val="00A5797A"/>
    <w:rsid w:val="00A600B0"/>
    <w:rsid w:val="00A6086D"/>
    <w:rsid w:val="00A60875"/>
    <w:rsid w:val="00A60968"/>
    <w:rsid w:val="00A60C29"/>
    <w:rsid w:val="00A61103"/>
    <w:rsid w:val="00A617F1"/>
    <w:rsid w:val="00A61E8C"/>
    <w:rsid w:val="00A623F5"/>
    <w:rsid w:val="00A6257E"/>
    <w:rsid w:val="00A62872"/>
    <w:rsid w:val="00A6454D"/>
    <w:rsid w:val="00A64695"/>
    <w:rsid w:val="00A6492F"/>
    <w:rsid w:val="00A64D0A"/>
    <w:rsid w:val="00A64FFF"/>
    <w:rsid w:val="00A652D1"/>
    <w:rsid w:val="00A664E3"/>
    <w:rsid w:val="00A665CF"/>
    <w:rsid w:val="00A6768E"/>
    <w:rsid w:val="00A6786C"/>
    <w:rsid w:val="00A6793C"/>
    <w:rsid w:val="00A67942"/>
    <w:rsid w:val="00A67E0D"/>
    <w:rsid w:val="00A67E59"/>
    <w:rsid w:val="00A703CC"/>
    <w:rsid w:val="00A70929"/>
    <w:rsid w:val="00A71AED"/>
    <w:rsid w:val="00A72002"/>
    <w:rsid w:val="00A72274"/>
    <w:rsid w:val="00A7294C"/>
    <w:rsid w:val="00A72AA2"/>
    <w:rsid w:val="00A72BD1"/>
    <w:rsid w:val="00A73853"/>
    <w:rsid w:val="00A74E01"/>
    <w:rsid w:val="00A75400"/>
    <w:rsid w:val="00A7597B"/>
    <w:rsid w:val="00A75AF4"/>
    <w:rsid w:val="00A75E3B"/>
    <w:rsid w:val="00A75EDC"/>
    <w:rsid w:val="00A7667F"/>
    <w:rsid w:val="00A76761"/>
    <w:rsid w:val="00A769EC"/>
    <w:rsid w:val="00A77B56"/>
    <w:rsid w:val="00A80304"/>
    <w:rsid w:val="00A8034A"/>
    <w:rsid w:val="00A811BF"/>
    <w:rsid w:val="00A81E14"/>
    <w:rsid w:val="00A82664"/>
    <w:rsid w:val="00A826C2"/>
    <w:rsid w:val="00A82D61"/>
    <w:rsid w:val="00A82FAA"/>
    <w:rsid w:val="00A831CA"/>
    <w:rsid w:val="00A846FD"/>
    <w:rsid w:val="00A84FBE"/>
    <w:rsid w:val="00A851C8"/>
    <w:rsid w:val="00A8556E"/>
    <w:rsid w:val="00A855B3"/>
    <w:rsid w:val="00A85F86"/>
    <w:rsid w:val="00A85FD2"/>
    <w:rsid w:val="00A86055"/>
    <w:rsid w:val="00A861B5"/>
    <w:rsid w:val="00A861C7"/>
    <w:rsid w:val="00A86422"/>
    <w:rsid w:val="00A86CE7"/>
    <w:rsid w:val="00A86D3E"/>
    <w:rsid w:val="00A8771E"/>
    <w:rsid w:val="00A87A2E"/>
    <w:rsid w:val="00A87AB8"/>
    <w:rsid w:val="00A902B1"/>
    <w:rsid w:val="00A90340"/>
    <w:rsid w:val="00A91369"/>
    <w:rsid w:val="00A9177B"/>
    <w:rsid w:val="00A91C19"/>
    <w:rsid w:val="00A91C93"/>
    <w:rsid w:val="00A9292C"/>
    <w:rsid w:val="00A93E12"/>
    <w:rsid w:val="00A952A1"/>
    <w:rsid w:val="00A95726"/>
    <w:rsid w:val="00A96188"/>
    <w:rsid w:val="00A96E75"/>
    <w:rsid w:val="00A96F0F"/>
    <w:rsid w:val="00A97615"/>
    <w:rsid w:val="00A97F0D"/>
    <w:rsid w:val="00AA01C8"/>
    <w:rsid w:val="00AA0346"/>
    <w:rsid w:val="00AA0885"/>
    <w:rsid w:val="00AA0B33"/>
    <w:rsid w:val="00AA2745"/>
    <w:rsid w:val="00AA3F5D"/>
    <w:rsid w:val="00AA3FA7"/>
    <w:rsid w:val="00AA4226"/>
    <w:rsid w:val="00AA4E81"/>
    <w:rsid w:val="00AA4E8D"/>
    <w:rsid w:val="00AA50C9"/>
    <w:rsid w:val="00AA5186"/>
    <w:rsid w:val="00AA55C8"/>
    <w:rsid w:val="00AA6595"/>
    <w:rsid w:val="00AA67C7"/>
    <w:rsid w:val="00AA69B3"/>
    <w:rsid w:val="00AA707D"/>
    <w:rsid w:val="00AB0C82"/>
    <w:rsid w:val="00AB0DCB"/>
    <w:rsid w:val="00AB0EC6"/>
    <w:rsid w:val="00AB105E"/>
    <w:rsid w:val="00AB1916"/>
    <w:rsid w:val="00AB2984"/>
    <w:rsid w:val="00AB2A0A"/>
    <w:rsid w:val="00AB31E4"/>
    <w:rsid w:val="00AB3305"/>
    <w:rsid w:val="00AB342D"/>
    <w:rsid w:val="00AB3AFE"/>
    <w:rsid w:val="00AB4527"/>
    <w:rsid w:val="00AB4A4A"/>
    <w:rsid w:val="00AB5649"/>
    <w:rsid w:val="00AB5800"/>
    <w:rsid w:val="00AB6C7B"/>
    <w:rsid w:val="00AC0135"/>
    <w:rsid w:val="00AC09F0"/>
    <w:rsid w:val="00AC0DD5"/>
    <w:rsid w:val="00AC0FCF"/>
    <w:rsid w:val="00AC10B8"/>
    <w:rsid w:val="00AC18B7"/>
    <w:rsid w:val="00AC2529"/>
    <w:rsid w:val="00AC378E"/>
    <w:rsid w:val="00AC42F2"/>
    <w:rsid w:val="00AC46C3"/>
    <w:rsid w:val="00AC4E54"/>
    <w:rsid w:val="00AC567F"/>
    <w:rsid w:val="00AC58A2"/>
    <w:rsid w:val="00AC5E09"/>
    <w:rsid w:val="00AC686A"/>
    <w:rsid w:val="00AC690D"/>
    <w:rsid w:val="00AC6F67"/>
    <w:rsid w:val="00AC70F0"/>
    <w:rsid w:val="00AC75D3"/>
    <w:rsid w:val="00AC77B0"/>
    <w:rsid w:val="00AC7904"/>
    <w:rsid w:val="00AC7FA3"/>
    <w:rsid w:val="00AD09B7"/>
    <w:rsid w:val="00AD0A51"/>
    <w:rsid w:val="00AD1318"/>
    <w:rsid w:val="00AD1370"/>
    <w:rsid w:val="00AD1978"/>
    <w:rsid w:val="00AD1C65"/>
    <w:rsid w:val="00AD2204"/>
    <w:rsid w:val="00AD22BE"/>
    <w:rsid w:val="00AD2949"/>
    <w:rsid w:val="00AD2B95"/>
    <w:rsid w:val="00AD2CCE"/>
    <w:rsid w:val="00AD2F41"/>
    <w:rsid w:val="00AD31E7"/>
    <w:rsid w:val="00AD3691"/>
    <w:rsid w:val="00AD3F44"/>
    <w:rsid w:val="00AD41E7"/>
    <w:rsid w:val="00AD4AAA"/>
    <w:rsid w:val="00AD53F8"/>
    <w:rsid w:val="00AD56CF"/>
    <w:rsid w:val="00AD645D"/>
    <w:rsid w:val="00AD6724"/>
    <w:rsid w:val="00AD7991"/>
    <w:rsid w:val="00AD7C25"/>
    <w:rsid w:val="00AE13C6"/>
    <w:rsid w:val="00AE171E"/>
    <w:rsid w:val="00AE1848"/>
    <w:rsid w:val="00AE1A54"/>
    <w:rsid w:val="00AE1AFB"/>
    <w:rsid w:val="00AE25E7"/>
    <w:rsid w:val="00AE29BA"/>
    <w:rsid w:val="00AE2BF6"/>
    <w:rsid w:val="00AE2FE2"/>
    <w:rsid w:val="00AE2FE5"/>
    <w:rsid w:val="00AE3D35"/>
    <w:rsid w:val="00AE4169"/>
    <w:rsid w:val="00AE4E51"/>
    <w:rsid w:val="00AE4E84"/>
    <w:rsid w:val="00AE5353"/>
    <w:rsid w:val="00AE632E"/>
    <w:rsid w:val="00AE6435"/>
    <w:rsid w:val="00AE6D82"/>
    <w:rsid w:val="00AE6E09"/>
    <w:rsid w:val="00AF1374"/>
    <w:rsid w:val="00AF268D"/>
    <w:rsid w:val="00AF2A3A"/>
    <w:rsid w:val="00AF37D7"/>
    <w:rsid w:val="00AF38A4"/>
    <w:rsid w:val="00AF3D41"/>
    <w:rsid w:val="00AF47EE"/>
    <w:rsid w:val="00AF689E"/>
    <w:rsid w:val="00AF6CC1"/>
    <w:rsid w:val="00AF6D3A"/>
    <w:rsid w:val="00AF786C"/>
    <w:rsid w:val="00AF7AC3"/>
    <w:rsid w:val="00AF7C97"/>
    <w:rsid w:val="00AF7F60"/>
    <w:rsid w:val="00B0088C"/>
    <w:rsid w:val="00B00AD3"/>
    <w:rsid w:val="00B00B9C"/>
    <w:rsid w:val="00B00BAC"/>
    <w:rsid w:val="00B01D32"/>
    <w:rsid w:val="00B01EF6"/>
    <w:rsid w:val="00B02149"/>
    <w:rsid w:val="00B0226D"/>
    <w:rsid w:val="00B0336B"/>
    <w:rsid w:val="00B04516"/>
    <w:rsid w:val="00B04C9F"/>
    <w:rsid w:val="00B05592"/>
    <w:rsid w:val="00B05B29"/>
    <w:rsid w:val="00B0645C"/>
    <w:rsid w:val="00B06E65"/>
    <w:rsid w:val="00B071A3"/>
    <w:rsid w:val="00B07268"/>
    <w:rsid w:val="00B073DF"/>
    <w:rsid w:val="00B0771B"/>
    <w:rsid w:val="00B07860"/>
    <w:rsid w:val="00B10214"/>
    <w:rsid w:val="00B10464"/>
    <w:rsid w:val="00B10EAF"/>
    <w:rsid w:val="00B10F2E"/>
    <w:rsid w:val="00B116F4"/>
    <w:rsid w:val="00B120C7"/>
    <w:rsid w:val="00B12971"/>
    <w:rsid w:val="00B12B62"/>
    <w:rsid w:val="00B13028"/>
    <w:rsid w:val="00B1304C"/>
    <w:rsid w:val="00B133EA"/>
    <w:rsid w:val="00B13AB9"/>
    <w:rsid w:val="00B1401D"/>
    <w:rsid w:val="00B17C77"/>
    <w:rsid w:val="00B17EB6"/>
    <w:rsid w:val="00B21688"/>
    <w:rsid w:val="00B221FD"/>
    <w:rsid w:val="00B22441"/>
    <w:rsid w:val="00B22538"/>
    <w:rsid w:val="00B2410F"/>
    <w:rsid w:val="00B242A9"/>
    <w:rsid w:val="00B24724"/>
    <w:rsid w:val="00B24C42"/>
    <w:rsid w:val="00B25089"/>
    <w:rsid w:val="00B25898"/>
    <w:rsid w:val="00B25DB4"/>
    <w:rsid w:val="00B26145"/>
    <w:rsid w:val="00B2649E"/>
    <w:rsid w:val="00B2674F"/>
    <w:rsid w:val="00B269D5"/>
    <w:rsid w:val="00B26D82"/>
    <w:rsid w:val="00B27C8D"/>
    <w:rsid w:val="00B30488"/>
    <w:rsid w:val="00B30830"/>
    <w:rsid w:val="00B3151B"/>
    <w:rsid w:val="00B31D4B"/>
    <w:rsid w:val="00B31F52"/>
    <w:rsid w:val="00B321A5"/>
    <w:rsid w:val="00B32B03"/>
    <w:rsid w:val="00B330B7"/>
    <w:rsid w:val="00B33200"/>
    <w:rsid w:val="00B335EA"/>
    <w:rsid w:val="00B33B9E"/>
    <w:rsid w:val="00B34491"/>
    <w:rsid w:val="00B345CA"/>
    <w:rsid w:val="00B34930"/>
    <w:rsid w:val="00B34EC7"/>
    <w:rsid w:val="00B3643A"/>
    <w:rsid w:val="00B367B7"/>
    <w:rsid w:val="00B374F0"/>
    <w:rsid w:val="00B37648"/>
    <w:rsid w:val="00B37C1D"/>
    <w:rsid w:val="00B403D1"/>
    <w:rsid w:val="00B41CDF"/>
    <w:rsid w:val="00B4225D"/>
    <w:rsid w:val="00B42731"/>
    <w:rsid w:val="00B43CE8"/>
    <w:rsid w:val="00B43DCD"/>
    <w:rsid w:val="00B445FE"/>
    <w:rsid w:val="00B447CB"/>
    <w:rsid w:val="00B454EF"/>
    <w:rsid w:val="00B45926"/>
    <w:rsid w:val="00B4603A"/>
    <w:rsid w:val="00B46481"/>
    <w:rsid w:val="00B46E05"/>
    <w:rsid w:val="00B46E0F"/>
    <w:rsid w:val="00B46E35"/>
    <w:rsid w:val="00B47014"/>
    <w:rsid w:val="00B47699"/>
    <w:rsid w:val="00B477E7"/>
    <w:rsid w:val="00B47D93"/>
    <w:rsid w:val="00B47FDF"/>
    <w:rsid w:val="00B5043A"/>
    <w:rsid w:val="00B517CF"/>
    <w:rsid w:val="00B518C6"/>
    <w:rsid w:val="00B5269B"/>
    <w:rsid w:val="00B529EF"/>
    <w:rsid w:val="00B52BD8"/>
    <w:rsid w:val="00B5305D"/>
    <w:rsid w:val="00B53B68"/>
    <w:rsid w:val="00B53D95"/>
    <w:rsid w:val="00B543A4"/>
    <w:rsid w:val="00B553E1"/>
    <w:rsid w:val="00B553E3"/>
    <w:rsid w:val="00B55657"/>
    <w:rsid w:val="00B55CF9"/>
    <w:rsid w:val="00B55E22"/>
    <w:rsid w:val="00B55F60"/>
    <w:rsid w:val="00B566E4"/>
    <w:rsid w:val="00B568D3"/>
    <w:rsid w:val="00B57BCC"/>
    <w:rsid w:val="00B57D89"/>
    <w:rsid w:val="00B6016A"/>
    <w:rsid w:val="00B60348"/>
    <w:rsid w:val="00B611C4"/>
    <w:rsid w:val="00B61B4B"/>
    <w:rsid w:val="00B61ED1"/>
    <w:rsid w:val="00B62036"/>
    <w:rsid w:val="00B62C2B"/>
    <w:rsid w:val="00B62DD9"/>
    <w:rsid w:val="00B630D3"/>
    <w:rsid w:val="00B63713"/>
    <w:rsid w:val="00B63880"/>
    <w:rsid w:val="00B6483D"/>
    <w:rsid w:val="00B6490D"/>
    <w:rsid w:val="00B64F24"/>
    <w:rsid w:val="00B65599"/>
    <w:rsid w:val="00B657C5"/>
    <w:rsid w:val="00B65B4A"/>
    <w:rsid w:val="00B65E52"/>
    <w:rsid w:val="00B66CFF"/>
    <w:rsid w:val="00B66FC7"/>
    <w:rsid w:val="00B67C90"/>
    <w:rsid w:val="00B70850"/>
    <w:rsid w:val="00B70EEC"/>
    <w:rsid w:val="00B71B9D"/>
    <w:rsid w:val="00B72145"/>
    <w:rsid w:val="00B723AC"/>
    <w:rsid w:val="00B72C24"/>
    <w:rsid w:val="00B735F1"/>
    <w:rsid w:val="00B7423F"/>
    <w:rsid w:val="00B74FB6"/>
    <w:rsid w:val="00B75B78"/>
    <w:rsid w:val="00B75CD7"/>
    <w:rsid w:val="00B75F60"/>
    <w:rsid w:val="00B76251"/>
    <w:rsid w:val="00B762D5"/>
    <w:rsid w:val="00B76FC8"/>
    <w:rsid w:val="00B77325"/>
    <w:rsid w:val="00B7772E"/>
    <w:rsid w:val="00B7794C"/>
    <w:rsid w:val="00B80663"/>
    <w:rsid w:val="00B80A8E"/>
    <w:rsid w:val="00B80E64"/>
    <w:rsid w:val="00B81197"/>
    <w:rsid w:val="00B817DB"/>
    <w:rsid w:val="00B81809"/>
    <w:rsid w:val="00B81C74"/>
    <w:rsid w:val="00B81F85"/>
    <w:rsid w:val="00B822C0"/>
    <w:rsid w:val="00B82647"/>
    <w:rsid w:val="00B82AE5"/>
    <w:rsid w:val="00B8399C"/>
    <w:rsid w:val="00B8431E"/>
    <w:rsid w:val="00B84C73"/>
    <w:rsid w:val="00B84F93"/>
    <w:rsid w:val="00B85F0C"/>
    <w:rsid w:val="00B86584"/>
    <w:rsid w:val="00B86BF5"/>
    <w:rsid w:val="00B870E1"/>
    <w:rsid w:val="00B9003A"/>
    <w:rsid w:val="00B904BD"/>
    <w:rsid w:val="00B90CF2"/>
    <w:rsid w:val="00B90DAA"/>
    <w:rsid w:val="00B90E85"/>
    <w:rsid w:val="00B917F2"/>
    <w:rsid w:val="00B91B02"/>
    <w:rsid w:val="00B92C98"/>
    <w:rsid w:val="00B92CC0"/>
    <w:rsid w:val="00B93496"/>
    <w:rsid w:val="00B939EB"/>
    <w:rsid w:val="00B96E1A"/>
    <w:rsid w:val="00B96F44"/>
    <w:rsid w:val="00BA084F"/>
    <w:rsid w:val="00BA08A4"/>
    <w:rsid w:val="00BA0D87"/>
    <w:rsid w:val="00BA11D6"/>
    <w:rsid w:val="00BA14CA"/>
    <w:rsid w:val="00BA1D32"/>
    <w:rsid w:val="00BA1F29"/>
    <w:rsid w:val="00BA3507"/>
    <w:rsid w:val="00BA37F3"/>
    <w:rsid w:val="00BA3FCB"/>
    <w:rsid w:val="00BA4331"/>
    <w:rsid w:val="00BA443E"/>
    <w:rsid w:val="00BA460C"/>
    <w:rsid w:val="00BA4742"/>
    <w:rsid w:val="00BA4B88"/>
    <w:rsid w:val="00BA4E7A"/>
    <w:rsid w:val="00BA56BD"/>
    <w:rsid w:val="00BA5B43"/>
    <w:rsid w:val="00BA675F"/>
    <w:rsid w:val="00BA716F"/>
    <w:rsid w:val="00BA798F"/>
    <w:rsid w:val="00BA7B7F"/>
    <w:rsid w:val="00BB0120"/>
    <w:rsid w:val="00BB0B84"/>
    <w:rsid w:val="00BB113E"/>
    <w:rsid w:val="00BB2204"/>
    <w:rsid w:val="00BB251A"/>
    <w:rsid w:val="00BB25BC"/>
    <w:rsid w:val="00BB279E"/>
    <w:rsid w:val="00BB2A7A"/>
    <w:rsid w:val="00BB43EF"/>
    <w:rsid w:val="00BB449B"/>
    <w:rsid w:val="00BB4A0E"/>
    <w:rsid w:val="00BB5888"/>
    <w:rsid w:val="00BB770D"/>
    <w:rsid w:val="00BB7803"/>
    <w:rsid w:val="00BB7B00"/>
    <w:rsid w:val="00BC064C"/>
    <w:rsid w:val="00BC11AE"/>
    <w:rsid w:val="00BC193F"/>
    <w:rsid w:val="00BC1E2F"/>
    <w:rsid w:val="00BC2532"/>
    <w:rsid w:val="00BC27E2"/>
    <w:rsid w:val="00BC28E1"/>
    <w:rsid w:val="00BC45B3"/>
    <w:rsid w:val="00BC46D8"/>
    <w:rsid w:val="00BC47DD"/>
    <w:rsid w:val="00BC575D"/>
    <w:rsid w:val="00BC5AE3"/>
    <w:rsid w:val="00BC5C15"/>
    <w:rsid w:val="00BC5D6B"/>
    <w:rsid w:val="00BC61FD"/>
    <w:rsid w:val="00BC697B"/>
    <w:rsid w:val="00BD0288"/>
    <w:rsid w:val="00BD074E"/>
    <w:rsid w:val="00BD0BDB"/>
    <w:rsid w:val="00BD0CAA"/>
    <w:rsid w:val="00BD0E26"/>
    <w:rsid w:val="00BD115C"/>
    <w:rsid w:val="00BD11F9"/>
    <w:rsid w:val="00BD147C"/>
    <w:rsid w:val="00BD1545"/>
    <w:rsid w:val="00BD1E20"/>
    <w:rsid w:val="00BD2C4E"/>
    <w:rsid w:val="00BD2CDC"/>
    <w:rsid w:val="00BD35D1"/>
    <w:rsid w:val="00BD4D8F"/>
    <w:rsid w:val="00BD4FAE"/>
    <w:rsid w:val="00BD5311"/>
    <w:rsid w:val="00BD60E2"/>
    <w:rsid w:val="00BD6BF1"/>
    <w:rsid w:val="00BE0210"/>
    <w:rsid w:val="00BE031F"/>
    <w:rsid w:val="00BE059B"/>
    <w:rsid w:val="00BE17E3"/>
    <w:rsid w:val="00BE2B07"/>
    <w:rsid w:val="00BE2C2C"/>
    <w:rsid w:val="00BE2D20"/>
    <w:rsid w:val="00BE2E87"/>
    <w:rsid w:val="00BE3132"/>
    <w:rsid w:val="00BE37D6"/>
    <w:rsid w:val="00BE3A26"/>
    <w:rsid w:val="00BE3FE6"/>
    <w:rsid w:val="00BE45C1"/>
    <w:rsid w:val="00BE4ADB"/>
    <w:rsid w:val="00BE4C36"/>
    <w:rsid w:val="00BE4DF4"/>
    <w:rsid w:val="00BE5033"/>
    <w:rsid w:val="00BE503A"/>
    <w:rsid w:val="00BE55A9"/>
    <w:rsid w:val="00BE596A"/>
    <w:rsid w:val="00BE5D38"/>
    <w:rsid w:val="00BE6002"/>
    <w:rsid w:val="00BE6374"/>
    <w:rsid w:val="00BE67C9"/>
    <w:rsid w:val="00BE69E6"/>
    <w:rsid w:val="00BE6B8F"/>
    <w:rsid w:val="00BE6C18"/>
    <w:rsid w:val="00BE70FA"/>
    <w:rsid w:val="00BE711D"/>
    <w:rsid w:val="00BE7E81"/>
    <w:rsid w:val="00BF0266"/>
    <w:rsid w:val="00BF0463"/>
    <w:rsid w:val="00BF0B44"/>
    <w:rsid w:val="00BF0F61"/>
    <w:rsid w:val="00BF12EB"/>
    <w:rsid w:val="00BF18F9"/>
    <w:rsid w:val="00BF25AB"/>
    <w:rsid w:val="00BF3B93"/>
    <w:rsid w:val="00BF4DBB"/>
    <w:rsid w:val="00BF5699"/>
    <w:rsid w:val="00BF58E9"/>
    <w:rsid w:val="00BF6252"/>
    <w:rsid w:val="00BF6592"/>
    <w:rsid w:val="00BF746D"/>
    <w:rsid w:val="00C00023"/>
    <w:rsid w:val="00C004CD"/>
    <w:rsid w:val="00C01308"/>
    <w:rsid w:val="00C013C5"/>
    <w:rsid w:val="00C02807"/>
    <w:rsid w:val="00C03336"/>
    <w:rsid w:val="00C03AE9"/>
    <w:rsid w:val="00C03F69"/>
    <w:rsid w:val="00C04A62"/>
    <w:rsid w:val="00C04B75"/>
    <w:rsid w:val="00C0505E"/>
    <w:rsid w:val="00C050CD"/>
    <w:rsid w:val="00C0538E"/>
    <w:rsid w:val="00C056C4"/>
    <w:rsid w:val="00C0670A"/>
    <w:rsid w:val="00C06956"/>
    <w:rsid w:val="00C069F7"/>
    <w:rsid w:val="00C0703C"/>
    <w:rsid w:val="00C07109"/>
    <w:rsid w:val="00C07508"/>
    <w:rsid w:val="00C07902"/>
    <w:rsid w:val="00C105C2"/>
    <w:rsid w:val="00C1083C"/>
    <w:rsid w:val="00C10C63"/>
    <w:rsid w:val="00C10F4A"/>
    <w:rsid w:val="00C119F9"/>
    <w:rsid w:val="00C11CDA"/>
    <w:rsid w:val="00C12250"/>
    <w:rsid w:val="00C13D32"/>
    <w:rsid w:val="00C13E0D"/>
    <w:rsid w:val="00C15127"/>
    <w:rsid w:val="00C15A06"/>
    <w:rsid w:val="00C1620E"/>
    <w:rsid w:val="00C1634F"/>
    <w:rsid w:val="00C163C9"/>
    <w:rsid w:val="00C16479"/>
    <w:rsid w:val="00C1708C"/>
    <w:rsid w:val="00C17A99"/>
    <w:rsid w:val="00C17D18"/>
    <w:rsid w:val="00C20E17"/>
    <w:rsid w:val="00C20FE3"/>
    <w:rsid w:val="00C2127A"/>
    <w:rsid w:val="00C21688"/>
    <w:rsid w:val="00C219D7"/>
    <w:rsid w:val="00C21C14"/>
    <w:rsid w:val="00C227AE"/>
    <w:rsid w:val="00C22A10"/>
    <w:rsid w:val="00C23081"/>
    <w:rsid w:val="00C2378B"/>
    <w:rsid w:val="00C23CF6"/>
    <w:rsid w:val="00C23D54"/>
    <w:rsid w:val="00C24297"/>
    <w:rsid w:val="00C2450B"/>
    <w:rsid w:val="00C24DD4"/>
    <w:rsid w:val="00C25198"/>
    <w:rsid w:val="00C251F9"/>
    <w:rsid w:val="00C256BA"/>
    <w:rsid w:val="00C25E9F"/>
    <w:rsid w:val="00C26737"/>
    <w:rsid w:val="00C26A53"/>
    <w:rsid w:val="00C26AC3"/>
    <w:rsid w:val="00C26EE8"/>
    <w:rsid w:val="00C27427"/>
    <w:rsid w:val="00C301BD"/>
    <w:rsid w:val="00C30815"/>
    <w:rsid w:val="00C30CDF"/>
    <w:rsid w:val="00C3107C"/>
    <w:rsid w:val="00C310C3"/>
    <w:rsid w:val="00C313B5"/>
    <w:rsid w:val="00C3174C"/>
    <w:rsid w:val="00C318BA"/>
    <w:rsid w:val="00C31976"/>
    <w:rsid w:val="00C327DF"/>
    <w:rsid w:val="00C32D7F"/>
    <w:rsid w:val="00C344F2"/>
    <w:rsid w:val="00C34A1D"/>
    <w:rsid w:val="00C34DE9"/>
    <w:rsid w:val="00C34EF7"/>
    <w:rsid w:val="00C35D3D"/>
    <w:rsid w:val="00C366A4"/>
    <w:rsid w:val="00C369AD"/>
    <w:rsid w:val="00C369B0"/>
    <w:rsid w:val="00C36A59"/>
    <w:rsid w:val="00C37860"/>
    <w:rsid w:val="00C37925"/>
    <w:rsid w:val="00C37BE0"/>
    <w:rsid w:val="00C4038C"/>
    <w:rsid w:val="00C40940"/>
    <w:rsid w:val="00C41679"/>
    <w:rsid w:val="00C41AE8"/>
    <w:rsid w:val="00C42689"/>
    <w:rsid w:val="00C42F97"/>
    <w:rsid w:val="00C43E5A"/>
    <w:rsid w:val="00C448E1"/>
    <w:rsid w:val="00C44D34"/>
    <w:rsid w:val="00C44DA6"/>
    <w:rsid w:val="00C44EAC"/>
    <w:rsid w:val="00C44EEB"/>
    <w:rsid w:val="00C44F95"/>
    <w:rsid w:val="00C457A7"/>
    <w:rsid w:val="00C457AA"/>
    <w:rsid w:val="00C45EF0"/>
    <w:rsid w:val="00C46624"/>
    <w:rsid w:val="00C46875"/>
    <w:rsid w:val="00C47298"/>
    <w:rsid w:val="00C52C08"/>
    <w:rsid w:val="00C530B3"/>
    <w:rsid w:val="00C532C5"/>
    <w:rsid w:val="00C543DD"/>
    <w:rsid w:val="00C54BC1"/>
    <w:rsid w:val="00C54CD1"/>
    <w:rsid w:val="00C55CD6"/>
    <w:rsid w:val="00C56A56"/>
    <w:rsid w:val="00C56AAE"/>
    <w:rsid w:val="00C56E4B"/>
    <w:rsid w:val="00C57243"/>
    <w:rsid w:val="00C572E4"/>
    <w:rsid w:val="00C57781"/>
    <w:rsid w:val="00C57942"/>
    <w:rsid w:val="00C602A3"/>
    <w:rsid w:val="00C609AD"/>
    <w:rsid w:val="00C61AA1"/>
    <w:rsid w:val="00C6205D"/>
    <w:rsid w:val="00C6272E"/>
    <w:rsid w:val="00C6398B"/>
    <w:rsid w:val="00C63D4F"/>
    <w:rsid w:val="00C655BA"/>
    <w:rsid w:val="00C65F35"/>
    <w:rsid w:val="00C66E18"/>
    <w:rsid w:val="00C672AF"/>
    <w:rsid w:val="00C67590"/>
    <w:rsid w:val="00C67A46"/>
    <w:rsid w:val="00C67B1A"/>
    <w:rsid w:val="00C67C83"/>
    <w:rsid w:val="00C67E4E"/>
    <w:rsid w:val="00C71060"/>
    <w:rsid w:val="00C713DD"/>
    <w:rsid w:val="00C71DC5"/>
    <w:rsid w:val="00C7205F"/>
    <w:rsid w:val="00C72A00"/>
    <w:rsid w:val="00C73B15"/>
    <w:rsid w:val="00C73B92"/>
    <w:rsid w:val="00C7463B"/>
    <w:rsid w:val="00C754F3"/>
    <w:rsid w:val="00C75854"/>
    <w:rsid w:val="00C765B7"/>
    <w:rsid w:val="00C7700A"/>
    <w:rsid w:val="00C77475"/>
    <w:rsid w:val="00C81051"/>
    <w:rsid w:val="00C81E24"/>
    <w:rsid w:val="00C81E2A"/>
    <w:rsid w:val="00C81FDB"/>
    <w:rsid w:val="00C83597"/>
    <w:rsid w:val="00C83ADF"/>
    <w:rsid w:val="00C83DDA"/>
    <w:rsid w:val="00C8415F"/>
    <w:rsid w:val="00C84DB6"/>
    <w:rsid w:val="00C85191"/>
    <w:rsid w:val="00C856BF"/>
    <w:rsid w:val="00C85E9C"/>
    <w:rsid w:val="00C87272"/>
    <w:rsid w:val="00C87E75"/>
    <w:rsid w:val="00C91376"/>
    <w:rsid w:val="00C9163A"/>
    <w:rsid w:val="00C925D9"/>
    <w:rsid w:val="00C92662"/>
    <w:rsid w:val="00C92DEB"/>
    <w:rsid w:val="00C93961"/>
    <w:rsid w:val="00C93992"/>
    <w:rsid w:val="00C93E37"/>
    <w:rsid w:val="00C9428B"/>
    <w:rsid w:val="00C9468B"/>
    <w:rsid w:val="00C9493F"/>
    <w:rsid w:val="00C94DBD"/>
    <w:rsid w:val="00C9509C"/>
    <w:rsid w:val="00C95F2C"/>
    <w:rsid w:val="00C9680D"/>
    <w:rsid w:val="00C9684A"/>
    <w:rsid w:val="00C96856"/>
    <w:rsid w:val="00C9792F"/>
    <w:rsid w:val="00CA02A8"/>
    <w:rsid w:val="00CA033B"/>
    <w:rsid w:val="00CA0CFF"/>
    <w:rsid w:val="00CA1374"/>
    <w:rsid w:val="00CA13C1"/>
    <w:rsid w:val="00CA13C7"/>
    <w:rsid w:val="00CA195B"/>
    <w:rsid w:val="00CA1DA9"/>
    <w:rsid w:val="00CA21AE"/>
    <w:rsid w:val="00CA257B"/>
    <w:rsid w:val="00CA2EDF"/>
    <w:rsid w:val="00CA3B6C"/>
    <w:rsid w:val="00CA4231"/>
    <w:rsid w:val="00CA526B"/>
    <w:rsid w:val="00CA5845"/>
    <w:rsid w:val="00CA5896"/>
    <w:rsid w:val="00CA5F99"/>
    <w:rsid w:val="00CA6452"/>
    <w:rsid w:val="00CA69EF"/>
    <w:rsid w:val="00CA6EFA"/>
    <w:rsid w:val="00CA7210"/>
    <w:rsid w:val="00CA7AFB"/>
    <w:rsid w:val="00CB0F70"/>
    <w:rsid w:val="00CB0FB0"/>
    <w:rsid w:val="00CB2386"/>
    <w:rsid w:val="00CB28F5"/>
    <w:rsid w:val="00CB36D0"/>
    <w:rsid w:val="00CB3EE0"/>
    <w:rsid w:val="00CB45ED"/>
    <w:rsid w:val="00CB48C2"/>
    <w:rsid w:val="00CB5245"/>
    <w:rsid w:val="00CB55EA"/>
    <w:rsid w:val="00CB5616"/>
    <w:rsid w:val="00CB65FD"/>
    <w:rsid w:val="00CB7746"/>
    <w:rsid w:val="00CB7AA5"/>
    <w:rsid w:val="00CC0985"/>
    <w:rsid w:val="00CC0AA6"/>
    <w:rsid w:val="00CC1115"/>
    <w:rsid w:val="00CC113E"/>
    <w:rsid w:val="00CC3859"/>
    <w:rsid w:val="00CC3B1A"/>
    <w:rsid w:val="00CC4C38"/>
    <w:rsid w:val="00CC4F6A"/>
    <w:rsid w:val="00CC5520"/>
    <w:rsid w:val="00CC60A6"/>
    <w:rsid w:val="00CC66CE"/>
    <w:rsid w:val="00CD01A9"/>
    <w:rsid w:val="00CD0615"/>
    <w:rsid w:val="00CD0AA1"/>
    <w:rsid w:val="00CD0B37"/>
    <w:rsid w:val="00CD0E94"/>
    <w:rsid w:val="00CD0EE8"/>
    <w:rsid w:val="00CD2689"/>
    <w:rsid w:val="00CD2DD3"/>
    <w:rsid w:val="00CD37A3"/>
    <w:rsid w:val="00CD3AC1"/>
    <w:rsid w:val="00CD4BEB"/>
    <w:rsid w:val="00CD594A"/>
    <w:rsid w:val="00CD6245"/>
    <w:rsid w:val="00CD6A84"/>
    <w:rsid w:val="00CD6ACB"/>
    <w:rsid w:val="00CD6B33"/>
    <w:rsid w:val="00CD7004"/>
    <w:rsid w:val="00CD7695"/>
    <w:rsid w:val="00CD77ED"/>
    <w:rsid w:val="00CD7B09"/>
    <w:rsid w:val="00CD7B9B"/>
    <w:rsid w:val="00CE03DE"/>
    <w:rsid w:val="00CE0471"/>
    <w:rsid w:val="00CE1939"/>
    <w:rsid w:val="00CE1D9C"/>
    <w:rsid w:val="00CE42F9"/>
    <w:rsid w:val="00CE46D1"/>
    <w:rsid w:val="00CE4862"/>
    <w:rsid w:val="00CE4E7D"/>
    <w:rsid w:val="00CE5156"/>
    <w:rsid w:val="00CE63EF"/>
    <w:rsid w:val="00CE6A6D"/>
    <w:rsid w:val="00CE6FD6"/>
    <w:rsid w:val="00CE7184"/>
    <w:rsid w:val="00CE7FB5"/>
    <w:rsid w:val="00CF0337"/>
    <w:rsid w:val="00CF035C"/>
    <w:rsid w:val="00CF0C21"/>
    <w:rsid w:val="00CF109C"/>
    <w:rsid w:val="00CF1862"/>
    <w:rsid w:val="00CF2076"/>
    <w:rsid w:val="00CF22A4"/>
    <w:rsid w:val="00CF2FBC"/>
    <w:rsid w:val="00CF33B0"/>
    <w:rsid w:val="00CF46CA"/>
    <w:rsid w:val="00CF4741"/>
    <w:rsid w:val="00CF4ACA"/>
    <w:rsid w:val="00CF4AF8"/>
    <w:rsid w:val="00CF4D3B"/>
    <w:rsid w:val="00CF51EA"/>
    <w:rsid w:val="00CF556E"/>
    <w:rsid w:val="00CF5BE1"/>
    <w:rsid w:val="00CF63DC"/>
    <w:rsid w:val="00CF667B"/>
    <w:rsid w:val="00CF6A58"/>
    <w:rsid w:val="00CF7621"/>
    <w:rsid w:val="00CF7753"/>
    <w:rsid w:val="00CF7D85"/>
    <w:rsid w:val="00D00775"/>
    <w:rsid w:val="00D00A15"/>
    <w:rsid w:val="00D01B93"/>
    <w:rsid w:val="00D02713"/>
    <w:rsid w:val="00D029DA"/>
    <w:rsid w:val="00D02ECF"/>
    <w:rsid w:val="00D0342E"/>
    <w:rsid w:val="00D03479"/>
    <w:rsid w:val="00D03922"/>
    <w:rsid w:val="00D03BD2"/>
    <w:rsid w:val="00D03BFA"/>
    <w:rsid w:val="00D04619"/>
    <w:rsid w:val="00D0496E"/>
    <w:rsid w:val="00D04E0F"/>
    <w:rsid w:val="00D05640"/>
    <w:rsid w:val="00D059F1"/>
    <w:rsid w:val="00D05F3D"/>
    <w:rsid w:val="00D06105"/>
    <w:rsid w:val="00D064CE"/>
    <w:rsid w:val="00D07ADA"/>
    <w:rsid w:val="00D102E7"/>
    <w:rsid w:val="00D1036C"/>
    <w:rsid w:val="00D10A6F"/>
    <w:rsid w:val="00D11F4B"/>
    <w:rsid w:val="00D122FF"/>
    <w:rsid w:val="00D12EBE"/>
    <w:rsid w:val="00D1338B"/>
    <w:rsid w:val="00D141BF"/>
    <w:rsid w:val="00D14221"/>
    <w:rsid w:val="00D14292"/>
    <w:rsid w:val="00D144DA"/>
    <w:rsid w:val="00D14D9A"/>
    <w:rsid w:val="00D15619"/>
    <w:rsid w:val="00D16349"/>
    <w:rsid w:val="00D164B8"/>
    <w:rsid w:val="00D16A23"/>
    <w:rsid w:val="00D16C12"/>
    <w:rsid w:val="00D17873"/>
    <w:rsid w:val="00D17A3C"/>
    <w:rsid w:val="00D201E1"/>
    <w:rsid w:val="00D20E4D"/>
    <w:rsid w:val="00D20E85"/>
    <w:rsid w:val="00D21559"/>
    <w:rsid w:val="00D217C5"/>
    <w:rsid w:val="00D21C0D"/>
    <w:rsid w:val="00D223E3"/>
    <w:rsid w:val="00D2277D"/>
    <w:rsid w:val="00D23E63"/>
    <w:rsid w:val="00D24242"/>
    <w:rsid w:val="00D24817"/>
    <w:rsid w:val="00D24E35"/>
    <w:rsid w:val="00D25531"/>
    <w:rsid w:val="00D258E0"/>
    <w:rsid w:val="00D25E66"/>
    <w:rsid w:val="00D263E4"/>
    <w:rsid w:val="00D26D61"/>
    <w:rsid w:val="00D26E88"/>
    <w:rsid w:val="00D27473"/>
    <w:rsid w:val="00D27E6E"/>
    <w:rsid w:val="00D30058"/>
    <w:rsid w:val="00D308C7"/>
    <w:rsid w:val="00D319CA"/>
    <w:rsid w:val="00D31D13"/>
    <w:rsid w:val="00D32ECD"/>
    <w:rsid w:val="00D331B7"/>
    <w:rsid w:val="00D3338A"/>
    <w:rsid w:val="00D3361A"/>
    <w:rsid w:val="00D33A7E"/>
    <w:rsid w:val="00D33CCA"/>
    <w:rsid w:val="00D33FA2"/>
    <w:rsid w:val="00D34222"/>
    <w:rsid w:val="00D343E0"/>
    <w:rsid w:val="00D34C59"/>
    <w:rsid w:val="00D34EE0"/>
    <w:rsid w:val="00D3599F"/>
    <w:rsid w:val="00D362C2"/>
    <w:rsid w:val="00D36544"/>
    <w:rsid w:val="00D36BAD"/>
    <w:rsid w:val="00D37697"/>
    <w:rsid w:val="00D378D2"/>
    <w:rsid w:val="00D3791B"/>
    <w:rsid w:val="00D37D46"/>
    <w:rsid w:val="00D40728"/>
    <w:rsid w:val="00D4078A"/>
    <w:rsid w:val="00D40BE9"/>
    <w:rsid w:val="00D4125C"/>
    <w:rsid w:val="00D41567"/>
    <w:rsid w:val="00D41E95"/>
    <w:rsid w:val="00D42242"/>
    <w:rsid w:val="00D42352"/>
    <w:rsid w:val="00D431AA"/>
    <w:rsid w:val="00D4341F"/>
    <w:rsid w:val="00D43CC8"/>
    <w:rsid w:val="00D43E19"/>
    <w:rsid w:val="00D43FCE"/>
    <w:rsid w:val="00D4444A"/>
    <w:rsid w:val="00D44548"/>
    <w:rsid w:val="00D45ED6"/>
    <w:rsid w:val="00D46020"/>
    <w:rsid w:val="00D46560"/>
    <w:rsid w:val="00D465C0"/>
    <w:rsid w:val="00D468D5"/>
    <w:rsid w:val="00D46A9A"/>
    <w:rsid w:val="00D47844"/>
    <w:rsid w:val="00D47B19"/>
    <w:rsid w:val="00D47B56"/>
    <w:rsid w:val="00D47C1D"/>
    <w:rsid w:val="00D5152C"/>
    <w:rsid w:val="00D516E3"/>
    <w:rsid w:val="00D5273D"/>
    <w:rsid w:val="00D52779"/>
    <w:rsid w:val="00D53050"/>
    <w:rsid w:val="00D531EE"/>
    <w:rsid w:val="00D5343C"/>
    <w:rsid w:val="00D54033"/>
    <w:rsid w:val="00D548E0"/>
    <w:rsid w:val="00D550D4"/>
    <w:rsid w:val="00D55131"/>
    <w:rsid w:val="00D56037"/>
    <w:rsid w:val="00D56145"/>
    <w:rsid w:val="00D56354"/>
    <w:rsid w:val="00D56896"/>
    <w:rsid w:val="00D56A8B"/>
    <w:rsid w:val="00D56B4F"/>
    <w:rsid w:val="00D56BC4"/>
    <w:rsid w:val="00D56E91"/>
    <w:rsid w:val="00D56F1D"/>
    <w:rsid w:val="00D57B90"/>
    <w:rsid w:val="00D6057D"/>
    <w:rsid w:val="00D60A2D"/>
    <w:rsid w:val="00D6102C"/>
    <w:rsid w:val="00D613E5"/>
    <w:rsid w:val="00D618D5"/>
    <w:rsid w:val="00D61D24"/>
    <w:rsid w:val="00D632F9"/>
    <w:rsid w:val="00D64005"/>
    <w:rsid w:val="00D64006"/>
    <w:rsid w:val="00D64405"/>
    <w:rsid w:val="00D6590F"/>
    <w:rsid w:val="00D65D91"/>
    <w:rsid w:val="00D660F2"/>
    <w:rsid w:val="00D66206"/>
    <w:rsid w:val="00D6654F"/>
    <w:rsid w:val="00D67466"/>
    <w:rsid w:val="00D679CB"/>
    <w:rsid w:val="00D716C9"/>
    <w:rsid w:val="00D717C2"/>
    <w:rsid w:val="00D71B65"/>
    <w:rsid w:val="00D71F08"/>
    <w:rsid w:val="00D73406"/>
    <w:rsid w:val="00D735D0"/>
    <w:rsid w:val="00D74405"/>
    <w:rsid w:val="00D749A2"/>
    <w:rsid w:val="00D767BF"/>
    <w:rsid w:val="00D76C96"/>
    <w:rsid w:val="00D76F80"/>
    <w:rsid w:val="00D772C1"/>
    <w:rsid w:val="00D80CB0"/>
    <w:rsid w:val="00D80E04"/>
    <w:rsid w:val="00D810F7"/>
    <w:rsid w:val="00D8168F"/>
    <w:rsid w:val="00D82C25"/>
    <w:rsid w:val="00D82C39"/>
    <w:rsid w:val="00D82E74"/>
    <w:rsid w:val="00D84686"/>
    <w:rsid w:val="00D8496C"/>
    <w:rsid w:val="00D85097"/>
    <w:rsid w:val="00D855CB"/>
    <w:rsid w:val="00D8695E"/>
    <w:rsid w:val="00D8738F"/>
    <w:rsid w:val="00D87A13"/>
    <w:rsid w:val="00D87EB1"/>
    <w:rsid w:val="00D90004"/>
    <w:rsid w:val="00D90349"/>
    <w:rsid w:val="00D90384"/>
    <w:rsid w:val="00D9051D"/>
    <w:rsid w:val="00D90708"/>
    <w:rsid w:val="00D90BFB"/>
    <w:rsid w:val="00D90C4B"/>
    <w:rsid w:val="00D912F8"/>
    <w:rsid w:val="00D91705"/>
    <w:rsid w:val="00D930D7"/>
    <w:rsid w:val="00D930F3"/>
    <w:rsid w:val="00D932B8"/>
    <w:rsid w:val="00D94196"/>
    <w:rsid w:val="00D942A2"/>
    <w:rsid w:val="00D94ED6"/>
    <w:rsid w:val="00D94EE6"/>
    <w:rsid w:val="00D9510D"/>
    <w:rsid w:val="00D95302"/>
    <w:rsid w:val="00D95D81"/>
    <w:rsid w:val="00D96206"/>
    <w:rsid w:val="00D96A79"/>
    <w:rsid w:val="00D96E7E"/>
    <w:rsid w:val="00D970E8"/>
    <w:rsid w:val="00DA00ED"/>
    <w:rsid w:val="00DA061F"/>
    <w:rsid w:val="00DA0766"/>
    <w:rsid w:val="00DA1E26"/>
    <w:rsid w:val="00DA1F4A"/>
    <w:rsid w:val="00DA2404"/>
    <w:rsid w:val="00DA2656"/>
    <w:rsid w:val="00DA287E"/>
    <w:rsid w:val="00DA29C7"/>
    <w:rsid w:val="00DA2C55"/>
    <w:rsid w:val="00DA362D"/>
    <w:rsid w:val="00DA3F9A"/>
    <w:rsid w:val="00DA5792"/>
    <w:rsid w:val="00DA5F4D"/>
    <w:rsid w:val="00DA63FE"/>
    <w:rsid w:val="00DA6594"/>
    <w:rsid w:val="00DA66FE"/>
    <w:rsid w:val="00DA676F"/>
    <w:rsid w:val="00DA711B"/>
    <w:rsid w:val="00DA7A06"/>
    <w:rsid w:val="00DA7C79"/>
    <w:rsid w:val="00DA7D2C"/>
    <w:rsid w:val="00DA7EF3"/>
    <w:rsid w:val="00DA7FBB"/>
    <w:rsid w:val="00DB066F"/>
    <w:rsid w:val="00DB0AC2"/>
    <w:rsid w:val="00DB0FA9"/>
    <w:rsid w:val="00DB38C6"/>
    <w:rsid w:val="00DB4397"/>
    <w:rsid w:val="00DB490C"/>
    <w:rsid w:val="00DB4B6C"/>
    <w:rsid w:val="00DB59D9"/>
    <w:rsid w:val="00DB670C"/>
    <w:rsid w:val="00DB6A0E"/>
    <w:rsid w:val="00DB7304"/>
    <w:rsid w:val="00DB7E88"/>
    <w:rsid w:val="00DB7F56"/>
    <w:rsid w:val="00DC01BF"/>
    <w:rsid w:val="00DC02B2"/>
    <w:rsid w:val="00DC0740"/>
    <w:rsid w:val="00DC0DC6"/>
    <w:rsid w:val="00DC13D5"/>
    <w:rsid w:val="00DC2492"/>
    <w:rsid w:val="00DC2D7E"/>
    <w:rsid w:val="00DC3770"/>
    <w:rsid w:val="00DC3D3B"/>
    <w:rsid w:val="00DC3E72"/>
    <w:rsid w:val="00DC4B98"/>
    <w:rsid w:val="00DC5354"/>
    <w:rsid w:val="00DC5488"/>
    <w:rsid w:val="00DC5676"/>
    <w:rsid w:val="00DC5E11"/>
    <w:rsid w:val="00DC5F9B"/>
    <w:rsid w:val="00DC60E7"/>
    <w:rsid w:val="00DC6685"/>
    <w:rsid w:val="00DC6AF3"/>
    <w:rsid w:val="00DC7577"/>
    <w:rsid w:val="00DC7584"/>
    <w:rsid w:val="00DC7A1D"/>
    <w:rsid w:val="00DD0DA1"/>
    <w:rsid w:val="00DD1B26"/>
    <w:rsid w:val="00DD1D49"/>
    <w:rsid w:val="00DD26D8"/>
    <w:rsid w:val="00DD325B"/>
    <w:rsid w:val="00DD3C07"/>
    <w:rsid w:val="00DD3CB9"/>
    <w:rsid w:val="00DD3F64"/>
    <w:rsid w:val="00DD4E4E"/>
    <w:rsid w:val="00DD4F42"/>
    <w:rsid w:val="00DD54B8"/>
    <w:rsid w:val="00DD554B"/>
    <w:rsid w:val="00DD5593"/>
    <w:rsid w:val="00DD5866"/>
    <w:rsid w:val="00DD62FA"/>
    <w:rsid w:val="00DD643E"/>
    <w:rsid w:val="00DD666C"/>
    <w:rsid w:val="00DD68E2"/>
    <w:rsid w:val="00DD6966"/>
    <w:rsid w:val="00DD6C63"/>
    <w:rsid w:val="00DD70C1"/>
    <w:rsid w:val="00DD7224"/>
    <w:rsid w:val="00DE0624"/>
    <w:rsid w:val="00DE08F8"/>
    <w:rsid w:val="00DE0946"/>
    <w:rsid w:val="00DE0A3D"/>
    <w:rsid w:val="00DE0CDD"/>
    <w:rsid w:val="00DE0E39"/>
    <w:rsid w:val="00DE1164"/>
    <w:rsid w:val="00DE3335"/>
    <w:rsid w:val="00DE3789"/>
    <w:rsid w:val="00DE3910"/>
    <w:rsid w:val="00DE406A"/>
    <w:rsid w:val="00DE44ED"/>
    <w:rsid w:val="00DE4777"/>
    <w:rsid w:val="00DE47C0"/>
    <w:rsid w:val="00DE4D15"/>
    <w:rsid w:val="00DE4D75"/>
    <w:rsid w:val="00DE4EAE"/>
    <w:rsid w:val="00DE558F"/>
    <w:rsid w:val="00DE5704"/>
    <w:rsid w:val="00DE5C07"/>
    <w:rsid w:val="00DE632D"/>
    <w:rsid w:val="00DE7F09"/>
    <w:rsid w:val="00DF013E"/>
    <w:rsid w:val="00DF0824"/>
    <w:rsid w:val="00DF0A89"/>
    <w:rsid w:val="00DF0CF1"/>
    <w:rsid w:val="00DF0ECC"/>
    <w:rsid w:val="00DF1831"/>
    <w:rsid w:val="00DF1892"/>
    <w:rsid w:val="00DF1C6C"/>
    <w:rsid w:val="00DF1DD4"/>
    <w:rsid w:val="00DF1FA8"/>
    <w:rsid w:val="00DF2555"/>
    <w:rsid w:val="00DF29FE"/>
    <w:rsid w:val="00DF34C0"/>
    <w:rsid w:val="00DF3C80"/>
    <w:rsid w:val="00DF3D44"/>
    <w:rsid w:val="00DF4BE0"/>
    <w:rsid w:val="00DF5369"/>
    <w:rsid w:val="00DF58AA"/>
    <w:rsid w:val="00DF6BD9"/>
    <w:rsid w:val="00DF6F69"/>
    <w:rsid w:val="00DF7ADB"/>
    <w:rsid w:val="00DF7C32"/>
    <w:rsid w:val="00E0029B"/>
    <w:rsid w:val="00E003F2"/>
    <w:rsid w:val="00E0109B"/>
    <w:rsid w:val="00E0169B"/>
    <w:rsid w:val="00E01DA1"/>
    <w:rsid w:val="00E02055"/>
    <w:rsid w:val="00E02203"/>
    <w:rsid w:val="00E02414"/>
    <w:rsid w:val="00E02543"/>
    <w:rsid w:val="00E025F2"/>
    <w:rsid w:val="00E02F41"/>
    <w:rsid w:val="00E030D1"/>
    <w:rsid w:val="00E03643"/>
    <w:rsid w:val="00E0516C"/>
    <w:rsid w:val="00E05C67"/>
    <w:rsid w:val="00E068FD"/>
    <w:rsid w:val="00E06904"/>
    <w:rsid w:val="00E06C3F"/>
    <w:rsid w:val="00E07550"/>
    <w:rsid w:val="00E1044F"/>
    <w:rsid w:val="00E10E14"/>
    <w:rsid w:val="00E11956"/>
    <w:rsid w:val="00E1207D"/>
    <w:rsid w:val="00E12F0A"/>
    <w:rsid w:val="00E13DF3"/>
    <w:rsid w:val="00E14948"/>
    <w:rsid w:val="00E14FE4"/>
    <w:rsid w:val="00E151D4"/>
    <w:rsid w:val="00E15329"/>
    <w:rsid w:val="00E163C1"/>
    <w:rsid w:val="00E16B35"/>
    <w:rsid w:val="00E16CB5"/>
    <w:rsid w:val="00E16E3C"/>
    <w:rsid w:val="00E17F2E"/>
    <w:rsid w:val="00E20D07"/>
    <w:rsid w:val="00E2150B"/>
    <w:rsid w:val="00E216D3"/>
    <w:rsid w:val="00E223C1"/>
    <w:rsid w:val="00E227B6"/>
    <w:rsid w:val="00E23A95"/>
    <w:rsid w:val="00E2524E"/>
    <w:rsid w:val="00E25348"/>
    <w:rsid w:val="00E258A0"/>
    <w:rsid w:val="00E26953"/>
    <w:rsid w:val="00E26A07"/>
    <w:rsid w:val="00E30841"/>
    <w:rsid w:val="00E30ADD"/>
    <w:rsid w:val="00E3167C"/>
    <w:rsid w:val="00E317F0"/>
    <w:rsid w:val="00E319A0"/>
    <w:rsid w:val="00E319EA"/>
    <w:rsid w:val="00E31CF4"/>
    <w:rsid w:val="00E32A18"/>
    <w:rsid w:val="00E330B7"/>
    <w:rsid w:val="00E332C2"/>
    <w:rsid w:val="00E335AF"/>
    <w:rsid w:val="00E34759"/>
    <w:rsid w:val="00E359C9"/>
    <w:rsid w:val="00E359F8"/>
    <w:rsid w:val="00E35F19"/>
    <w:rsid w:val="00E35F4F"/>
    <w:rsid w:val="00E35FCF"/>
    <w:rsid w:val="00E36C2C"/>
    <w:rsid w:val="00E37328"/>
    <w:rsid w:val="00E373FD"/>
    <w:rsid w:val="00E376EC"/>
    <w:rsid w:val="00E37B69"/>
    <w:rsid w:val="00E40D8C"/>
    <w:rsid w:val="00E40EF7"/>
    <w:rsid w:val="00E40F03"/>
    <w:rsid w:val="00E41152"/>
    <w:rsid w:val="00E422BC"/>
    <w:rsid w:val="00E42408"/>
    <w:rsid w:val="00E42E54"/>
    <w:rsid w:val="00E42FFA"/>
    <w:rsid w:val="00E43A83"/>
    <w:rsid w:val="00E43D54"/>
    <w:rsid w:val="00E4406D"/>
    <w:rsid w:val="00E45A9A"/>
    <w:rsid w:val="00E45F56"/>
    <w:rsid w:val="00E45FD2"/>
    <w:rsid w:val="00E4616B"/>
    <w:rsid w:val="00E468BD"/>
    <w:rsid w:val="00E46C7B"/>
    <w:rsid w:val="00E46F65"/>
    <w:rsid w:val="00E477E0"/>
    <w:rsid w:val="00E4780E"/>
    <w:rsid w:val="00E47852"/>
    <w:rsid w:val="00E47DFC"/>
    <w:rsid w:val="00E47E4F"/>
    <w:rsid w:val="00E50388"/>
    <w:rsid w:val="00E508CB"/>
    <w:rsid w:val="00E51ACD"/>
    <w:rsid w:val="00E51DE7"/>
    <w:rsid w:val="00E51FB5"/>
    <w:rsid w:val="00E51FE2"/>
    <w:rsid w:val="00E52359"/>
    <w:rsid w:val="00E5272A"/>
    <w:rsid w:val="00E52B70"/>
    <w:rsid w:val="00E52E19"/>
    <w:rsid w:val="00E52E47"/>
    <w:rsid w:val="00E53728"/>
    <w:rsid w:val="00E54470"/>
    <w:rsid w:val="00E553D1"/>
    <w:rsid w:val="00E55E68"/>
    <w:rsid w:val="00E56A63"/>
    <w:rsid w:val="00E570B3"/>
    <w:rsid w:val="00E5752F"/>
    <w:rsid w:val="00E57D83"/>
    <w:rsid w:val="00E57EF1"/>
    <w:rsid w:val="00E600D1"/>
    <w:rsid w:val="00E60A5D"/>
    <w:rsid w:val="00E6113A"/>
    <w:rsid w:val="00E623A2"/>
    <w:rsid w:val="00E62483"/>
    <w:rsid w:val="00E62C38"/>
    <w:rsid w:val="00E6308A"/>
    <w:rsid w:val="00E6360D"/>
    <w:rsid w:val="00E63A9A"/>
    <w:rsid w:val="00E63AB2"/>
    <w:rsid w:val="00E64CB4"/>
    <w:rsid w:val="00E64D0D"/>
    <w:rsid w:val="00E64EE9"/>
    <w:rsid w:val="00E64F91"/>
    <w:rsid w:val="00E67BF6"/>
    <w:rsid w:val="00E67F32"/>
    <w:rsid w:val="00E70058"/>
    <w:rsid w:val="00E70138"/>
    <w:rsid w:val="00E73911"/>
    <w:rsid w:val="00E73A18"/>
    <w:rsid w:val="00E74633"/>
    <w:rsid w:val="00E74F28"/>
    <w:rsid w:val="00E7508C"/>
    <w:rsid w:val="00E756F9"/>
    <w:rsid w:val="00E75A12"/>
    <w:rsid w:val="00E75E60"/>
    <w:rsid w:val="00E76B37"/>
    <w:rsid w:val="00E77AEB"/>
    <w:rsid w:val="00E800ED"/>
    <w:rsid w:val="00E808E9"/>
    <w:rsid w:val="00E80C47"/>
    <w:rsid w:val="00E80E0D"/>
    <w:rsid w:val="00E829CE"/>
    <w:rsid w:val="00E831B0"/>
    <w:rsid w:val="00E83408"/>
    <w:rsid w:val="00E8389E"/>
    <w:rsid w:val="00E85111"/>
    <w:rsid w:val="00E85F83"/>
    <w:rsid w:val="00E86346"/>
    <w:rsid w:val="00E86E33"/>
    <w:rsid w:val="00E874DC"/>
    <w:rsid w:val="00E877FE"/>
    <w:rsid w:val="00E87B31"/>
    <w:rsid w:val="00E87F63"/>
    <w:rsid w:val="00E904E9"/>
    <w:rsid w:val="00E90DB3"/>
    <w:rsid w:val="00E91036"/>
    <w:rsid w:val="00E9135B"/>
    <w:rsid w:val="00E91AE2"/>
    <w:rsid w:val="00E9279C"/>
    <w:rsid w:val="00E9485C"/>
    <w:rsid w:val="00E94A50"/>
    <w:rsid w:val="00E95046"/>
    <w:rsid w:val="00E9506C"/>
    <w:rsid w:val="00E9542A"/>
    <w:rsid w:val="00E97A36"/>
    <w:rsid w:val="00E97FC7"/>
    <w:rsid w:val="00EA025A"/>
    <w:rsid w:val="00EA0497"/>
    <w:rsid w:val="00EA0FD5"/>
    <w:rsid w:val="00EA18B0"/>
    <w:rsid w:val="00EA1AF2"/>
    <w:rsid w:val="00EA2135"/>
    <w:rsid w:val="00EA2550"/>
    <w:rsid w:val="00EA2CD6"/>
    <w:rsid w:val="00EA2F85"/>
    <w:rsid w:val="00EA4E49"/>
    <w:rsid w:val="00EA5DF8"/>
    <w:rsid w:val="00EA6131"/>
    <w:rsid w:val="00EA689B"/>
    <w:rsid w:val="00EA6C75"/>
    <w:rsid w:val="00EA6D3B"/>
    <w:rsid w:val="00EA70C8"/>
    <w:rsid w:val="00EA7E86"/>
    <w:rsid w:val="00EB0249"/>
    <w:rsid w:val="00EB1EA5"/>
    <w:rsid w:val="00EB3197"/>
    <w:rsid w:val="00EB3430"/>
    <w:rsid w:val="00EB3704"/>
    <w:rsid w:val="00EB38B6"/>
    <w:rsid w:val="00EB3E9A"/>
    <w:rsid w:val="00EB4A33"/>
    <w:rsid w:val="00EB4BE3"/>
    <w:rsid w:val="00EB5715"/>
    <w:rsid w:val="00EB5D7F"/>
    <w:rsid w:val="00EB602E"/>
    <w:rsid w:val="00EB64CE"/>
    <w:rsid w:val="00EB6AFD"/>
    <w:rsid w:val="00EB6C4E"/>
    <w:rsid w:val="00EB710B"/>
    <w:rsid w:val="00EB7995"/>
    <w:rsid w:val="00EB7B56"/>
    <w:rsid w:val="00EC01A6"/>
    <w:rsid w:val="00EC0225"/>
    <w:rsid w:val="00EC0C22"/>
    <w:rsid w:val="00EC0C86"/>
    <w:rsid w:val="00EC0FB2"/>
    <w:rsid w:val="00EC10B4"/>
    <w:rsid w:val="00EC1329"/>
    <w:rsid w:val="00EC1548"/>
    <w:rsid w:val="00EC1ED6"/>
    <w:rsid w:val="00EC2555"/>
    <w:rsid w:val="00EC2C68"/>
    <w:rsid w:val="00EC2DEC"/>
    <w:rsid w:val="00EC2FDE"/>
    <w:rsid w:val="00EC371D"/>
    <w:rsid w:val="00EC40A9"/>
    <w:rsid w:val="00EC44CA"/>
    <w:rsid w:val="00EC4E15"/>
    <w:rsid w:val="00EC51A6"/>
    <w:rsid w:val="00EC553D"/>
    <w:rsid w:val="00EC5A44"/>
    <w:rsid w:val="00EC5D78"/>
    <w:rsid w:val="00EC66FC"/>
    <w:rsid w:val="00EC6917"/>
    <w:rsid w:val="00EC6D0B"/>
    <w:rsid w:val="00EC78B5"/>
    <w:rsid w:val="00ED0738"/>
    <w:rsid w:val="00ED0B7B"/>
    <w:rsid w:val="00ED0BAF"/>
    <w:rsid w:val="00ED1323"/>
    <w:rsid w:val="00ED14BB"/>
    <w:rsid w:val="00ED1D1E"/>
    <w:rsid w:val="00ED3506"/>
    <w:rsid w:val="00ED38ED"/>
    <w:rsid w:val="00ED3AD5"/>
    <w:rsid w:val="00ED3D81"/>
    <w:rsid w:val="00ED3DD7"/>
    <w:rsid w:val="00ED4AAC"/>
    <w:rsid w:val="00ED4B38"/>
    <w:rsid w:val="00ED576C"/>
    <w:rsid w:val="00ED6115"/>
    <w:rsid w:val="00ED6220"/>
    <w:rsid w:val="00ED6268"/>
    <w:rsid w:val="00ED6812"/>
    <w:rsid w:val="00ED7249"/>
    <w:rsid w:val="00EE013B"/>
    <w:rsid w:val="00EE0933"/>
    <w:rsid w:val="00EE109B"/>
    <w:rsid w:val="00EE158E"/>
    <w:rsid w:val="00EE2B7D"/>
    <w:rsid w:val="00EE2EB5"/>
    <w:rsid w:val="00EE3E96"/>
    <w:rsid w:val="00EE3F9D"/>
    <w:rsid w:val="00EE4044"/>
    <w:rsid w:val="00EE4FEB"/>
    <w:rsid w:val="00EE541D"/>
    <w:rsid w:val="00EE5598"/>
    <w:rsid w:val="00EE56E2"/>
    <w:rsid w:val="00EE5E95"/>
    <w:rsid w:val="00EE6020"/>
    <w:rsid w:val="00EE6394"/>
    <w:rsid w:val="00EE6474"/>
    <w:rsid w:val="00EE6C43"/>
    <w:rsid w:val="00EE7047"/>
    <w:rsid w:val="00EF0631"/>
    <w:rsid w:val="00EF07D8"/>
    <w:rsid w:val="00EF0B72"/>
    <w:rsid w:val="00EF0C10"/>
    <w:rsid w:val="00EF2100"/>
    <w:rsid w:val="00EF2306"/>
    <w:rsid w:val="00EF2A38"/>
    <w:rsid w:val="00EF30B5"/>
    <w:rsid w:val="00EF3335"/>
    <w:rsid w:val="00EF3E97"/>
    <w:rsid w:val="00EF5261"/>
    <w:rsid w:val="00EF578F"/>
    <w:rsid w:val="00EF5BFE"/>
    <w:rsid w:val="00EF6AA2"/>
    <w:rsid w:val="00EF7B94"/>
    <w:rsid w:val="00F00ADC"/>
    <w:rsid w:val="00F00B40"/>
    <w:rsid w:val="00F019CB"/>
    <w:rsid w:val="00F01F48"/>
    <w:rsid w:val="00F02BC6"/>
    <w:rsid w:val="00F03679"/>
    <w:rsid w:val="00F03839"/>
    <w:rsid w:val="00F04691"/>
    <w:rsid w:val="00F04D3A"/>
    <w:rsid w:val="00F04D66"/>
    <w:rsid w:val="00F053FA"/>
    <w:rsid w:val="00F0597E"/>
    <w:rsid w:val="00F05CBB"/>
    <w:rsid w:val="00F06AF0"/>
    <w:rsid w:val="00F075BF"/>
    <w:rsid w:val="00F0786E"/>
    <w:rsid w:val="00F0797E"/>
    <w:rsid w:val="00F100DC"/>
    <w:rsid w:val="00F10C99"/>
    <w:rsid w:val="00F10F1A"/>
    <w:rsid w:val="00F11249"/>
    <w:rsid w:val="00F11FB2"/>
    <w:rsid w:val="00F12DDD"/>
    <w:rsid w:val="00F130AB"/>
    <w:rsid w:val="00F13149"/>
    <w:rsid w:val="00F13751"/>
    <w:rsid w:val="00F13D83"/>
    <w:rsid w:val="00F14C4A"/>
    <w:rsid w:val="00F14D7C"/>
    <w:rsid w:val="00F1544C"/>
    <w:rsid w:val="00F17ADA"/>
    <w:rsid w:val="00F21D6A"/>
    <w:rsid w:val="00F22A4F"/>
    <w:rsid w:val="00F231C6"/>
    <w:rsid w:val="00F23480"/>
    <w:rsid w:val="00F2352A"/>
    <w:rsid w:val="00F2371E"/>
    <w:rsid w:val="00F23765"/>
    <w:rsid w:val="00F239B3"/>
    <w:rsid w:val="00F243AE"/>
    <w:rsid w:val="00F24EA8"/>
    <w:rsid w:val="00F25939"/>
    <w:rsid w:val="00F25E17"/>
    <w:rsid w:val="00F25F8C"/>
    <w:rsid w:val="00F262C3"/>
    <w:rsid w:val="00F26E63"/>
    <w:rsid w:val="00F27F22"/>
    <w:rsid w:val="00F30387"/>
    <w:rsid w:val="00F326A5"/>
    <w:rsid w:val="00F32A91"/>
    <w:rsid w:val="00F32D37"/>
    <w:rsid w:val="00F32FC7"/>
    <w:rsid w:val="00F33101"/>
    <w:rsid w:val="00F33202"/>
    <w:rsid w:val="00F3358E"/>
    <w:rsid w:val="00F33693"/>
    <w:rsid w:val="00F33801"/>
    <w:rsid w:val="00F33BAD"/>
    <w:rsid w:val="00F340D8"/>
    <w:rsid w:val="00F34391"/>
    <w:rsid w:val="00F34B49"/>
    <w:rsid w:val="00F34EE5"/>
    <w:rsid w:val="00F355BA"/>
    <w:rsid w:val="00F35E0F"/>
    <w:rsid w:val="00F3613B"/>
    <w:rsid w:val="00F363F6"/>
    <w:rsid w:val="00F36D83"/>
    <w:rsid w:val="00F375CD"/>
    <w:rsid w:val="00F37CCD"/>
    <w:rsid w:val="00F4009C"/>
    <w:rsid w:val="00F400A9"/>
    <w:rsid w:val="00F4041E"/>
    <w:rsid w:val="00F406EC"/>
    <w:rsid w:val="00F40889"/>
    <w:rsid w:val="00F41051"/>
    <w:rsid w:val="00F41903"/>
    <w:rsid w:val="00F42AC9"/>
    <w:rsid w:val="00F42F72"/>
    <w:rsid w:val="00F44647"/>
    <w:rsid w:val="00F447AF"/>
    <w:rsid w:val="00F44DA8"/>
    <w:rsid w:val="00F45692"/>
    <w:rsid w:val="00F468D7"/>
    <w:rsid w:val="00F46B58"/>
    <w:rsid w:val="00F47415"/>
    <w:rsid w:val="00F47E8C"/>
    <w:rsid w:val="00F50284"/>
    <w:rsid w:val="00F505F5"/>
    <w:rsid w:val="00F50994"/>
    <w:rsid w:val="00F50AEB"/>
    <w:rsid w:val="00F50CB0"/>
    <w:rsid w:val="00F50D56"/>
    <w:rsid w:val="00F512B4"/>
    <w:rsid w:val="00F51A95"/>
    <w:rsid w:val="00F51B25"/>
    <w:rsid w:val="00F51BB2"/>
    <w:rsid w:val="00F51CC6"/>
    <w:rsid w:val="00F5238F"/>
    <w:rsid w:val="00F528B8"/>
    <w:rsid w:val="00F52EB5"/>
    <w:rsid w:val="00F53896"/>
    <w:rsid w:val="00F5408C"/>
    <w:rsid w:val="00F562EF"/>
    <w:rsid w:val="00F56493"/>
    <w:rsid w:val="00F567F9"/>
    <w:rsid w:val="00F569C6"/>
    <w:rsid w:val="00F56B49"/>
    <w:rsid w:val="00F5736C"/>
    <w:rsid w:val="00F60004"/>
    <w:rsid w:val="00F60471"/>
    <w:rsid w:val="00F607E2"/>
    <w:rsid w:val="00F6084D"/>
    <w:rsid w:val="00F613CD"/>
    <w:rsid w:val="00F6141C"/>
    <w:rsid w:val="00F617A1"/>
    <w:rsid w:val="00F63941"/>
    <w:rsid w:val="00F64247"/>
    <w:rsid w:val="00F64319"/>
    <w:rsid w:val="00F64B33"/>
    <w:rsid w:val="00F65195"/>
    <w:rsid w:val="00F6584A"/>
    <w:rsid w:val="00F65A31"/>
    <w:rsid w:val="00F65E43"/>
    <w:rsid w:val="00F6605C"/>
    <w:rsid w:val="00F6616A"/>
    <w:rsid w:val="00F66FD2"/>
    <w:rsid w:val="00F675E8"/>
    <w:rsid w:val="00F67FBD"/>
    <w:rsid w:val="00F71138"/>
    <w:rsid w:val="00F716C6"/>
    <w:rsid w:val="00F723D0"/>
    <w:rsid w:val="00F73535"/>
    <w:rsid w:val="00F743A1"/>
    <w:rsid w:val="00F74403"/>
    <w:rsid w:val="00F75320"/>
    <w:rsid w:val="00F755E2"/>
    <w:rsid w:val="00F75D07"/>
    <w:rsid w:val="00F75D47"/>
    <w:rsid w:val="00F76418"/>
    <w:rsid w:val="00F8031A"/>
    <w:rsid w:val="00F80C73"/>
    <w:rsid w:val="00F8109F"/>
    <w:rsid w:val="00F81331"/>
    <w:rsid w:val="00F8304E"/>
    <w:rsid w:val="00F834F7"/>
    <w:rsid w:val="00F83518"/>
    <w:rsid w:val="00F83A84"/>
    <w:rsid w:val="00F83E0F"/>
    <w:rsid w:val="00F85236"/>
    <w:rsid w:val="00F858BB"/>
    <w:rsid w:val="00F86B91"/>
    <w:rsid w:val="00F87381"/>
    <w:rsid w:val="00F875D1"/>
    <w:rsid w:val="00F87D1A"/>
    <w:rsid w:val="00F87E47"/>
    <w:rsid w:val="00F9049C"/>
    <w:rsid w:val="00F908CD"/>
    <w:rsid w:val="00F90A71"/>
    <w:rsid w:val="00F91518"/>
    <w:rsid w:val="00F918C4"/>
    <w:rsid w:val="00F91B7D"/>
    <w:rsid w:val="00F92226"/>
    <w:rsid w:val="00F9259A"/>
    <w:rsid w:val="00F92E63"/>
    <w:rsid w:val="00F93949"/>
    <w:rsid w:val="00F93B8D"/>
    <w:rsid w:val="00F9462D"/>
    <w:rsid w:val="00F9496C"/>
    <w:rsid w:val="00F94D5B"/>
    <w:rsid w:val="00F95B4F"/>
    <w:rsid w:val="00F96277"/>
    <w:rsid w:val="00F96CAC"/>
    <w:rsid w:val="00F97237"/>
    <w:rsid w:val="00F97A92"/>
    <w:rsid w:val="00F97C9B"/>
    <w:rsid w:val="00FA0349"/>
    <w:rsid w:val="00FA0351"/>
    <w:rsid w:val="00FA0414"/>
    <w:rsid w:val="00FA041B"/>
    <w:rsid w:val="00FA0551"/>
    <w:rsid w:val="00FA27C1"/>
    <w:rsid w:val="00FA28F8"/>
    <w:rsid w:val="00FA2F65"/>
    <w:rsid w:val="00FA322F"/>
    <w:rsid w:val="00FA33C9"/>
    <w:rsid w:val="00FA3525"/>
    <w:rsid w:val="00FA35C8"/>
    <w:rsid w:val="00FA3A56"/>
    <w:rsid w:val="00FA467F"/>
    <w:rsid w:val="00FA50CA"/>
    <w:rsid w:val="00FA53A4"/>
    <w:rsid w:val="00FA6262"/>
    <w:rsid w:val="00FA6EF4"/>
    <w:rsid w:val="00FA7B8F"/>
    <w:rsid w:val="00FA7DB6"/>
    <w:rsid w:val="00FB0281"/>
    <w:rsid w:val="00FB0D9D"/>
    <w:rsid w:val="00FB1518"/>
    <w:rsid w:val="00FB162F"/>
    <w:rsid w:val="00FB1AD6"/>
    <w:rsid w:val="00FB290E"/>
    <w:rsid w:val="00FB2BE2"/>
    <w:rsid w:val="00FB3497"/>
    <w:rsid w:val="00FB3BA3"/>
    <w:rsid w:val="00FB411A"/>
    <w:rsid w:val="00FB4500"/>
    <w:rsid w:val="00FB49FC"/>
    <w:rsid w:val="00FB4A52"/>
    <w:rsid w:val="00FB4B92"/>
    <w:rsid w:val="00FB4CFB"/>
    <w:rsid w:val="00FB54BF"/>
    <w:rsid w:val="00FB5B0D"/>
    <w:rsid w:val="00FB6BE6"/>
    <w:rsid w:val="00FC0662"/>
    <w:rsid w:val="00FC0D25"/>
    <w:rsid w:val="00FC13CA"/>
    <w:rsid w:val="00FC1982"/>
    <w:rsid w:val="00FC2DB1"/>
    <w:rsid w:val="00FC3397"/>
    <w:rsid w:val="00FC3673"/>
    <w:rsid w:val="00FC3D61"/>
    <w:rsid w:val="00FC498F"/>
    <w:rsid w:val="00FC6AC3"/>
    <w:rsid w:val="00FC6C6A"/>
    <w:rsid w:val="00FC6CDA"/>
    <w:rsid w:val="00FC71C4"/>
    <w:rsid w:val="00FC7291"/>
    <w:rsid w:val="00FC7E67"/>
    <w:rsid w:val="00FD0113"/>
    <w:rsid w:val="00FD148D"/>
    <w:rsid w:val="00FD1719"/>
    <w:rsid w:val="00FD1EBC"/>
    <w:rsid w:val="00FD208A"/>
    <w:rsid w:val="00FD35C4"/>
    <w:rsid w:val="00FD3CA2"/>
    <w:rsid w:val="00FD56C3"/>
    <w:rsid w:val="00FD5DFA"/>
    <w:rsid w:val="00FD630C"/>
    <w:rsid w:val="00FD63AA"/>
    <w:rsid w:val="00FD6704"/>
    <w:rsid w:val="00FD7CA1"/>
    <w:rsid w:val="00FE00C1"/>
    <w:rsid w:val="00FE0A26"/>
    <w:rsid w:val="00FE15D1"/>
    <w:rsid w:val="00FE2870"/>
    <w:rsid w:val="00FE37D8"/>
    <w:rsid w:val="00FE43F5"/>
    <w:rsid w:val="00FE5C5F"/>
    <w:rsid w:val="00FE6994"/>
    <w:rsid w:val="00FE70EE"/>
    <w:rsid w:val="00FE7D13"/>
    <w:rsid w:val="00FF0D3C"/>
    <w:rsid w:val="00FF22B8"/>
    <w:rsid w:val="00FF2B9E"/>
    <w:rsid w:val="00FF4965"/>
    <w:rsid w:val="00FF4DE5"/>
    <w:rsid w:val="00FF5117"/>
    <w:rsid w:val="00FF6024"/>
    <w:rsid w:val="00FF66A5"/>
    <w:rsid w:val="00FF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72BAEA85-6A11-435F-95C1-43852CB6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69EF"/>
    <w:pPr>
      <w:widowControl w:val="0"/>
      <w:spacing w:beforeLines="50" w:line="300" w:lineRule="auto"/>
      <w:jc w:val="both"/>
    </w:pPr>
    <w:rPr>
      <w:kern w:val="2"/>
      <w:sz w:val="24"/>
    </w:rPr>
  </w:style>
  <w:style w:type="paragraph" w:styleId="1">
    <w:name w:val="heading 1"/>
    <w:basedOn w:val="a"/>
    <w:next w:val="a"/>
    <w:qFormat/>
    <w:rsid w:val="00EE3F9D"/>
    <w:pPr>
      <w:keepNext/>
      <w:keepLines/>
      <w:numPr>
        <w:numId w:val="1"/>
      </w:numPr>
      <w:tabs>
        <w:tab w:val="left" w:pos="480"/>
      </w:tabs>
      <w:spacing w:afterLines="50"/>
      <w:outlineLvl w:val="0"/>
    </w:pPr>
    <w:rPr>
      <w:rFonts w:ascii="宋体" w:hAnsi="宋体"/>
      <w:b/>
      <w:snapToGrid w:val="0"/>
      <w:kern w:val="0"/>
      <w:sz w:val="32"/>
    </w:rPr>
  </w:style>
  <w:style w:type="paragraph" w:styleId="2">
    <w:name w:val="heading 2"/>
    <w:basedOn w:val="a"/>
    <w:next w:val="a"/>
    <w:link w:val="2Char"/>
    <w:qFormat/>
    <w:rsid w:val="00EE3F9D"/>
    <w:pPr>
      <w:keepNext/>
      <w:keepLines/>
      <w:numPr>
        <w:ilvl w:val="1"/>
        <w:numId w:val="1"/>
      </w:numPr>
      <w:tabs>
        <w:tab w:val="left" w:pos="720"/>
      </w:tabs>
      <w:spacing w:afterLines="50" w:line="240" w:lineRule="auto"/>
      <w:outlineLvl w:val="1"/>
    </w:pPr>
    <w:rPr>
      <w:rFonts w:ascii="宋体" w:hAnsi="宋体"/>
      <w:b/>
      <w:snapToGrid w:val="0"/>
      <w:kern w:val="0"/>
      <w:sz w:val="30"/>
      <w:szCs w:val="30"/>
    </w:rPr>
  </w:style>
  <w:style w:type="paragraph" w:styleId="3">
    <w:name w:val="heading 3"/>
    <w:basedOn w:val="a"/>
    <w:next w:val="a"/>
    <w:link w:val="3Char"/>
    <w:qFormat/>
    <w:rsid w:val="00247F3D"/>
    <w:pPr>
      <w:keepNext/>
      <w:keepLines/>
      <w:numPr>
        <w:ilvl w:val="2"/>
        <w:numId w:val="1"/>
      </w:numPr>
      <w:spacing w:afterLines="50" w:line="240" w:lineRule="auto"/>
      <w:outlineLvl w:val="2"/>
    </w:pPr>
    <w:rPr>
      <w:rFonts w:ascii="宋体" w:hAnsi="宋体"/>
      <w:b/>
      <w:sz w:val="28"/>
      <w:szCs w:val="28"/>
    </w:rPr>
  </w:style>
  <w:style w:type="paragraph" w:styleId="4">
    <w:name w:val="heading 4"/>
    <w:basedOn w:val="a"/>
    <w:next w:val="a"/>
    <w:qFormat/>
    <w:rsid w:val="00586B3A"/>
    <w:pPr>
      <w:keepNext/>
      <w:keepLines/>
      <w:numPr>
        <w:ilvl w:val="3"/>
        <w:numId w:val="1"/>
      </w:numPr>
      <w:tabs>
        <w:tab w:val="left" w:pos="1200"/>
      </w:tabs>
      <w:spacing w:before="50" w:afterLines="50"/>
      <w:outlineLvl w:val="3"/>
    </w:pPr>
    <w:rPr>
      <w:rFonts w:ascii="Arial" w:eastAsia="黑体" w:hAnsi="Arial"/>
    </w:rPr>
  </w:style>
  <w:style w:type="paragraph" w:styleId="5">
    <w:name w:val="heading 5"/>
    <w:basedOn w:val="a"/>
    <w:next w:val="a"/>
    <w:link w:val="5Char"/>
    <w:uiPriority w:val="9"/>
    <w:qFormat/>
    <w:rsid w:val="00330A9F"/>
    <w:pPr>
      <w:keepNext/>
      <w:keepLines/>
      <w:spacing w:beforeLines="0" w:after="290" w:line="376" w:lineRule="auto"/>
      <w:ind w:left="1008" w:hanging="1008"/>
      <w:outlineLvl w:val="4"/>
    </w:pPr>
    <w:rPr>
      <w:rFonts w:ascii="Calibri" w:eastAsia="Cambria" w:hAnsi="Calibri"/>
      <w:b/>
      <w:bCs/>
      <w:szCs w:val="28"/>
    </w:rPr>
  </w:style>
  <w:style w:type="paragraph" w:styleId="6">
    <w:name w:val="heading 6"/>
    <w:basedOn w:val="a"/>
    <w:next w:val="a"/>
    <w:link w:val="6Char"/>
    <w:uiPriority w:val="9"/>
    <w:qFormat/>
    <w:rsid w:val="00330A9F"/>
    <w:pPr>
      <w:keepNext/>
      <w:keepLines/>
      <w:spacing w:beforeLines="0" w:after="64" w:line="320" w:lineRule="auto"/>
      <w:ind w:left="1152" w:hanging="1152"/>
      <w:outlineLvl w:val="5"/>
    </w:pPr>
    <w:rPr>
      <w:rFonts w:ascii="Cambria" w:hAnsi="Cambria"/>
      <w:b/>
      <w:bCs/>
      <w:szCs w:val="24"/>
    </w:rPr>
  </w:style>
  <w:style w:type="paragraph" w:styleId="7">
    <w:name w:val="heading 7"/>
    <w:basedOn w:val="a"/>
    <w:next w:val="a"/>
    <w:link w:val="7Char"/>
    <w:uiPriority w:val="9"/>
    <w:qFormat/>
    <w:rsid w:val="00330A9F"/>
    <w:pPr>
      <w:keepNext/>
      <w:keepLines/>
      <w:spacing w:beforeLines="0" w:after="64" w:line="320" w:lineRule="auto"/>
      <w:ind w:left="1296" w:hanging="1296"/>
      <w:outlineLvl w:val="6"/>
    </w:pPr>
    <w:rPr>
      <w:rFonts w:ascii="Calibri" w:hAnsi="Calibri"/>
      <w:b/>
      <w:bCs/>
      <w:szCs w:val="24"/>
    </w:rPr>
  </w:style>
  <w:style w:type="paragraph" w:styleId="8">
    <w:name w:val="heading 8"/>
    <w:basedOn w:val="a"/>
    <w:next w:val="a"/>
    <w:link w:val="8Char"/>
    <w:uiPriority w:val="9"/>
    <w:qFormat/>
    <w:rsid w:val="00330A9F"/>
    <w:pPr>
      <w:keepNext/>
      <w:keepLines/>
      <w:spacing w:beforeLines="0" w:after="64" w:line="320" w:lineRule="auto"/>
      <w:ind w:left="1440" w:hanging="1440"/>
      <w:outlineLvl w:val="7"/>
    </w:pPr>
    <w:rPr>
      <w:rFonts w:ascii="Cambria" w:hAnsi="Cambria"/>
      <w:szCs w:val="24"/>
    </w:rPr>
  </w:style>
  <w:style w:type="paragraph" w:styleId="9">
    <w:name w:val="heading 9"/>
    <w:basedOn w:val="a"/>
    <w:next w:val="a"/>
    <w:link w:val="9Char"/>
    <w:uiPriority w:val="9"/>
    <w:qFormat/>
    <w:rsid w:val="00330A9F"/>
    <w:pPr>
      <w:keepNext/>
      <w:keepLines/>
      <w:spacing w:beforeLines="0" w:after="64" w:line="320" w:lineRule="auto"/>
      <w:ind w:left="1584" w:hanging="1584"/>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Internal">
    <w:name w:val="tw4winInternal"/>
    <w:rsid w:val="00A074CF"/>
    <w:rPr>
      <w:rFonts w:ascii="Courier New" w:hAnsi="Courier New" w:cs="Courier New"/>
      <w:noProof/>
      <w:color w:val="FF0000"/>
    </w:rPr>
  </w:style>
  <w:style w:type="paragraph" w:styleId="a3">
    <w:name w:val="footer"/>
    <w:basedOn w:val="a"/>
    <w:rsid w:val="00586B3A"/>
    <w:pPr>
      <w:tabs>
        <w:tab w:val="center" w:pos="4153"/>
        <w:tab w:val="right" w:pos="8306"/>
      </w:tabs>
      <w:snapToGrid w:val="0"/>
      <w:jc w:val="left"/>
    </w:pPr>
    <w:rPr>
      <w:sz w:val="18"/>
    </w:rPr>
  </w:style>
  <w:style w:type="character" w:styleId="a4">
    <w:name w:val="page number"/>
    <w:basedOn w:val="a0"/>
    <w:rsid w:val="00586B3A"/>
  </w:style>
  <w:style w:type="paragraph" w:styleId="a5">
    <w:name w:val="header"/>
    <w:basedOn w:val="a"/>
    <w:rsid w:val="00586B3A"/>
    <w:pPr>
      <w:pBdr>
        <w:bottom w:val="single" w:sz="6" w:space="1" w:color="auto"/>
      </w:pBdr>
      <w:tabs>
        <w:tab w:val="right" w:pos="8376"/>
      </w:tabs>
      <w:snapToGrid w:val="0"/>
      <w:spacing w:before="50"/>
      <w:ind w:firstLineChars="450" w:firstLine="450"/>
      <w:jc w:val="center"/>
    </w:pPr>
    <w:rPr>
      <w:sz w:val="21"/>
      <w:szCs w:val="18"/>
    </w:rPr>
  </w:style>
  <w:style w:type="paragraph" w:styleId="10">
    <w:name w:val="toc 1"/>
    <w:basedOn w:val="a"/>
    <w:next w:val="a"/>
    <w:autoRedefine/>
    <w:uiPriority w:val="39"/>
    <w:rsid w:val="00586B3A"/>
    <w:pPr>
      <w:spacing w:before="240" w:after="120"/>
      <w:jc w:val="left"/>
    </w:pPr>
    <w:rPr>
      <w:b/>
      <w:bCs/>
      <w:sz w:val="20"/>
    </w:rPr>
  </w:style>
  <w:style w:type="paragraph" w:styleId="20">
    <w:name w:val="toc 2"/>
    <w:basedOn w:val="a"/>
    <w:next w:val="a"/>
    <w:autoRedefine/>
    <w:uiPriority w:val="39"/>
    <w:rsid w:val="00586B3A"/>
    <w:pPr>
      <w:ind w:left="240"/>
      <w:jc w:val="left"/>
    </w:pPr>
    <w:rPr>
      <w:i/>
      <w:iCs/>
      <w:sz w:val="20"/>
    </w:rPr>
  </w:style>
  <w:style w:type="character" w:styleId="a6">
    <w:name w:val="Hyperlink"/>
    <w:basedOn w:val="a0"/>
    <w:uiPriority w:val="99"/>
    <w:rsid w:val="00586B3A"/>
    <w:rPr>
      <w:color w:val="0000FF"/>
      <w:u w:val="single"/>
    </w:rPr>
  </w:style>
  <w:style w:type="paragraph" w:styleId="30">
    <w:name w:val="toc 3"/>
    <w:basedOn w:val="a"/>
    <w:next w:val="a"/>
    <w:autoRedefine/>
    <w:uiPriority w:val="39"/>
    <w:rsid w:val="0005118B"/>
    <w:pPr>
      <w:ind w:left="480"/>
      <w:jc w:val="left"/>
    </w:pPr>
    <w:rPr>
      <w:sz w:val="20"/>
    </w:rPr>
  </w:style>
  <w:style w:type="paragraph" w:styleId="a7">
    <w:name w:val="Title"/>
    <w:basedOn w:val="a"/>
    <w:qFormat/>
    <w:rsid w:val="00586B3A"/>
    <w:pPr>
      <w:spacing w:before="50" w:afterLines="50"/>
      <w:jc w:val="center"/>
    </w:pPr>
    <w:rPr>
      <w:rFonts w:ascii="Arial" w:eastAsia="黑体" w:hAnsi="Arial" w:cs="Arial"/>
      <w:bCs/>
      <w:sz w:val="44"/>
      <w:szCs w:val="32"/>
    </w:rPr>
  </w:style>
  <w:style w:type="paragraph" w:styleId="a8">
    <w:name w:val="Document Map"/>
    <w:basedOn w:val="a"/>
    <w:semiHidden/>
    <w:rsid w:val="0082055C"/>
    <w:pPr>
      <w:shd w:val="clear" w:color="auto" w:fill="000080"/>
    </w:pPr>
  </w:style>
  <w:style w:type="paragraph" w:customStyle="1" w:styleId="InfoBlue">
    <w:name w:val="InfoBlue"/>
    <w:basedOn w:val="a"/>
    <w:next w:val="a"/>
    <w:autoRedefine/>
    <w:rsid w:val="00B517CF"/>
    <w:pPr>
      <w:spacing w:beforeLines="0" w:after="120" w:line="240" w:lineRule="atLeast"/>
      <w:ind w:left="720"/>
      <w:jc w:val="left"/>
    </w:pPr>
    <w:rPr>
      <w:rFonts w:ascii="宋体" w:cs="宋体"/>
      <w:i/>
      <w:iCs/>
      <w:snapToGrid w:val="0"/>
      <w:color w:val="0000FF"/>
      <w:kern w:val="0"/>
      <w:sz w:val="20"/>
    </w:rPr>
  </w:style>
  <w:style w:type="paragraph" w:styleId="a9">
    <w:name w:val="caption"/>
    <w:basedOn w:val="a"/>
    <w:next w:val="a"/>
    <w:qFormat/>
    <w:rsid w:val="003038A8"/>
    <w:rPr>
      <w:rFonts w:ascii="Arial" w:eastAsia="黑体" w:hAnsi="Arial" w:cs="Arial"/>
      <w:sz w:val="20"/>
    </w:rPr>
  </w:style>
  <w:style w:type="paragraph" w:customStyle="1" w:styleId="infoblue0">
    <w:name w:val="infoblue"/>
    <w:basedOn w:val="a"/>
    <w:rsid w:val="00F053FA"/>
    <w:pPr>
      <w:widowControl/>
      <w:spacing w:beforeLines="0" w:after="120" w:line="240" w:lineRule="atLeast"/>
      <w:jc w:val="left"/>
    </w:pPr>
    <w:rPr>
      <w:i/>
      <w:iCs/>
      <w:color w:val="0000FF"/>
      <w:kern w:val="0"/>
      <w:sz w:val="20"/>
    </w:rPr>
  </w:style>
  <w:style w:type="paragraph" w:customStyle="1" w:styleId="tabletext">
    <w:name w:val="tabletext"/>
    <w:basedOn w:val="a"/>
    <w:rsid w:val="00B1401D"/>
    <w:pPr>
      <w:widowControl/>
      <w:spacing w:beforeLines="0" w:after="120" w:line="240" w:lineRule="atLeast"/>
      <w:jc w:val="left"/>
    </w:pPr>
    <w:rPr>
      <w:kern w:val="0"/>
      <w:sz w:val="20"/>
    </w:rPr>
  </w:style>
  <w:style w:type="table" w:styleId="aa">
    <w:name w:val="Table Grid"/>
    <w:basedOn w:val="a1"/>
    <w:rsid w:val="0044256A"/>
    <w:pPr>
      <w:widowControl w:val="0"/>
      <w:spacing w:before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rsid w:val="00A22D4D"/>
    <w:rPr>
      <w:b/>
      <w:bCs/>
    </w:rPr>
  </w:style>
  <w:style w:type="paragraph" w:customStyle="1" w:styleId="Default">
    <w:name w:val="Default"/>
    <w:rsid w:val="00A91369"/>
    <w:pPr>
      <w:widowControl w:val="0"/>
      <w:autoSpaceDE w:val="0"/>
      <w:autoSpaceDN w:val="0"/>
      <w:adjustRightInd w:val="0"/>
    </w:pPr>
    <w:rPr>
      <w:rFonts w:ascii="宋体" w:cs="宋体"/>
      <w:color w:val="000000"/>
      <w:sz w:val="24"/>
      <w:szCs w:val="24"/>
    </w:rPr>
  </w:style>
  <w:style w:type="character" w:customStyle="1" w:styleId="tabb1">
    <w:name w:val="tabb1"/>
    <w:basedOn w:val="a0"/>
    <w:rsid w:val="002C6489"/>
    <w:rPr>
      <w:rFonts w:ascii="Arial" w:hAnsi="Arial" w:cs="Arial" w:hint="default"/>
      <w:sz w:val="21"/>
      <w:szCs w:val="21"/>
    </w:rPr>
  </w:style>
  <w:style w:type="paragraph" w:styleId="40">
    <w:name w:val="toc 4"/>
    <w:basedOn w:val="a"/>
    <w:next w:val="a"/>
    <w:autoRedefine/>
    <w:uiPriority w:val="39"/>
    <w:unhideWhenUsed/>
    <w:rsid w:val="00C0670A"/>
    <w:pPr>
      <w:ind w:left="720"/>
      <w:jc w:val="left"/>
    </w:pPr>
    <w:rPr>
      <w:sz w:val="20"/>
    </w:rPr>
  </w:style>
  <w:style w:type="paragraph" w:styleId="50">
    <w:name w:val="toc 5"/>
    <w:basedOn w:val="a"/>
    <w:next w:val="a"/>
    <w:autoRedefine/>
    <w:uiPriority w:val="39"/>
    <w:unhideWhenUsed/>
    <w:rsid w:val="00DA7C79"/>
    <w:pPr>
      <w:ind w:left="960"/>
      <w:jc w:val="left"/>
    </w:pPr>
    <w:rPr>
      <w:sz w:val="20"/>
    </w:rPr>
  </w:style>
  <w:style w:type="paragraph" w:styleId="60">
    <w:name w:val="toc 6"/>
    <w:basedOn w:val="a"/>
    <w:next w:val="a"/>
    <w:autoRedefine/>
    <w:uiPriority w:val="39"/>
    <w:unhideWhenUsed/>
    <w:rsid w:val="00DA7C79"/>
    <w:pPr>
      <w:ind w:left="1200"/>
      <w:jc w:val="left"/>
    </w:pPr>
    <w:rPr>
      <w:sz w:val="20"/>
    </w:rPr>
  </w:style>
  <w:style w:type="paragraph" w:styleId="70">
    <w:name w:val="toc 7"/>
    <w:basedOn w:val="a"/>
    <w:next w:val="a"/>
    <w:autoRedefine/>
    <w:uiPriority w:val="39"/>
    <w:unhideWhenUsed/>
    <w:rsid w:val="00DA7C79"/>
    <w:pPr>
      <w:ind w:left="1440"/>
      <w:jc w:val="left"/>
    </w:pPr>
    <w:rPr>
      <w:sz w:val="20"/>
    </w:rPr>
  </w:style>
  <w:style w:type="paragraph" w:styleId="80">
    <w:name w:val="toc 8"/>
    <w:basedOn w:val="a"/>
    <w:next w:val="a"/>
    <w:autoRedefine/>
    <w:uiPriority w:val="39"/>
    <w:unhideWhenUsed/>
    <w:rsid w:val="00A44E35"/>
    <w:pPr>
      <w:ind w:left="1680"/>
      <w:jc w:val="left"/>
    </w:pPr>
    <w:rPr>
      <w:sz w:val="20"/>
    </w:rPr>
  </w:style>
  <w:style w:type="paragraph" w:styleId="90">
    <w:name w:val="toc 9"/>
    <w:basedOn w:val="a"/>
    <w:next w:val="a"/>
    <w:autoRedefine/>
    <w:uiPriority w:val="39"/>
    <w:unhideWhenUsed/>
    <w:rsid w:val="00A44E35"/>
    <w:pPr>
      <w:ind w:left="1920"/>
      <w:jc w:val="left"/>
    </w:pPr>
    <w:rPr>
      <w:sz w:val="20"/>
    </w:rPr>
  </w:style>
  <w:style w:type="character" w:styleId="ac">
    <w:name w:val="FollowedHyperlink"/>
    <w:basedOn w:val="a0"/>
    <w:rsid w:val="00677DDA"/>
    <w:rPr>
      <w:color w:val="800080"/>
      <w:u w:val="single"/>
    </w:rPr>
  </w:style>
  <w:style w:type="paragraph" w:styleId="21">
    <w:name w:val="Body Text 2"/>
    <w:basedOn w:val="a"/>
    <w:link w:val="2Char0"/>
    <w:uiPriority w:val="99"/>
    <w:rsid w:val="00007C1E"/>
    <w:pPr>
      <w:spacing w:beforeLines="0" w:line="240" w:lineRule="auto"/>
      <w:ind w:firstLine="200"/>
    </w:pPr>
    <w:rPr>
      <w:color w:val="FF0000"/>
      <w:sz w:val="21"/>
      <w:szCs w:val="21"/>
    </w:rPr>
  </w:style>
  <w:style w:type="character" w:customStyle="1" w:styleId="2Char0">
    <w:name w:val="正文文本 2 Char"/>
    <w:basedOn w:val="a0"/>
    <w:link w:val="21"/>
    <w:uiPriority w:val="99"/>
    <w:rsid w:val="00007C1E"/>
    <w:rPr>
      <w:color w:val="FF0000"/>
      <w:kern w:val="2"/>
      <w:sz w:val="21"/>
      <w:szCs w:val="21"/>
    </w:rPr>
  </w:style>
  <w:style w:type="numbering" w:styleId="111111">
    <w:name w:val="Outline List 2"/>
    <w:basedOn w:val="a2"/>
    <w:rsid w:val="00F2371E"/>
    <w:pPr>
      <w:numPr>
        <w:numId w:val="2"/>
      </w:numPr>
    </w:pPr>
  </w:style>
  <w:style w:type="character" w:styleId="ad">
    <w:name w:val="annotation reference"/>
    <w:basedOn w:val="a0"/>
    <w:uiPriority w:val="99"/>
    <w:semiHidden/>
    <w:rsid w:val="003354CD"/>
    <w:rPr>
      <w:sz w:val="21"/>
      <w:szCs w:val="21"/>
    </w:rPr>
  </w:style>
  <w:style w:type="paragraph" w:styleId="ae">
    <w:name w:val="annotation text"/>
    <w:basedOn w:val="a"/>
    <w:link w:val="Char"/>
    <w:uiPriority w:val="99"/>
    <w:semiHidden/>
    <w:rsid w:val="003354CD"/>
    <w:pPr>
      <w:jc w:val="left"/>
    </w:pPr>
  </w:style>
  <w:style w:type="paragraph" w:styleId="af">
    <w:name w:val="annotation subject"/>
    <w:basedOn w:val="ae"/>
    <w:next w:val="ae"/>
    <w:semiHidden/>
    <w:rsid w:val="003354CD"/>
    <w:rPr>
      <w:b/>
      <w:bCs/>
    </w:rPr>
  </w:style>
  <w:style w:type="paragraph" w:styleId="af0">
    <w:name w:val="Balloon Text"/>
    <w:basedOn w:val="a"/>
    <w:semiHidden/>
    <w:rsid w:val="003354CD"/>
    <w:rPr>
      <w:sz w:val="18"/>
      <w:szCs w:val="18"/>
    </w:rPr>
  </w:style>
  <w:style w:type="paragraph" w:styleId="af1">
    <w:name w:val="Date"/>
    <w:basedOn w:val="a"/>
    <w:next w:val="a"/>
    <w:rsid w:val="00D660F2"/>
    <w:pPr>
      <w:ind w:leftChars="2500" w:left="100"/>
    </w:pPr>
  </w:style>
  <w:style w:type="character" w:customStyle="1" w:styleId="5Char">
    <w:name w:val="标题 5 Char"/>
    <w:basedOn w:val="a0"/>
    <w:link w:val="5"/>
    <w:uiPriority w:val="9"/>
    <w:rsid w:val="00330A9F"/>
    <w:rPr>
      <w:rFonts w:ascii="Calibri" w:eastAsia="Cambria" w:hAnsi="Calibri"/>
      <w:b/>
      <w:bCs/>
      <w:kern w:val="2"/>
      <w:sz w:val="24"/>
      <w:szCs w:val="28"/>
    </w:rPr>
  </w:style>
  <w:style w:type="character" w:customStyle="1" w:styleId="6Char">
    <w:name w:val="标题 6 Char"/>
    <w:basedOn w:val="a0"/>
    <w:link w:val="6"/>
    <w:uiPriority w:val="9"/>
    <w:rsid w:val="00330A9F"/>
    <w:rPr>
      <w:rFonts w:ascii="Cambria" w:hAnsi="Cambria"/>
      <w:b/>
      <w:bCs/>
      <w:kern w:val="2"/>
      <w:sz w:val="24"/>
      <w:szCs w:val="24"/>
    </w:rPr>
  </w:style>
  <w:style w:type="character" w:customStyle="1" w:styleId="7Char">
    <w:name w:val="标题 7 Char"/>
    <w:basedOn w:val="a0"/>
    <w:link w:val="7"/>
    <w:uiPriority w:val="9"/>
    <w:rsid w:val="00330A9F"/>
    <w:rPr>
      <w:rFonts w:ascii="Calibri" w:hAnsi="Calibri"/>
      <w:b/>
      <w:bCs/>
      <w:kern w:val="2"/>
      <w:sz w:val="24"/>
      <w:szCs w:val="24"/>
    </w:rPr>
  </w:style>
  <w:style w:type="character" w:customStyle="1" w:styleId="8Char">
    <w:name w:val="标题 8 Char"/>
    <w:basedOn w:val="a0"/>
    <w:link w:val="8"/>
    <w:uiPriority w:val="9"/>
    <w:rsid w:val="00330A9F"/>
    <w:rPr>
      <w:rFonts w:ascii="Cambria" w:hAnsi="Cambria"/>
      <w:kern w:val="2"/>
      <w:sz w:val="24"/>
      <w:szCs w:val="24"/>
    </w:rPr>
  </w:style>
  <w:style w:type="character" w:customStyle="1" w:styleId="9Char">
    <w:name w:val="标题 9 Char"/>
    <w:basedOn w:val="a0"/>
    <w:link w:val="9"/>
    <w:uiPriority w:val="9"/>
    <w:rsid w:val="00330A9F"/>
    <w:rPr>
      <w:rFonts w:ascii="Cambria" w:hAnsi="Cambria"/>
      <w:kern w:val="2"/>
      <w:sz w:val="21"/>
      <w:szCs w:val="21"/>
    </w:rPr>
  </w:style>
  <w:style w:type="paragraph" w:styleId="af2">
    <w:name w:val="Revision"/>
    <w:hidden/>
    <w:uiPriority w:val="99"/>
    <w:semiHidden/>
    <w:rsid w:val="00921585"/>
    <w:rPr>
      <w:kern w:val="2"/>
      <w:sz w:val="24"/>
    </w:rPr>
  </w:style>
  <w:style w:type="paragraph" w:styleId="af3">
    <w:name w:val="table of figures"/>
    <w:basedOn w:val="a"/>
    <w:next w:val="a"/>
    <w:uiPriority w:val="99"/>
    <w:rsid w:val="008A1F5D"/>
    <w:pPr>
      <w:ind w:leftChars="200" w:left="200" w:hangingChars="200" w:hanging="200"/>
    </w:pPr>
  </w:style>
  <w:style w:type="paragraph" w:styleId="af4">
    <w:name w:val="List Paragraph"/>
    <w:basedOn w:val="a"/>
    <w:uiPriority w:val="34"/>
    <w:qFormat/>
    <w:rsid w:val="00263C2C"/>
    <w:pPr>
      <w:ind w:firstLineChars="200" w:firstLine="420"/>
    </w:pPr>
  </w:style>
  <w:style w:type="character" w:customStyle="1" w:styleId="2Char">
    <w:name w:val="标题 2 Char"/>
    <w:basedOn w:val="a0"/>
    <w:link w:val="2"/>
    <w:rsid w:val="00416264"/>
    <w:rPr>
      <w:rFonts w:ascii="宋体" w:hAnsi="宋体"/>
      <w:b/>
      <w:snapToGrid w:val="0"/>
      <w:sz w:val="30"/>
      <w:szCs w:val="30"/>
    </w:rPr>
  </w:style>
  <w:style w:type="character" w:customStyle="1" w:styleId="3Char">
    <w:name w:val="标题 3 Char"/>
    <w:basedOn w:val="a0"/>
    <w:link w:val="3"/>
    <w:rsid w:val="003653E0"/>
    <w:rPr>
      <w:rFonts w:ascii="宋体" w:hAnsi="宋体"/>
      <w:b/>
      <w:kern w:val="2"/>
      <w:sz w:val="28"/>
      <w:szCs w:val="28"/>
    </w:rPr>
  </w:style>
  <w:style w:type="character" w:customStyle="1" w:styleId="Char">
    <w:name w:val="批注文字 Char"/>
    <w:basedOn w:val="a0"/>
    <w:link w:val="ae"/>
    <w:uiPriority w:val="99"/>
    <w:semiHidden/>
    <w:rsid w:val="004F006F"/>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660">
      <w:bodyDiv w:val="1"/>
      <w:marLeft w:val="0"/>
      <w:marRight w:val="0"/>
      <w:marTop w:val="0"/>
      <w:marBottom w:val="0"/>
      <w:divBdr>
        <w:top w:val="none" w:sz="0" w:space="0" w:color="auto"/>
        <w:left w:val="none" w:sz="0" w:space="0" w:color="auto"/>
        <w:bottom w:val="none" w:sz="0" w:space="0" w:color="auto"/>
        <w:right w:val="none" w:sz="0" w:space="0" w:color="auto"/>
      </w:divBdr>
      <w:divsChild>
        <w:div w:id="463697031">
          <w:marLeft w:val="0"/>
          <w:marRight w:val="0"/>
          <w:marTop w:val="0"/>
          <w:marBottom w:val="0"/>
          <w:divBdr>
            <w:top w:val="none" w:sz="0" w:space="0" w:color="auto"/>
            <w:left w:val="none" w:sz="0" w:space="0" w:color="auto"/>
            <w:bottom w:val="none" w:sz="0" w:space="0" w:color="auto"/>
            <w:right w:val="none" w:sz="0" w:space="0" w:color="auto"/>
          </w:divBdr>
        </w:div>
      </w:divsChild>
    </w:div>
    <w:div w:id="50619957">
      <w:bodyDiv w:val="1"/>
      <w:marLeft w:val="0"/>
      <w:marRight w:val="0"/>
      <w:marTop w:val="0"/>
      <w:marBottom w:val="0"/>
      <w:divBdr>
        <w:top w:val="none" w:sz="0" w:space="0" w:color="auto"/>
        <w:left w:val="none" w:sz="0" w:space="0" w:color="auto"/>
        <w:bottom w:val="none" w:sz="0" w:space="0" w:color="auto"/>
        <w:right w:val="none" w:sz="0" w:space="0" w:color="auto"/>
      </w:divBdr>
      <w:divsChild>
        <w:div w:id="1131243817">
          <w:marLeft w:val="0"/>
          <w:marRight w:val="0"/>
          <w:marTop w:val="0"/>
          <w:marBottom w:val="0"/>
          <w:divBdr>
            <w:top w:val="none" w:sz="0" w:space="0" w:color="auto"/>
            <w:left w:val="none" w:sz="0" w:space="0" w:color="auto"/>
            <w:bottom w:val="none" w:sz="0" w:space="0" w:color="auto"/>
            <w:right w:val="none" w:sz="0" w:space="0" w:color="auto"/>
          </w:divBdr>
        </w:div>
      </w:divsChild>
    </w:div>
    <w:div w:id="214585085">
      <w:bodyDiv w:val="1"/>
      <w:marLeft w:val="0"/>
      <w:marRight w:val="0"/>
      <w:marTop w:val="0"/>
      <w:marBottom w:val="0"/>
      <w:divBdr>
        <w:top w:val="none" w:sz="0" w:space="0" w:color="auto"/>
        <w:left w:val="none" w:sz="0" w:space="0" w:color="auto"/>
        <w:bottom w:val="none" w:sz="0" w:space="0" w:color="auto"/>
        <w:right w:val="none" w:sz="0" w:space="0" w:color="auto"/>
      </w:divBdr>
    </w:div>
    <w:div w:id="355037359">
      <w:bodyDiv w:val="1"/>
      <w:marLeft w:val="0"/>
      <w:marRight w:val="0"/>
      <w:marTop w:val="0"/>
      <w:marBottom w:val="0"/>
      <w:divBdr>
        <w:top w:val="none" w:sz="0" w:space="0" w:color="auto"/>
        <w:left w:val="none" w:sz="0" w:space="0" w:color="auto"/>
        <w:bottom w:val="none" w:sz="0" w:space="0" w:color="auto"/>
        <w:right w:val="none" w:sz="0" w:space="0" w:color="auto"/>
      </w:divBdr>
    </w:div>
    <w:div w:id="470559209">
      <w:bodyDiv w:val="1"/>
      <w:marLeft w:val="0"/>
      <w:marRight w:val="0"/>
      <w:marTop w:val="0"/>
      <w:marBottom w:val="0"/>
      <w:divBdr>
        <w:top w:val="none" w:sz="0" w:space="0" w:color="auto"/>
        <w:left w:val="none" w:sz="0" w:space="0" w:color="auto"/>
        <w:bottom w:val="none" w:sz="0" w:space="0" w:color="auto"/>
        <w:right w:val="none" w:sz="0" w:space="0" w:color="auto"/>
      </w:divBdr>
    </w:div>
    <w:div w:id="595480791">
      <w:bodyDiv w:val="1"/>
      <w:marLeft w:val="0"/>
      <w:marRight w:val="0"/>
      <w:marTop w:val="0"/>
      <w:marBottom w:val="0"/>
      <w:divBdr>
        <w:top w:val="none" w:sz="0" w:space="0" w:color="auto"/>
        <w:left w:val="none" w:sz="0" w:space="0" w:color="auto"/>
        <w:bottom w:val="none" w:sz="0" w:space="0" w:color="auto"/>
        <w:right w:val="none" w:sz="0" w:space="0" w:color="auto"/>
      </w:divBdr>
    </w:div>
    <w:div w:id="1412045520">
      <w:bodyDiv w:val="1"/>
      <w:marLeft w:val="0"/>
      <w:marRight w:val="0"/>
      <w:marTop w:val="0"/>
      <w:marBottom w:val="0"/>
      <w:divBdr>
        <w:top w:val="none" w:sz="0" w:space="0" w:color="auto"/>
        <w:left w:val="none" w:sz="0" w:space="0" w:color="auto"/>
        <w:bottom w:val="none" w:sz="0" w:space="0" w:color="auto"/>
        <w:right w:val="none" w:sz="0" w:space="0" w:color="auto"/>
      </w:divBdr>
      <w:divsChild>
        <w:div w:id="468130903">
          <w:marLeft w:val="0"/>
          <w:marRight w:val="0"/>
          <w:marTop w:val="0"/>
          <w:marBottom w:val="0"/>
          <w:divBdr>
            <w:top w:val="none" w:sz="0" w:space="0" w:color="auto"/>
            <w:left w:val="none" w:sz="0" w:space="0" w:color="auto"/>
            <w:bottom w:val="none" w:sz="0" w:space="0" w:color="auto"/>
            <w:right w:val="none" w:sz="0" w:space="0" w:color="auto"/>
          </w:divBdr>
        </w:div>
      </w:divsChild>
    </w:div>
    <w:div w:id="1484540699">
      <w:bodyDiv w:val="1"/>
      <w:marLeft w:val="0"/>
      <w:marRight w:val="0"/>
      <w:marTop w:val="0"/>
      <w:marBottom w:val="0"/>
      <w:divBdr>
        <w:top w:val="none" w:sz="0" w:space="0" w:color="auto"/>
        <w:left w:val="none" w:sz="0" w:space="0" w:color="auto"/>
        <w:bottom w:val="none" w:sz="0" w:space="0" w:color="auto"/>
        <w:right w:val="none" w:sz="0" w:space="0" w:color="auto"/>
      </w:divBdr>
      <w:divsChild>
        <w:div w:id="970210204">
          <w:marLeft w:val="0"/>
          <w:marRight w:val="0"/>
          <w:marTop w:val="0"/>
          <w:marBottom w:val="0"/>
          <w:divBdr>
            <w:top w:val="none" w:sz="0" w:space="0" w:color="auto"/>
            <w:left w:val="none" w:sz="0" w:space="0" w:color="auto"/>
            <w:bottom w:val="none" w:sz="0" w:space="0" w:color="auto"/>
            <w:right w:val="none" w:sz="0" w:space="0" w:color="auto"/>
          </w:divBdr>
          <w:divsChild>
            <w:div w:id="667368780">
              <w:marLeft w:val="375"/>
              <w:marRight w:val="0"/>
              <w:marTop w:val="0"/>
              <w:marBottom w:val="0"/>
              <w:divBdr>
                <w:top w:val="single" w:sz="36" w:space="0" w:color="004487"/>
                <w:left w:val="single" w:sz="36" w:space="0" w:color="004487"/>
                <w:bottom w:val="single" w:sz="36" w:space="0" w:color="004487"/>
                <w:right w:val="single" w:sz="36" w:space="0" w:color="004487"/>
              </w:divBdr>
              <w:divsChild>
                <w:div w:id="213586072">
                  <w:marLeft w:val="75"/>
                  <w:marRight w:val="0"/>
                  <w:marTop w:val="0"/>
                  <w:marBottom w:val="0"/>
                  <w:divBdr>
                    <w:top w:val="none" w:sz="0" w:space="0" w:color="auto"/>
                    <w:left w:val="none" w:sz="0" w:space="0" w:color="auto"/>
                    <w:bottom w:val="none" w:sz="0" w:space="0" w:color="auto"/>
                    <w:right w:val="none" w:sz="0" w:space="0" w:color="auto"/>
                  </w:divBdr>
                  <w:divsChild>
                    <w:div w:id="18516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39144">
      <w:bodyDiv w:val="1"/>
      <w:marLeft w:val="0"/>
      <w:marRight w:val="0"/>
      <w:marTop w:val="0"/>
      <w:marBottom w:val="0"/>
      <w:divBdr>
        <w:top w:val="none" w:sz="0" w:space="0" w:color="auto"/>
        <w:left w:val="none" w:sz="0" w:space="0" w:color="auto"/>
        <w:bottom w:val="none" w:sz="0" w:space="0" w:color="auto"/>
        <w:right w:val="none" w:sz="0" w:space="0" w:color="auto"/>
      </w:divBdr>
    </w:div>
    <w:div w:id="1937210715">
      <w:bodyDiv w:val="1"/>
      <w:marLeft w:val="0"/>
      <w:marRight w:val="0"/>
      <w:marTop w:val="0"/>
      <w:marBottom w:val="0"/>
      <w:divBdr>
        <w:top w:val="none" w:sz="0" w:space="0" w:color="auto"/>
        <w:left w:val="none" w:sz="0" w:space="0" w:color="auto"/>
        <w:bottom w:val="none" w:sz="0" w:space="0" w:color="auto"/>
        <w:right w:val="none" w:sz="0" w:space="0" w:color="auto"/>
      </w:divBdr>
      <w:divsChild>
        <w:div w:id="615911395">
          <w:marLeft w:val="0"/>
          <w:marRight w:val="0"/>
          <w:marTop w:val="0"/>
          <w:marBottom w:val="0"/>
          <w:divBdr>
            <w:top w:val="none" w:sz="0" w:space="0" w:color="auto"/>
            <w:left w:val="none" w:sz="0" w:space="0" w:color="auto"/>
            <w:bottom w:val="none" w:sz="0" w:space="0" w:color="auto"/>
            <w:right w:val="none" w:sz="0" w:space="0" w:color="auto"/>
          </w:divBdr>
        </w:div>
      </w:divsChild>
    </w:div>
    <w:div w:id="2129007343">
      <w:bodyDiv w:val="1"/>
      <w:marLeft w:val="0"/>
      <w:marRight w:val="0"/>
      <w:marTop w:val="0"/>
      <w:marBottom w:val="0"/>
      <w:divBdr>
        <w:top w:val="none" w:sz="0" w:space="0" w:color="auto"/>
        <w:left w:val="none" w:sz="0" w:space="0" w:color="auto"/>
        <w:bottom w:val="none" w:sz="0" w:space="0" w:color="auto"/>
        <w:right w:val="none" w:sz="0" w:space="0" w:color="auto"/>
      </w:divBdr>
      <w:divsChild>
        <w:div w:id="89411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6.emf"/><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ongCon\ISO9000\&#25991;&#26723;&#27169;&#26495;\FLQS-LY-108-200703&#21069;&#26223;&#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2F8E1-5300-4032-AC89-96E30225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FLQS-LY-108-200703前景文档模板.dot</Template>
  <TotalTime>2063</TotalTime>
  <Pages>21</Pages>
  <Words>1543</Words>
  <Characters>8796</Characters>
  <Application>Microsoft Office Word</Application>
  <DocSecurity>0</DocSecurity>
  <Lines>73</Lines>
  <Paragraphs>20</Paragraphs>
  <ScaleCrop>false</ScaleCrop>
  <Company>北京中科辅龙计算机技术股份有限公司</Company>
  <LinksUpToDate>false</LinksUpToDate>
  <CharactersWithSpaces>10319</CharactersWithSpaces>
  <SharedDoc>false</SharedDoc>
  <HLinks>
    <vt:vector size="216" baseType="variant">
      <vt:variant>
        <vt:i4>2031664</vt:i4>
      </vt:variant>
      <vt:variant>
        <vt:i4>215</vt:i4>
      </vt:variant>
      <vt:variant>
        <vt:i4>0</vt:i4>
      </vt:variant>
      <vt:variant>
        <vt:i4>5</vt:i4>
      </vt:variant>
      <vt:variant>
        <vt:lpwstr/>
      </vt:variant>
      <vt:variant>
        <vt:lpwstr>_Toc262463697</vt:lpwstr>
      </vt:variant>
      <vt:variant>
        <vt:i4>2031664</vt:i4>
      </vt:variant>
      <vt:variant>
        <vt:i4>209</vt:i4>
      </vt:variant>
      <vt:variant>
        <vt:i4>0</vt:i4>
      </vt:variant>
      <vt:variant>
        <vt:i4>5</vt:i4>
      </vt:variant>
      <vt:variant>
        <vt:lpwstr/>
      </vt:variant>
      <vt:variant>
        <vt:lpwstr>_Toc262463696</vt:lpwstr>
      </vt:variant>
      <vt:variant>
        <vt:i4>2031664</vt:i4>
      </vt:variant>
      <vt:variant>
        <vt:i4>203</vt:i4>
      </vt:variant>
      <vt:variant>
        <vt:i4>0</vt:i4>
      </vt:variant>
      <vt:variant>
        <vt:i4>5</vt:i4>
      </vt:variant>
      <vt:variant>
        <vt:lpwstr/>
      </vt:variant>
      <vt:variant>
        <vt:lpwstr>_Toc262463695</vt:lpwstr>
      </vt:variant>
      <vt:variant>
        <vt:i4>2031664</vt:i4>
      </vt:variant>
      <vt:variant>
        <vt:i4>197</vt:i4>
      </vt:variant>
      <vt:variant>
        <vt:i4>0</vt:i4>
      </vt:variant>
      <vt:variant>
        <vt:i4>5</vt:i4>
      </vt:variant>
      <vt:variant>
        <vt:lpwstr/>
      </vt:variant>
      <vt:variant>
        <vt:lpwstr>_Toc262463694</vt:lpwstr>
      </vt:variant>
      <vt:variant>
        <vt:i4>2031664</vt:i4>
      </vt:variant>
      <vt:variant>
        <vt:i4>191</vt:i4>
      </vt:variant>
      <vt:variant>
        <vt:i4>0</vt:i4>
      </vt:variant>
      <vt:variant>
        <vt:i4>5</vt:i4>
      </vt:variant>
      <vt:variant>
        <vt:lpwstr/>
      </vt:variant>
      <vt:variant>
        <vt:lpwstr>_Toc262463693</vt:lpwstr>
      </vt:variant>
      <vt:variant>
        <vt:i4>2031664</vt:i4>
      </vt:variant>
      <vt:variant>
        <vt:i4>185</vt:i4>
      </vt:variant>
      <vt:variant>
        <vt:i4>0</vt:i4>
      </vt:variant>
      <vt:variant>
        <vt:i4>5</vt:i4>
      </vt:variant>
      <vt:variant>
        <vt:lpwstr/>
      </vt:variant>
      <vt:variant>
        <vt:lpwstr>_Toc262463692</vt:lpwstr>
      </vt:variant>
      <vt:variant>
        <vt:i4>2031664</vt:i4>
      </vt:variant>
      <vt:variant>
        <vt:i4>179</vt:i4>
      </vt:variant>
      <vt:variant>
        <vt:i4>0</vt:i4>
      </vt:variant>
      <vt:variant>
        <vt:i4>5</vt:i4>
      </vt:variant>
      <vt:variant>
        <vt:lpwstr/>
      </vt:variant>
      <vt:variant>
        <vt:lpwstr>_Toc262463691</vt:lpwstr>
      </vt:variant>
      <vt:variant>
        <vt:i4>2031664</vt:i4>
      </vt:variant>
      <vt:variant>
        <vt:i4>173</vt:i4>
      </vt:variant>
      <vt:variant>
        <vt:i4>0</vt:i4>
      </vt:variant>
      <vt:variant>
        <vt:i4>5</vt:i4>
      </vt:variant>
      <vt:variant>
        <vt:lpwstr/>
      </vt:variant>
      <vt:variant>
        <vt:lpwstr>_Toc262463690</vt:lpwstr>
      </vt:variant>
      <vt:variant>
        <vt:i4>1966128</vt:i4>
      </vt:variant>
      <vt:variant>
        <vt:i4>167</vt:i4>
      </vt:variant>
      <vt:variant>
        <vt:i4>0</vt:i4>
      </vt:variant>
      <vt:variant>
        <vt:i4>5</vt:i4>
      </vt:variant>
      <vt:variant>
        <vt:lpwstr/>
      </vt:variant>
      <vt:variant>
        <vt:lpwstr>_Toc262463689</vt:lpwstr>
      </vt:variant>
      <vt:variant>
        <vt:i4>1966128</vt:i4>
      </vt:variant>
      <vt:variant>
        <vt:i4>161</vt:i4>
      </vt:variant>
      <vt:variant>
        <vt:i4>0</vt:i4>
      </vt:variant>
      <vt:variant>
        <vt:i4>5</vt:i4>
      </vt:variant>
      <vt:variant>
        <vt:lpwstr/>
      </vt:variant>
      <vt:variant>
        <vt:lpwstr>_Toc262463688</vt:lpwstr>
      </vt:variant>
      <vt:variant>
        <vt:i4>1966128</vt:i4>
      </vt:variant>
      <vt:variant>
        <vt:i4>155</vt:i4>
      </vt:variant>
      <vt:variant>
        <vt:i4>0</vt:i4>
      </vt:variant>
      <vt:variant>
        <vt:i4>5</vt:i4>
      </vt:variant>
      <vt:variant>
        <vt:lpwstr/>
      </vt:variant>
      <vt:variant>
        <vt:lpwstr>_Toc262463687</vt:lpwstr>
      </vt:variant>
      <vt:variant>
        <vt:i4>1966128</vt:i4>
      </vt:variant>
      <vt:variant>
        <vt:i4>149</vt:i4>
      </vt:variant>
      <vt:variant>
        <vt:i4>0</vt:i4>
      </vt:variant>
      <vt:variant>
        <vt:i4>5</vt:i4>
      </vt:variant>
      <vt:variant>
        <vt:lpwstr/>
      </vt:variant>
      <vt:variant>
        <vt:lpwstr>_Toc262463686</vt:lpwstr>
      </vt:variant>
      <vt:variant>
        <vt:i4>1966128</vt:i4>
      </vt:variant>
      <vt:variant>
        <vt:i4>143</vt:i4>
      </vt:variant>
      <vt:variant>
        <vt:i4>0</vt:i4>
      </vt:variant>
      <vt:variant>
        <vt:i4>5</vt:i4>
      </vt:variant>
      <vt:variant>
        <vt:lpwstr/>
      </vt:variant>
      <vt:variant>
        <vt:lpwstr>_Toc262463685</vt:lpwstr>
      </vt:variant>
      <vt:variant>
        <vt:i4>1966128</vt:i4>
      </vt:variant>
      <vt:variant>
        <vt:i4>137</vt:i4>
      </vt:variant>
      <vt:variant>
        <vt:i4>0</vt:i4>
      </vt:variant>
      <vt:variant>
        <vt:i4>5</vt:i4>
      </vt:variant>
      <vt:variant>
        <vt:lpwstr/>
      </vt:variant>
      <vt:variant>
        <vt:lpwstr>_Toc262463684</vt:lpwstr>
      </vt:variant>
      <vt:variant>
        <vt:i4>1966128</vt:i4>
      </vt:variant>
      <vt:variant>
        <vt:i4>131</vt:i4>
      </vt:variant>
      <vt:variant>
        <vt:i4>0</vt:i4>
      </vt:variant>
      <vt:variant>
        <vt:i4>5</vt:i4>
      </vt:variant>
      <vt:variant>
        <vt:lpwstr/>
      </vt:variant>
      <vt:variant>
        <vt:lpwstr>_Toc262463683</vt:lpwstr>
      </vt:variant>
      <vt:variant>
        <vt:i4>1966128</vt:i4>
      </vt:variant>
      <vt:variant>
        <vt:i4>125</vt:i4>
      </vt:variant>
      <vt:variant>
        <vt:i4>0</vt:i4>
      </vt:variant>
      <vt:variant>
        <vt:i4>5</vt:i4>
      </vt:variant>
      <vt:variant>
        <vt:lpwstr/>
      </vt:variant>
      <vt:variant>
        <vt:lpwstr>_Toc262463682</vt:lpwstr>
      </vt:variant>
      <vt:variant>
        <vt:i4>1966128</vt:i4>
      </vt:variant>
      <vt:variant>
        <vt:i4>119</vt:i4>
      </vt:variant>
      <vt:variant>
        <vt:i4>0</vt:i4>
      </vt:variant>
      <vt:variant>
        <vt:i4>5</vt:i4>
      </vt:variant>
      <vt:variant>
        <vt:lpwstr/>
      </vt:variant>
      <vt:variant>
        <vt:lpwstr>_Toc262463681</vt:lpwstr>
      </vt:variant>
      <vt:variant>
        <vt:i4>1966128</vt:i4>
      </vt:variant>
      <vt:variant>
        <vt:i4>113</vt:i4>
      </vt:variant>
      <vt:variant>
        <vt:i4>0</vt:i4>
      </vt:variant>
      <vt:variant>
        <vt:i4>5</vt:i4>
      </vt:variant>
      <vt:variant>
        <vt:lpwstr/>
      </vt:variant>
      <vt:variant>
        <vt:lpwstr>_Toc262463680</vt:lpwstr>
      </vt:variant>
      <vt:variant>
        <vt:i4>1114160</vt:i4>
      </vt:variant>
      <vt:variant>
        <vt:i4>107</vt:i4>
      </vt:variant>
      <vt:variant>
        <vt:i4>0</vt:i4>
      </vt:variant>
      <vt:variant>
        <vt:i4>5</vt:i4>
      </vt:variant>
      <vt:variant>
        <vt:lpwstr/>
      </vt:variant>
      <vt:variant>
        <vt:lpwstr>_Toc262463679</vt:lpwstr>
      </vt:variant>
      <vt:variant>
        <vt:i4>1114160</vt:i4>
      </vt:variant>
      <vt:variant>
        <vt:i4>101</vt:i4>
      </vt:variant>
      <vt:variant>
        <vt:i4>0</vt:i4>
      </vt:variant>
      <vt:variant>
        <vt:i4>5</vt:i4>
      </vt:variant>
      <vt:variant>
        <vt:lpwstr/>
      </vt:variant>
      <vt:variant>
        <vt:lpwstr>_Toc262463678</vt:lpwstr>
      </vt:variant>
      <vt:variant>
        <vt:i4>1114160</vt:i4>
      </vt:variant>
      <vt:variant>
        <vt:i4>95</vt:i4>
      </vt:variant>
      <vt:variant>
        <vt:i4>0</vt:i4>
      </vt:variant>
      <vt:variant>
        <vt:i4>5</vt:i4>
      </vt:variant>
      <vt:variant>
        <vt:lpwstr/>
      </vt:variant>
      <vt:variant>
        <vt:lpwstr>_Toc262463677</vt:lpwstr>
      </vt:variant>
      <vt:variant>
        <vt:i4>1114160</vt:i4>
      </vt:variant>
      <vt:variant>
        <vt:i4>89</vt:i4>
      </vt:variant>
      <vt:variant>
        <vt:i4>0</vt:i4>
      </vt:variant>
      <vt:variant>
        <vt:i4>5</vt:i4>
      </vt:variant>
      <vt:variant>
        <vt:lpwstr/>
      </vt:variant>
      <vt:variant>
        <vt:lpwstr>_Toc262463676</vt:lpwstr>
      </vt:variant>
      <vt:variant>
        <vt:i4>1114160</vt:i4>
      </vt:variant>
      <vt:variant>
        <vt:i4>83</vt:i4>
      </vt:variant>
      <vt:variant>
        <vt:i4>0</vt:i4>
      </vt:variant>
      <vt:variant>
        <vt:i4>5</vt:i4>
      </vt:variant>
      <vt:variant>
        <vt:lpwstr/>
      </vt:variant>
      <vt:variant>
        <vt:lpwstr>_Toc262463675</vt:lpwstr>
      </vt:variant>
      <vt:variant>
        <vt:i4>1114160</vt:i4>
      </vt:variant>
      <vt:variant>
        <vt:i4>77</vt:i4>
      </vt:variant>
      <vt:variant>
        <vt:i4>0</vt:i4>
      </vt:variant>
      <vt:variant>
        <vt:i4>5</vt:i4>
      </vt:variant>
      <vt:variant>
        <vt:lpwstr/>
      </vt:variant>
      <vt:variant>
        <vt:lpwstr>_Toc262463674</vt:lpwstr>
      </vt:variant>
      <vt:variant>
        <vt:i4>1114160</vt:i4>
      </vt:variant>
      <vt:variant>
        <vt:i4>71</vt:i4>
      </vt:variant>
      <vt:variant>
        <vt:i4>0</vt:i4>
      </vt:variant>
      <vt:variant>
        <vt:i4>5</vt:i4>
      </vt:variant>
      <vt:variant>
        <vt:lpwstr/>
      </vt:variant>
      <vt:variant>
        <vt:lpwstr>_Toc262463673</vt:lpwstr>
      </vt:variant>
      <vt:variant>
        <vt:i4>1114160</vt:i4>
      </vt:variant>
      <vt:variant>
        <vt:i4>65</vt:i4>
      </vt:variant>
      <vt:variant>
        <vt:i4>0</vt:i4>
      </vt:variant>
      <vt:variant>
        <vt:i4>5</vt:i4>
      </vt:variant>
      <vt:variant>
        <vt:lpwstr/>
      </vt:variant>
      <vt:variant>
        <vt:lpwstr>_Toc262463672</vt:lpwstr>
      </vt:variant>
      <vt:variant>
        <vt:i4>1114160</vt:i4>
      </vt:variant>
      <vt:variant>
        <vt:i4>59</vt:i4>
      </vt:variant>
      <vt:variant>
        <vt:i4>0</vt:i4>
      </vt:variant>
      <vt:variant>
        <vt:i4>5</vt:i4>
      </vt:variant>
      <vt:variant>
        <vt:lpwstr/>
      </vt:variant>
      <vt:variant>
        <vt:lpwstr>_Toc262463671</vt:lpwstr>
      </vt:variant>
      <vt:variant>
        <vt:i4>1114160</vt:i4>
      </vt:variant>
      <vt:variant>
        <vt:i4>53</vt:i4>
      </vt:variant>
      <vt:variant>
        <vt:i4>0</vt:i4>
      </vt:variant>
      <vt:variant>
        <vt:i4>5</vt:i4>
      </vt:variant>
      <vt:variant>
        <vt:lpwstr/>
      </vt:variant>
      <vt:variant>
        <vt:lpwstr>_Toc262463670</vt:lpwstr>
      </vt:variant>
      <vt:variant>
        <vt:i4>1048624</vt:i4>
      </vt:variant>
      <vt:variant>
        <vt:i4>47</vt:i4>
      </vt:variant>
      <vt:variant>
        <vt:i4>0</vt:i4>
      </vt:variant>
      <vt:variant>
        <vt:i4>5</vt:i4>
      </vt:variant>
      <vt:variant>
        <vt:lpwstr/>
      </vt:variant>
      <vt:variant>
        <vt:lpwstr>_Toc262463669</vt:lpwstr>
      </vt:variant>
      <vt:variant>
        <vt:i4>1048624</vt:i4>
      </vt:variant>
      <vt:variant>
        <vt:i4>41</vt:i4>
      </vt:variant>
      <vt:variant>
        <vt:i4>0</vt:i4>
      </vt:variant>
      <vt:variant>
        <vt:i4>5</vt:i4>
      </vt:variant>
      <vt:variant>
        <vt:lpwstr/>
      </vt:variant>
      <vt:variant>
        <vt:lpwstr>_Toc262463668</vt:lpwstr>
      </vt:variant>
      <vt:variant>
        <vt:i4>1048624</vt:i4>
      </vt:variant>
      <vt:variant>
        <vt:i4>35</vt:i4>
      </vt:variant>
      <vt:variant>
        <vt:i4>0</vt:i4>
      </vt:variant>
      <vt:variant>
        <vt:i4>5</vt:i4>
      </vt:variant>
      <vt:variant>
        <vt:lpwstr/>
      </vt:variant>
      <vt:variant>
        <vt:lpwstr>_Toc262463667</vt:lpwstr>
      </vt:variant>
      <vt:variant>
        <vt:i4>1048624</vt:i4>
      </vt:variant>
      <vt:variant>
        <vt:i4>29</vt:i4>
      </vt:variant>
      <vt:variant>
        <vt:i4>0</vt:i4>
      </vt:variant>
      <vt:variant>
        <vt:i4>5</vt:i4>
      </vt:variant>
      <vt:variant>
        <vt:lpwstr/>
      </vt:variant>
      <vt:variant>
        <vt:lpwstr>_Toc262463666</vt:lpwstr>
      </vt:variant>
      <vt:variant>
        <vt:i4>1048624</vt:i4>
      </vt:variant>
      <vt:variant>
        <vt:i4>23</vt:i4>
      </vt:variant>
      <vt:variant>
        <vt:i4>0</vt:i4>
      </vt:variant>
      <vt:variant>
        <vt:i4>5</vt:i4>
      </vt:variant>
      <vt:variant>
        <vt:lpwstr/>
      </vt:variant>
      <vt:variant>
        <vt:lpwstr>_Toc262463665</vt:lpwstr>
      </vt:variant>
      <vt:variant>
        <vt:i4>1048624</vt:i4>
      </vt:variant>
      <vt:variant>
        <vt:i4>17</vt:i4>
      </vt:variant>
      <vt:variant>
        <vt:i4>0</vt:i4>
      </vt:variant>
      <vt:variant>
        <vt:i4>5</vt:i4>
      </vt:variant>
      <vt:variant>
        <vt:lpwstr/>
      </vt:variant>
      <vt:variant>
        <vt:lpwstr>_Toc262463664</vt:lpwstr>
      </vt:variant>
      <vt:variant>
        <vt:i4>1048624</vt:i4>
      </vt:variant>
      <vt:variant>
        <vt:i4>11</vt:i4>
      </vt:variant>
      <vt:variant>
        <vt:i4>0</vt:i4>
      </vt:variant>
      <vt:variant>
        <vt:i4>5</vt:i4>
      </vt:variant>
      <vt:variant>
        <vt:lpwstr/>
      </vt:variant>
      <vt:variant>
        <vt:lpwstr>_Toc262463663</vt:lpwstr>
      </vt:variant>
      <vt:variant>
        <vt:i4>1048624</vt:i4>
      </vt:variant>
      <vt:variant>
        <vt:i4>5</vt:i4>
      </vt:variant>
      <vt:variant>
        <vt:i4>0</vt:i4>
      </vt:variant>
      <vt:variant>
        <vt:i4>5</vt:i4>
      </vt:variant>
      <vt:variant>
        <vt:lpwstr/>
      </vt:variant>
      <vt:variant>
        <vt:lpwstr>_Toc262463662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需求说明书</dc:title>
  <dc:subject>Coolink系统</dc:subject>
  <dc:creator>李雄锋</dc:creator>
  <cp:keywords/>
  <cp:lastModifiedBy>lenovo</cp:lastModifiedBy>
  <cp:revision>186</cp:revision>
  <cp:lastPrinted>1899-12-31T16:00:00Z</cp:lastPrinted>
  <dcterms:created xsi:type="dcterms:W3CDTF">2010-10-17T08:53:00Z</dcterms:created>
  <dcterms:modified xsi:type="dcterms:W3CDTF">2016-10-20T08:13:00Z</dcterms:modified>
  <cp:category>需求说明书</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部门">
    <vt:lpwstr>Coolink平台项目组</vt:lpwstr>
  </property>
</Properties>
</file>